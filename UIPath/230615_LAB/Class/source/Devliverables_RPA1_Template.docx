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7DA6C412" w:rsidR="007E7A07" w:rsidRPr="00AE0824" w:rsidRDefault="00D95256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hint="eastAsia"/>
              </w:rPr>
              <w:t>환율정보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6EDE6E55" w:rsidR="002628BA" w:rsidRPr="002628BA" w:rsidRDefault="00F10775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proofErr w:type="spellStart"/>
      <w:r>
        <w:rPr>
          <w:rFonts w:ascii="맑은 고딕" w:eastAsia="맑은 고딕" w:hAnsi="맑은 고딕" w:hint="eastAsia"/>
          <w:sz w:val="40"/>
        </w:rPr>
        <w:t>허기승</w:t>
      </w:r>
      <w:proofErr w:type="spellEnd"/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42B514CC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F10775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K</w:t>
      </w:r>
      <w:r w:rsidR="00F10775">
        <w:rPr>
          <w:rFonts w:asciiTheme="minorEastAsia" w:eastAsiaTheme="minorEastAsia" w:hAnsiTheme="minorEastAsia" w:cs="Arial"/>
          <w:color w:val="000000"/>
          <w:spacing w:val="-6"/>
          <w:sz w:val="20"/>
          <w:lang w:eastAsia="ko-KR"/>
        </w:rPr>
        <w:t>OPO</w:t>
      </w:r>
      <w:r w:rsidR="00F10775" w:rsidRPr="00A13EB8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-</w:t>
      </w:r>
      <w:r w:rsidR="00F10775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RPA</w:t>
      </w:r>
      <w:r w:rsidR="00F10775" w:rsidRPr="00A13EB8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-001</w:t>
      </w:r>
    </w:p>
    <w:p w14:paraId="3FC8A418" w14:textId="082B8DE1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F10775">
        <w:rPr>
          <w:rFonts w:hint="eastAsia"/>
          <w:szCs w:val="24"/>
        </w:rPr>
        <w:t>환율정보</w:t>
      </w:r>
      <w:r w:rsidR="00F10775">
        <w:rPr>
          <w:rFonts w:hint="eastAsia"/>
          <w:szCs w:val="24"/>
        </w:rPr>
        <w:t xml:space="preserve"> </w:t>
      </w:r>
      <w:r w:rsidR="00F10775">
        <w:rPr>
          <w:rFonts w:hint="eastAsia"/>
          <w:szCs w:val="24"/>
        </w:rPr>
        <w:t>수집</w:t>
      </w:r>
      <w:r w:rsidR="00F10775">
        <w:rPr>
          <w:rFonts w:hint="eastAsia"/>
          <w:szCs w:val="24"/>
        </w:rPr>
        <w:t xml:space="preserve"> </w:t>
      </w:r>
      <w:r w:rsidR="00F10775">
        <w:rPr>
          <w:rFonts w:hint="eastAsia"/>
          <w:szCs w:val="24"/>
        </w:rPr>
        <w:t>및</w:t>
      </w:r>
      <w:r w:rsidR="00F10775">
        <w:rPr>
          <w:rFonts w:hint="eastAsia"/>
          <w:szCs w:val="24"/>
        </w:rPr>
        <w:t xml:space="preserve"> </w:t>
      </w:r>
      <w:r w:rsidR="00F10775">
        <w:rPr>
          <w:rFonts w:hint="eastAsia"/>
          <w:szCs w:val="24"/>
        </w:rPr>
        <w:t>리포팅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63C97EF6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F10775">
        <w:rPr>
          <w:rFonts w:asciiTheme="minorEastAsia" w:eastAsiaTheme="minorEastAsia" w:hAnsiTheme="minorEastAsia" w:cs="굴림" w:hint="eastAsia"/>
          <w:color w:val="000000"/>
          <w:lang w:eastAsia="ko-KR"/>
        </w:rPr>
        <w:t>허기승</w:t>
      </w:r>
      <w:proofErr w:type="spellEnd"/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2D806296" w14:textId="6E36E506" w:rsidR="000B6523" w:rsidRPr="00A82FC6" w:rsidRDefault="00CF636F" w:rsidP="000B6523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hint="eastAsia"/>
          <w:szCs w:val="24"/>
        </w:rPr>
        <w:t>환율정보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리포팅</w:t>
      </w:r>
    </w:p>
    <w:p w14:paraId="6664A568" w14:textId="77777777" w:rsidR="00CF636F" w:rsidRPr="00AF314A" w:rsidRDefault="00CF636F" w:rsidP="00CF636F">
      <w:pPr>
        <w:pStyle w:val="af3"/>
        <w:widowControl w:val="0"/>
        <w:wordWrap w:val="0"/>
        <w:autoSpaceDE w:val="0"/>
        <w:autoSpaceDN w:val="0"/>
        <w:ind w:left="1109"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CF636F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41F4AC20" w:rsidR="008D46F3" w:rsidRPr="008D46F3" w:rsidRDefault="00703039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79B73911" w:rsidR="008D46F3" w:rsidRPr="00DC43C0" w:rsidRDefault="00703039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05152D14" wp14:editId="16CE6085">
                  <wp:extent cx="2808427" cy="21240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39" cy="214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23565D">
        <w:trPr>
          <w:trHeight w:val="383"/>
          <w:jc w:val="center"/>
        </w:trPr>
        <w:tc>
          <w:tcPr>
            <w:tcW w:w="8533" w:type="dxa"/>
            <w:vAlign w:val="center"/>
          </w:tcPr>
          <w:p w14:paraId="1A4156E1" w14:textId="6DEDE76B" w:rsidR="000B6523" w:rsidRPr="000B6523" w:rsidRDefault="00DB533F" w:rsidP="000B6523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proofErr w:type="spellStart"/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환율정보</w:t>
            </w:r>
            <w:proofErr w:type="spellEnd"/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수집 대상 및 기간을 메일로 요청</w:t>
            </w:r>
          </w:p>
          <w:p w14:paraId="1C69FDD7" w14:textId="13774838" w:rsidR="008D46F3" w:rsidRPr="00DC43C0" w:rsidRDefault="00DD33AC" w:rsidP="000B6523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7114C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수신하고 메일 내용을 확인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3201BDC7" w14:textId="77777777" w:rsidR="000B6523" w:rsidRDefault="000B6523">
      <w:pPr>
        <w:jc w:val="left"/>
        <w:rPr>
          <w:rFonts w:asciiTheme="minorEastAsia" w:eastAsiaTheme="minorEastAsia" w:hAnsiTheme="minorEastAsia" w:cs="굴림"/>
          <w:color w:val="000000"/>
          <w:lang w:val="en-US"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7392A400" w14:textId="05D0B022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64CE92D4" w:rsidR="00DC43C0" w:rsidRPr="008D46F3" w:rsidRDefault="002E0B22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2E0B22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https://www.kebhana.com/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0709FC35" w:rsidR="00DC43C0" w:rsidRPr="00DC43C0" w:rsidRDefault="002E0B22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2E0B22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51D2C29" wp14:editId="32D349A5">
                  <wp:extent cx="2376920" cy="1743075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54" cy="174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03FF42F" w14:textId="7909ECCB" w:rsidR="00DC43C0" w:rsidRPr="001551C1" w:rsidRDefault="002E2787" w:rsidP="002E2787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하나은행”사이트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내</w:t>
            </w:r>
            <w:r w:rsidR="003008B4" w:rsidRPr="003008B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</w:t>
            </w:r>
            <w:r w:rsidRPr="002E278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“</w:t>
            </w:r>
            <w:proofErr w:type="spellStart"/>
            <w:r w:rsidRPr="002E278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외환”의</w:t>
            </w:r>
            <w:proofErr w:type="spellEnd"/>
            <w:r w:rsidRPr="002E278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“환율/외화예금 금리” 메뉴로 이동</w:t>
            </w:r>
          </w:p>
          <w:p w14:paraId="6494B020" w14:textId="57A50E43" w:rsidR="00DC43C0" w:rsidRPr="001551C1" w:rsidRDefault="00FF4808" w:rsidP="00FF4808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FF480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“</w:t>
            </w:r>
            <w:proofErr w:type="spellStart"/>
            <w:r w:rsidRPr="00FF480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기준일”을</w:t>
            </w:r>
            <w:proofErr w:type="spellEnd"/>
            <w:r w:rsidRPr="00FF480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선택하고 “조회” 버튼을 클릭</w:t>
            </w:r>
          </w:p>
          <w:p w14:paraId="3735AF51" w14:textId="1C63DB10" w:rsidR="00127806" w:rsidRPr="00127806" w:rsidRDefault="006822D4" w:rsidP="00A0709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proofErr w:type="spellStart"/>
            <w:r w:rsidRPr="006822D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통화별</w:t>
            </w:r>
            <w:proofErr w:type="spellEnd"/>
            <w:r w:rsidRPr="006822D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환율 정보를 확인하고 엑셀 파일에 복사</w:t>
            </w:r>
          </w:p>
        </w:tc>
      </w:tr>
    </w:tbl>
    <w:p w14:paraId="774BD299" w14:textId="7059E469" w:rsidR="008D46F3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39C7825" w14:textId="77777777" w:rsidR="00D639B2" w:rsidRDefault="00D639B2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0BAF8BB" w14:textId="77777777" w:rsidR="00766023" w:rsidRPr="00DC43C0" w:rsidRDefault="0076602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618CDFD7" w:rsidR="00DC43C0" w:rsidRPr="008D46F3" w:rsidRDefault="006454F9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Excel 2016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2C98742" w:rsidR="00DC43C0" w:rsidRPr="00DC43C0" w:rsidRDefault="0023565D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23565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4856D7A7" wp14:editId="0B5766FD">
                  <wp:extent cx="2752725" cy="193212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411" cy="19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54F8366" w14:textId="31AE157D" w:rsidR="00DC43C0" w:rsidRPr="001551C1" w:rsidRDefault="000D627F" w:rsidP="000D627F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0D627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엑셀 파일의 내용을 Trend Chart로 표현 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(</w:t>
            </w:r>
            <w:r w:rsidRPr="000D627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Template Excel 파일 이용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)</w:t>
            </w:r>
          </w:p>
          <w:p w14:paraId="5DC0E8EE" w14:textId="076356DC" w:rsidR="00DC43C0" w:rsidRPr="000D627F" w:rsidRDefault="00213596" w:rsidP="00766023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213596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엑셀 파일을 다른 이름으로 저장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1110E477" w:rsidR="00CA7F54" w:rsidRPr="008D46F3" w:rsidRDefault="00D738D9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6B27963A" w:rsidR="00CA7F54" w:rsidRPr="00DC43C0" w:rsidRDefault="000A126D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0A126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68BB108D" wp14:editId="416B3CE2">
                  <wp:extent cx="3028950" cy="2450527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691" cy="245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02036077" w14:textId="3868D0E8" w:rsidR="00CA7F54" w:rsidRPr="001551C1" w:rsidRDefault="000A126D" w:rsidP="000A126D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0A126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1번 정보 </w:t>
            </w:r>
            <w:proofErr w:type="spellStart"/>
            <w:r w:rsidRPr="000A126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요청자에게</w:t>
            </w:r>
            <w:proofErr w:type="spellEnd"/>
            <w:r w:rsidRPr="000A126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메일을 작성</w:t>
            </w:r>
          </w:p>
          <w:p w14:paraId="1845BD4B" w14:textId="1E27177E" w:rsidR="00CA7F54" w:rsidRPr="00DC43C0" w:rsidRDefault="005030E1" w:rsidP="005030E1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5030E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발송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3E3C211" w14:textId="579035D2" w:rsidR="00810421" w:rsidRPr="000A0675" w:rsidRDefault="00891706" w:rsidP="00C57FB8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  <w:r w:rsidR="000A0675" w:rsidRPr="000A0675">
        <w:rPr>
          <w:rFonts w:asciiTheme="minorEastAsia" w:eastAsiaTheme="minorEastAsia" w:hAnsiTheme="minorEastAsia" w:cs="굴림" w:hint="eastAsia"/>
          <w:b/>
          <w:noProof/>
          <w:color w:val="000000"/>
          <w:sz w:val="22"/>
          <w:szCs w:val="22"/>
          <w:lang w:eastAsia="ko-KR"/>
        </w:rPr>
        <w:t xml:space="preserve"> </w:t>
      </w:r>
      <w:r w:rsidR="00C57FB8" w:rsidRPr="00C57FB8">
        <w:rPr>
          <w:rFonts w:asciiTheme="minorEastAsia" w:eastAsiaTheme="minorEastAsia" w:hAnsiTheme="minorEastAsia" w:cs="굴림"/>
          <w:b/>
          <w:noProof/>
          <w:color w:val="000000"/>
          <w:sz w:val="22"/>
          <w:szCs w:val="22"/>
          <w:lang w:eastAsia="ko-KR"/>
        </w:rPr>
        <w:drawing>
          <wp:inline distT="0" distB="0" distL="0" distR="0" wp14:anchorId="526D8CD5" wp14:editId="3E603018">
            <wp:extent cx="4037262" cy="337185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846" cy="33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F6" w:rsidRPr="000A0675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195"/>
        <w:gridCol w:w="5858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EB07D01" w:rsidR="00925BAF" w:rsidRPr="00CA7F54" w:rsidRDefault="00E61AB1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703039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3B84012" wp14:editId="6E7EA88F">
                  <wp:extent cx="2808427" cy="21240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39" cy="214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F8113" w14:textId="4A869DB7" w:rsidR="00AB6C67" w:rsidRPr="00AB6C67" w:rsidRDefault="00E61AB1" w:rsidP="00AB6C67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spellStart"/>
            <w:r w:rsidRPr="00E61AB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환율정보</w:t>
            </w:r>
            <w:proofErr w:type="spellEnd"/>
            <w:r w:rsidRPr="00E61AB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수집 대상 및 기간을 메일로 요청</w:t>
            </w:r>
            <w:r w:rsidR="00B06C4E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-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E61AB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일자 계산은 영업일 기준</w:t>
            </w:r>
          </w:p>
          <w:p w14:paraId="14ABEDB0" w14:textId="77777777" w:rsidR="00AB6C67" w:rsidRPr="00AB6C67" w:rsidRDefault="001C519E" w:rsidP="00AB6C67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B6C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메일을 수신하고 메일 내용을 확인</w:t>
            </w:r>
          </w:p>
          <w:p w14:paraId="25BEFD60" w14:textId="160338EF" w:rsidR="001C519E" w:rsidRPr="00AB6C67" w:rsidRDefault="001C519E" w:rsidP="00AB6C67">
            <w:pPr>
              <w:pStyle w:val="af3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제목 :</w:t>
            </w:r>
            <w:proofErr w:type="gram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“[RPA] </w:t>
            </w:r>
            <w:proofErr w:type="spell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환율정보</w:t>
            </w:r>
            <w:proofErr w:type="spell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조사요청</w:t>
            </w:r>
            <w:proofErr w:type="spell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- </w:t>
            </w:r>
            <w:proofErr w:type="spell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요청번호</w:t>
            </w:r>
            <w:proofErr w:type="spell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: {TIMESTAMP}”</w:t>
            </w:r>
          </w:p>
          <w:p w14:paraId="7E37211D" w14:textId="5612C78F" w:rsidR="00554088" w:rsidRPr="00554088" w:rsidRDefault="001C519E" w:rsidP="00AB6C67">
            <w:pPr>
              <w:pStyle w:val="af3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본문 :</w:t>
            </w:r>
            <w:proofErr w:type="gram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“주요통화 USD, JPY, CNY, EUR, GBP의 </w:t>
            </w:r>
            <w:proofErr w:type="spell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환율정보를</w:t>
            </w:r>
            <w:proofErr w:type="spell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기준일(0000년 00월 00일)에서부터 영업일 기준 (10일) 전까지의 </w:t>
            </w:r>
            <w:proofErr w:type="spell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환율정보를</w:t>
            </w:r>
            <w:proofErr w:type="spell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수집하여 </w:t>
            </w:r>
            <w:proofErr w:type="spell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환율동향을</w:t>
            </w:r>
            <w:proofErr w:type="spell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보고하세요”</w:t>
            </w:r>
          </w:p>
        </w:tc>
        <w:tc>
          <w:tcPr>
            <w:tcW w:w="5027" w:type="dxa"/>
          </w:tcPr>
          <w:p w14:paraId="7D1BBE1A" w14:textId="36BD778B" w:rsidR="000358AF" w:rsidRDefault="000358AF" w:rsidP="0075765A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  <w:p w14:paraId="1D9FEEE2" w14:textId="34AFBD24" w:rsidR="00C35346" w:rsidRPr="00C35346" w:rsidRDefault="00C35346" w:rsidP="00C35346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IMAP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GetIMAPMailMessages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EE3A8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메시지:</w:t>
            </w:r>
            <w:r w:rsidR="00EE3A8D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4A20A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</w:t>
            </w:r>
            <w:bookmarkStart w:id="0" w:name="_GoBack"/>
            <w:bookmarkEnd w:id="0"/>
            <w:r w:rsidR="00EE3A8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ailLists</w:t>
            </w:r>
          </w:p>
          <w:p w14:paraId="5A3867D3" w14:textId="65F1822C" w:rsidR="0075765A" w:rsidRDefault="001551C1" w:rsidP="0075765A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753F30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GetValue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8337B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출력변수이름</w:t>
            </w:r>
            <w:r w:rsidR="00E76B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="00E76B08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E76B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sMailText</w:t>
            </w:r>
            <w:proofErr w:type="spellEnd"/>
          </w:p>
          <w:p w14:paraId="6D407B72" w14:textId="10B003C8" w:rsidR="001551C1" w:rsidRPr="001551C1" w:rsidRDefault="001551C1" w:rsidP="00AA66D9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="004A5229" w:rsidRPr="0075765A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System.Activities.Statements.Assign</w:t>
            </w:r>
            <w:proofErr w:type="spellEnd"/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F1A4A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문자열을 가공하여 주요 텍스트(목표 통화,</w:t>
            </w:r>
            <w:r w:rsidR="00DF1A4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5736C9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기준일)를 변수로 저장하는 데에 쓴다.</w:t>
            </w:r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FA1798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</w:t>
            </w:r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l</w:t>
            </w:r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MoneyText</w:t>
            </w:r>
            <w:proofErr w:type="spellEnd"/>
            <w:r w:rsidR="00807A7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807A7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mMoneyText.split</w:t>
            </w:r>
            <w:proofErr w:type="spellEnd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</w:t>
            </w:r>
            <w:proofErr w:type="gramStart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,</w:t>
            </w:r>
            <w:r w:rsidR="00807A7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proofErr w:type="gramEnd"/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FA1798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FA1798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sMoneyTable</w:t>
            </w:r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.append</w:t>
            </w:r>
            <w:proofErr w:type="spellEnd"/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</w:t>
            </w:r>
            <w:proofErr w:type="spellStart"/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mlMoneyText</w:t>
            </w:r>
            <w:proofErr w:type="spellEnd"/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="004251F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4251F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4251F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7E5DD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iToday</w:t>
            </w:r>
            <w:proofErr w:type="spellEnd"/>
            <w:r w:rsidR="007E5DDF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E5DD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7E5DDF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75765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System.DateTime.Now.ToString</w:t>
            </w:r>
            <w:proofErr w:type="spellEnd"/>
            <w:r w:rsidR="0075765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("</w:t>
            </w:r>
            <w:proofErr w:type="spellStart"/>
            <w:r w:rsidR="0075765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yyy</w:t>
            </w:r>
            <w:r w:rsidR="000C092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y</w:t>
            </w:r>
            <w:r w:rsidR="00266C0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mmdd</w:t>
            </w:r>
            <w:proofErr w:type="spellEnd"/>
            <w:r w:rsidR="00266C0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”</w:t>
            </w:r>
            <w:r w:rsidR="000C092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="00154922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54922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54922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154922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  <w:r w:rsidR="00154922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54922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6A1E5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D5297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mMailText.indexof</w:t>
            </w:r>
            <w:proofErr w:type="spellEnd"/>
            <w:r w:rsidR="00D5297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("영업일 기준 </w:t>
            </w:r>
            <w:r w:rsidR="00D5297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”</w:t>
            </w:r>
            <w:r w:rsidR="00D5297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="00AA66D9" w:rsidRPr="001551C1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E61E0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E61E0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iCurDay</w:t>
            </w:r>
            <w:proofErr w:type="spellEnd"/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61E0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D12B7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4BC517EE" w:rsidR="00925BAF" w:rsidRPr="00CA7F54" w:rsidRDefault="0054760A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2E0B22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6333F268" wp14:editId="5AE75DAA">
                  <wp:extent cx="2376920" cy="1743075"/>
                  <wp:effectExtent l="0" t="0" r="444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54" cy="174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73C4D" w14:textId="7848A8D0" w:rsidR="00AE25C6" w:rsidRPr="00AE25C6" w:rsidRDefault="00AE25C6" w:rsidP="00AE25C6">
            <w:pPr>
              <w:pStyle w:val="af3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①</w:t>
            </w:r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ab/>
              <w:t>“</w:t>
            </w:r>
            <w:proofErr w:type="spellStart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하나은행”사이트</w:t>
            </w:r>
            <w:proofErr w:type="spellEnd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내 “</w:t>
            </w:r>
            <w:proofErr w:type="spellStart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외환”의</w:t>
            </w:r>
            <w:proofErr w:type="spellEnd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“환율/외화예금 금리” 메뉴로 이동 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–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대상 사이트 한 번에 이동</w:t>
            </w:r>
          </w:p>
          <w:p w14:paraId="3FDDD6BC" w14:textId="77777777" w:rsidR="00992FBD" w:rsidRPr="00992FBD" w:rsidRDefault="00992FBD" w:rsidP="00992FBD">
            <w:pPr>
              <w:pStyle w:val="af3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992FB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“</w:t>
            </w:r>
            <w:proofErr w:type="spellStart"/>
            <w:r w:rsidRPr="00992FB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기준일”을</w:t>
            </w:r>
            <w:proofErr w:type="spellEnd"/>
            <w:r w:rsidRPr="00992FB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선택하고 “조회” 버튼을 클릭</w:t>
            </w:r>
          </w:p>
          <w:p w14:paraId="586D54F9" w14:textId="70B5E4E2" w:rsidR="00A07091" w:rsidRPr="00A07091" w:rsidRDefault="00A07091" w:rsidP="00A07091">
            <w:pPr>
              <w:pStyle w:val="af3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spellStart"/>
            <w:r w:rsidRPr="00A0709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통화별</w:t>
            </w:r>
            <w:proofErr w:type="spellEnd"/>
            <w:r w:rsidRPr="00A0709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환율 정보를 확인하고 엑셀 파일에 복사(매매기준율)</w:t>
            </w:r>
          </w:p>
        </w:tc>
        <w:tc>
          <w:tcPr>
            <w:tcW w:w="5027" w:type="dxa"/>
          </w:tcPr>
          <w:p w14:paraId="0A242AA3" w14:textId="5D0C1DBB" w:rsidR="001551C1" w:rsidRPr="001551C1" w:rsidRDefault="001551C1" w:rsidP="001E1A8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15723C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OpenBrowser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4D01C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4D01C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4D01C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4D01C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4D01C5" w:rsidRPr="004D01C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https://www.kebhana.com/cont/mall/mall15/mall1501/index.jsp?_menuNo=23100</w:t>
            </w:r>
          </w:p>
          <w:p w14:paraId="288455F4" w14:textId="1C52FCB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721D4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721D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Text:</w:t>
            </w:r>
            <w:r w:rsidR="00721D48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AC0F9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iTargetDay.ToString</w:t>
            </w:r>
            <w:proofErr w:type="spellEnd"/>
            <w:r w:rsidR="00AC0F9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()</w:t>
            </w:r>
          </w:p>
          <w:p w14:paraId="4F5B125F" w14:textId="77777777" w:rsidR="00554088" w:rsidRDefault="001551C1" w:rsidP="002016C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A16CBE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Assign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+</w:t>
            </w:r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1</w:t>
            </w:r>
          </w:p>
          <w:p w14:paraId="13E72F15" w14:textId="77777777" w:rsidR="00932C92" w:rsidRDefault="00BA6E27" w:rsidP="002016C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367355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AA7DB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조회버튼</w:t>
            </w:r>
            <w:proofErr w:type="spellEnd"/>
            <w:r w:rsidR="00AA7DB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클릭</w:t>
            </w:r>
          </w:p>
          <w:p w14:paraId="42622903" w14:textId="39B7974F" w:rsidR="007A7F24" w:rsidRPr="007A7F24" w:rsidRDefault="007A7F24" w:rsidP="007A7F24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ExtractData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표로 된 정보들 정렬해서 가져오기 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–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지정된 텍스트로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필터링</w:t>
            </w:r>
            <w:proofErr w:type="spellEnd"/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350B5031" w:rsidR="001551C1" w:rsidRPr="00CA7F54" w:rsidRDefault="003501E0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23565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0E102505" wp14:editId="1C68F3A8">
                  <wp:extent cx="2752725" cy="193212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411" cy="19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B5A13" w14:textId="77777777" w:rsidR="001551C1" w:rsidRPr="00AC464C" w:rsidRDefault="00AC133A" w:rsidP="007357CC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C133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 파일의 내용을 Trend Chart로 표현</w:t>
            </w:r>
            <w:r w:rsidR="007357C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- </w:t>
            </w:r>
            <w:r w:rsidR="007357CC" w:rsidRPr="007357C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Template Excel 파일 이용</w:t>
            </w:r>
          </w:p>
          <w:p w14:paraId="0E81B4F5" w14:textId="7149C534" w:rsidR="006565EF" w:rsidRPr="006565EF" w:rsidRDefault="00AC464C" w:rsidP="00A13B36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엑셀 파일을 다른 이름으로 저장</w:t>
            </w:r>
            <w:r w:rsidR="006565EF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proofErr w:type="gramStart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파일명 :</w:t>
            </w:r>
            <w:proofErr w:type="gramEnd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</w:t>
            </w:r>
            <w:proofErr w:type="spellStart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주요환율정보동향조사보고</w:t>
            </w:r>
            <w:proofErr w:type="spellEnd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_{시작일}-{종료일}.</w:t>
            </w:r>
            <w:proofErr w:type="spellStart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xlsx</w:t>
            </w:r>
            <w:proofErr w:type="spellEnd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”</w:t>
            </w:r>
            <w:r w:rsidR="006565EF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="00A13B36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{시작일}</w:t>
            </w:r>
            <w:r w:rsid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A13B36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{종료일}</w:t>
            </w:r>
            <w:r w:rsid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A13B36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>YYYYMMDD</w:t>
            </w:r>
          </w:p>
        </w:tc>
        <w:tc>
          <w:tcPr>
            <w:tcW w:w="5027" w:type="dxa"/>
          </w:tcPr>
          <w:p w14:paraId="1043BDDB" w14:textId="35307BBE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D444E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OpenApplication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6765E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데이터 수집 및 저장할 </w:t>
            </w:r>
            <w:proofErr w:type="spellStart"/>
            <w:r w:rsidR="009846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 w:rsidR="009846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실행</w:t>
            </w:r>
          </w:p>
          <w:p w14:paraId="179958D8" w14:textId="0E1F1313" w:rsidR="00174C79" w:rsidRPr="00174C79" w:rsidRDefault="001551C1" w:rsidP="00174C79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A07F76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6972F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 w:rsidR="006972F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내 주요 버튼 및 차트 생성 버튼 클릭</w:t>
            </w:r>
            <w:r w:rsidR="00174C7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74C7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74C7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74C7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저장 진행</w:t>
            </w:r>
          </w:p>
          <w:p w14:paraId="095566B1" w14:textId="10FA684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3F6F2A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3F6F2A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주요환율정보동향조사보고</w:t>
            </w:r>
            <w:proofErr w:type="spellEnd"/>
            <w:r w:rsidR="003F6F2A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_{시작일</w:t>
            </w:r>
            <w:r w:rsidR="003F6F2A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}</w:t>
            </w:r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-{종료일}</w:t>
            </w:r>
            <w:proofErr w:type="gramStart"/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.</w:t>
            </w:r>
            <w:proofErr w:type="spellStart"/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xlsx</w:t>
            </w:r>
            <w:proofErr w:type="spellEnd"/>
            <w:proofErr w:type="gramEnd"/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”</w:t>
            </w:r>
            <w:r w:rsidR="004F5DF9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{시작일}</w:t>
            </w:r>
            <w:r w:rsidR="004F5DF9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{종료일}</w:t>
            </w:r>
            <w:r w:rsidR="004F5DF9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4F5DF9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>YYYYMMDD</w:t>
            </w:r>
            <w:r w:rsidR="00B6188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B6188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작성후</w:t>
            </w:r>
            <w:proofErr w:type="spellEnd"/>
            <w:r w:rsidR="00B6188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저장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875FFA">
        <w:trPr>
          <w:trHeight w:val="5955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35C04C95" w:rsidR="001551C1" w:rsidRPr="00CA7F54" w:rsidRDefault="00907EC4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0A126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D46CEB1" wp14:editId="6EB9D5AD">
                  <wp:extent cx="2438400" cy="1972752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65" cy="198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A4AD9" w14:textId="77777777" w:rsidR="00A824A2" w:rsidRPr="00A824A2" w:rsidRDefault="00F52B00" w:rsidP="00F52B00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F52B0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1번 정보 </w:t>
            </w:r>
            <w:proofErr w:type="spellStart"/>
            <w:r w:rsidRPr="00F52B0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요청자에게</w:t>
            </w:r>
            <w:proofErr w:type="spellEnd"/>
            <w:r w:rsidRPr="00F52B0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메일을 작성</w:t>
            </w:r>
          </w:p>
          <w:p w14:paraId="1F4803A3" w14:textId="707B4B07" w:rsidR="00F52B00" w:rsidRPr="00F52B00" w:rsidRDefault="00F52B00" w:rsidP="00A824A2">
            <w:pPr>
              <w:pStyle w:val="af3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제목 :</w:t>
            </w:r>
            <w:proofErr w:type="gramEnd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“[보고서] 주요환율동향보고 {시작일}~{종료일}”</w:t>
            </w:r>
          </w:p>
          <w:p w14:paraId="31CC4D1A" w14:textId="21864B77" w:rsidR="00F52B00" w:rsidRPr="00A824A2" w:rsidRDefault="00F52B00" w:rsidP="00A92135">
            <w:pPr>
              <w:pStyle w:val="af3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본문 :</w:t>
            </w:r>
            <w:proofErr w:type="gramEnd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</w:t>
            </w:r>
            <w:r w:rsidR="00772F3C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proofErr w:type="spell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자유형식</w:t>
            </w:r>
            <w:proofErr w:type="spellEnd"/>
            <w:r w:rsidR="00772F3C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요청접수일시 : {접수일} {</w:t>
            </w:r>
            <w:proofErr w:type="spell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접수시각</w:t>
            </w:r>
            <w:proofErr w:type="spellEnd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}</w:t>
            </w:r>
            <w:r w:rsidR="00772F3C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보고완료일시 : {완료일} {</w:t>
            </w:r>
            <w:proofErr w:type="spell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완료시각</w:t>
            </w:r>
            <w:proofErr w:type="spellEnd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}</w:t>
            </w:r>
          </w:p>
          <w:p w14:paraId="648E3D2C" w14:textId="05B69BBE" w:rsidR="001551C1" w:rsidRPr="00CA7F54" w:rsidRDefault="00F52B00" w:rsidP="00A824A2">
            <w:pPr>
              <w:pStyle w:val="af3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첨부파일 :</w:t>
            </w:r>
            <w:proofErr w:type="gramEnd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주요환율정보동향조사보고</w:t>
            </w:r>
            <w:proofErr w:type="spellEnd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_{시작일}-{종료일}.</w:t>
            </w:r>
            <w:proofErr w:type="spell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xlsx</w:t>
            </w:r>
            <w:proofErr w:type="spellEnd"/>
          </w:p>
          <w:p w14:paraId="3C14AC1C" w14:textId="6AA2569D" w:rsidR="001551C1" w:rsidRPr="005A3A67" w:rsidRDefault="005A3A67" w:rsidP="005A3A67">
            <w:pPr>
              <w:pStyle w:val="af3"/>
              <w:widowControl w:val="0"/>
              <w:autoSpaceDE w:val="0"/>
              <w:autoSpaceDN w:val="0"/>
              <w:adjustRightInd w:val="0"/>
              <w:ind w:left="40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{시작일}</w:t>
            </w:r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{종료일}</w:t>
            </w:r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{접수일}</w:t>
            </w:r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{완료일}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YYYY년MM월DD일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</w:t>
            </w:r>
            <w:proofErr w:type="spellStart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접수시각</w:t>
            </w:r>
            <w:proofErr w:type="spellEnd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}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</w:t>
            </w:r>
            <w:proofErr w:type="spellStart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완료시각</w:t>
            </w:r>
            <w:proofErr w:type="spellEnd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}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HH:mm:ss</w:t>
            </w:r>
            <w:proofErr w:type="spellEnd"/>
          </w:p>
        </w:tc>
        <w:tc>
          <w:tcPr>
            <w:tcW w:w="5027" w:type="dxa"/>
          </w:tcPr>
          <w:p w14:paraId="001B8A7D" w14:textId="20F9B393" w:rsidR="001551C1" w:rsidRPr="00554088" w:rsidRDefault="001551C1" w:rsidP="003B0114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="006A5FB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</w:t>
            </w:r>
            <w:r w:rsidR="00D072E9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</w:t>
            </w:r>
            <w:r w:rsidR="006A5FB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ail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072E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="00D072E9"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="003549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="003549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 w:rsidR="003C137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 w:rsidR="003C137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="003C1371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3C137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</w:tc>
      </w:tr>
    </w:tbl>
    <w:p w14:paraId="012602A5" w14:textId="5B47B4B5" w:rsidR="009D76E7" w:rsidRDefault="009D76E7" w:rsidP="00875FFA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68EC76EB" w14:textId="77777777" w:rsidR="00770A65" w:rsidRDefault="00770A65" w:rsidP="00875FFA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lang w:eastAsia="ko-KR"/>
        </w:rPr>
      </w:pPr>
    </w:p>
    <w:p w14:paraId="0541B96D" w14:textId="77777777" w:rsidR="00770A65" w:rsidRPr="00DC43C0" w:rsidRDefault="00770A65" w:rsidP="00770A65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45732AF7" w14:textId="6284AC73" w:rsidR="00770A65" w:rsidRPr="001031F4" w:rsidRDefault="007F5F35" w:rsidP="007F5F35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proofErr w:type="spellStart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주요환율정보동향조사보고</w:t>
      </w:r>
      <w:proofErr w:type="spellEnd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_{시작일}-{종료일}</w:t>
      </w:r>
      <w:proofErr w:type="gramStart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.</w:t>
      </w:r>
      <w:proofErr w:type="spellStart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xlsx</w:t>
      </w:r>
      <w:proofErr w:type="spellEnd"/>
      <w:proofErr w:type="gramEnd"/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770A65" w:rsidRPr="00BB709B" w14:paraId="675580DC" w14:textId="77777777" w:rsidTr="00A66DF4">
        <w:trPr>
          <w:trHeight w:val="741"/>
          <w:jc w:val="center"/>
        </w:trPr>
        <w:tc>
          <w:tcPr>
            <w:tcW w:w="8423" w:type="dxa"/>
            <w:vAlign w:val="center"/>
          </w:tcPr>
          <w:p w14:paraId="6E44318D" w14:textId="77777777" w:rsidR="00770A65" w:rsidRPr="001031F4" w:rsidRDefault="00770A65" w:rsidP="00A66DF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742F7761" w14:textId="77777777" w:rsidR="009E11EB" w:rsidRDefault="007F5F35" w:rsidP="009E11EB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 xml:space="preserve"> 하나은행 환율/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예화예금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 xml:space="preserve"> 금리 검색 내용을 누적 및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필터링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E6361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한 뒤</w:t>
            </w:r>
          </w:p>
          <w:p w14:paraId="0D3C8F63" w14:textId="387B7B21" w:rsidR="007E6361" w:rsidRPr="00BB709B" w:rsidRDefault="007E6361" w:rsidP="009E11EB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Trend</w:t>
            </w:r>
            <w:r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차트로 출력한다.</w:t>
            </w:r>
          </w:p>
        </w:tc>
      </w:tr>
    </w:tbl>
    <w:p w14:paraId="73D977F4" w14:textId="3620964F" w:rsidR="00770A65" w:rsidRPr="009D76E7" w:rsidRDefault="00770A65" w:rsidP="00875FFA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lang w:eastAsia="ko-KR"/>
        </w:rPr>
      </w:pPr>
    </w:p>
    <w:sectPr w:rsidR="00770A65" w:rsidRPr="009D76E7" w:rsidSect="004E48C7">
      <w:headerReference w:type="default" r:id="rId17"/>
      <w:footerReference w:type="default" r:id="rId18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DBE24" w14:textId="77777777" w:rsidR="00AB5B6B" w:rsidRDefault="00AB5B6B">
      <w:r>
        <w:separator/>
      </w:r>
    </w:p>
  </w:endnote>
  <w:endnote w:type="continuationSeparator" w:id="0">
    <w:p w14:paraId="61D7BE05" w14:textId="77777777" w:rsidR="00AB5B6B" w:rsidRDefault="00AB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1F36C343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4A20A6">
      <w:rPr>
        <w:rStyle w:val="af"/>
        <w:noProof/>
        <w:sz w:val="16"/>
      </w:rPr>
      <w:t>7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4A20A6">
      <w:rPr>
        <w:rStyle w:val="af"/>
        <w:noProof/>
        <w:sz w:val="16"/>
        <w:lang w:eastAsia="ko-KR"/>
      </w:rPr>
      <w:t>7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0A187" w14:textId="77777777" w:rsidR="00AB5B6B" w:rsidRDefault="00AB5B6B">
      <w:r>
        <w:separator/>
      </w:r>
    </w:p>
  </w:footnote>
  <w:footnote w:type="continuationSeparator" w:id="0">
    <w:p w14:paraId="4F17B6F4" w14:textId="77777777" w:rsidR="00AB5B6B" w:rsidRDefault="00AB5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7145F182" w:rsidR="00F6209C" w:rsidRPr="00A13EB8" w:rsidRDefault="00F10775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허기승</w:t>
          </w:r>
          <w:proofErr w:type="spellEnd"/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6A25BD46" w:rsidR="00F6209C" w:rsidRPr="00A13EB8" w:rsidRDefault="001D60A8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hint="eastAsia"/>
              <w:sz w:val="20"/>
              <w:szCs w:val="20"/>
              <w:lang w:eastAsia="ko-KR"/>
            </w:rPr>
            <w:t>업무명</w:t>
          </w:r>
        </w:p>
      </w:tc>
      <w:tc>
        <w:tcPr>
          <w:tcW w:w="3402" w:type="dxa"/>
          <w:vMerge w:val="restart"/>
          <w:vAlign w:val="center"/>
        </w:tcPr>
        <w:p w14:paraId="6E0CAF21" w14:textId="11C36E71" w:rsidR="00F6209C" w:rsidRPr="00A13EB8" w:rsidRDefault="00CF636F" w:rsidP="007F02F4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환율정보</w:t>
          </w:r>
          <w:proofErr w:type="spellEnd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 xml:space="preserve"> 수집 및 </w:t>
          </w: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리포팅</w:t>
          </w:r>
          <w:proofErr w:type="spellEnd"/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4E4F88AE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 w:rsidR="00F10775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09DC8D8A" w:rsidR="00F6209C" w:rsidRPr="00A13EB8" w:rsidRDefault="00F6209C" w:rsidP="000E184D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0E184D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296615A"/>
    <w:multiLevelType w:val="hybridMultilevel"/>
    <w:tmpl w:val="22B4B182"/>
    <w:lvl w:ilvl="0" w:tplc="77DA463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20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 w15:restartNumberingAfterBreak="0">
    <w:nsid w:val="368F5281"/>
    <w:multiLevelType w:val="multilevel"/>
    <w:tmpl w:val="F8F09BD0"/>
    <w:numStyleLink w:val="Level5"/>
  </w:abstractNum>
  <w:abstractNum w:abstractNumId="22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499E6745"/>
    <w:multiLevelType w:val="hybridMultilevel"/>
    <w:tmpl w:val="FFB6A33A"/>
    <w:lvl w:ilvl="0" w:tplc="77DA463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ACB05C1"/>
    <w:multiLevelType w:val="hybridMultilevel"/>
    <w:tmpl w:val="FA2AAB7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18C40FC"/>
    <w:multiLevelType w:val="hybridMultilevel"/>
    <w:tmpl w:val="B0AC4A7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33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5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6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32"/>
  </w:num>
  <w:num w:numId="6">
    <w:abstractNumId w:val="35"/>
  </w:num>
  <w:num w:numId="7">
    <w:abstractNumId w:val="10"/>
  </w:num>
  <w:num w:numId="8">
    <w:abstractNumId w:val="21"/>
  </w:num>
  <w:num w:numId="9">
    <w:abstractNumId w:val="13"/>
  </w:num>
  <w:num w:numId="10">
    <w:abstractNumId w:val="0"/>
  </w:num>
  <w:num w:numId="11">
    <w:abstractNumId w:val="40"/>
  </w:num>
  <w:num w:numId="12">
    <w:abstractNumId w:val="5"/>
  </w:num>
  <w:num w:numId="13">
    <w:abstractNumId w:val="2"/>
  </w:num>
  <w:num w:numId="14">
    <w:abstractNumId w:val="29"/>
  </w:num>
  <w:num w:numId="15">
    <w:abstractNumId w:val="33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4"/>
  </w:num>
  <w:num w:numId="21">
    <w:abstractNumId w:val="20"/>
  </w:num>
  <w:num w:numId="22">
    <w:abstractNumId w:val="19"/>
  </w:num>
  <w:num w:numId="23">
    <w:abstractNumId w:val="37"/>
  </w:num>
  <w:num w:numId="24">
    <w:abstractNumId w:val="16"/>
  </w:num>
  <w:num w:numId="25">
    <w:abstractNumId w:val="7"/>
  </w:num>
  <w:num w:numId="26">
    <w:abstractNumId w:val="38"/>
  </w:num>
  <w:num w:numId="27">
    <w:abstractNumId w:val="11"/>
  </w:num>
  <w:num w:numId="28">
    <w:abstractNumId w:val="9"/>
  </w:num>
  <w:num w:numId="29">
    <w:abstractNumId w:val="36"/>
  </w:num>
  <w:num w:numId="30">
    <w:abstractNumId w:val="23"/>
  </w:num>
  <w:num w:numId="31">
    <w:abstractNumId w:val="30"/>
  </w:num>
  <w:num w:numId="32">
    <w:abstractNumId w:val="22"/>
  </w:num>
  <w:num w:numId="33">
    <w:abstractNumId w:val="6"/>
  </w:num>
  <w:num w:numId="34">
    <w:abstractNumId w:val="14"/>
  </w:num>
  <w:num w:numId="35">
    <w:abstractNumId w:val="41"/>
  </w:num>
  <w:num w:numId="36">
    <w:abstractNumId w:val="24"/>
  </w:num>
  <w:num w:numId="37">
    <w:abstractNumId w:val="12"/>
  </w:num>
  <w:num w:numId="38">
    <w:abstractNumId w:val="39"/>
  </w:num>
  <w:num w:numId="39">
    <w:abstractNumId w:val="27"/>
  </w:num>
  <w:num w:numId="40">
    <w:abstractNumId w:val="26"/>
  </w:num>
  <w:num w:numId="41">
    <w:abstractNumId w:val="28"/>
  </w:num>
  <w:num w:numId="42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58AF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0675"/>
    <w:rsid w:val="000A101E"/>
    <w:rsid w:val="000A126D"/>
    <w:rsid w:val="000A1C98"/>
    <w:rsid w:val="000A70E8"/>
    <w:rsid w:val="000B049D"/>
    <w:rsid w:val="000B0A99"/>
    <w:rsid w:val="000B28B3"/>
    <w:rsid w:val="000B335A"/>
    <w:rsid w:val="000B3AB9"/>
    <w:rsid w:val="000B6523"/>
    <w:rsid w:val="000B6737"/>
    <w:rsid w:val="000B7023"/>
    <w:rsid w:val="000B7CA5"/>
    <w:rsid w:val="000C08AF"/>
    <w:rsid w:val="000C092E"/>
    <w:rsid w:val="000C186A"/>
    <w:rsid w:val="000C4218"/>
    <w:rsid w:val="000C438E"/>
    <w:rsid w:val="000C56C2"/>
    <w:rsid w:val="000D4511"/>
    <w:rsid w:val="000D4E17"/>
    <w:rsid w:val="000D627F"/>
    <w:rsid w:val="000D69C3"/>
    <w:rsid w:val="000D6CBC"/>
    <w:rsid w:val="000D6DC6"/>
    <w:rsid w:val="000D7BA5"/>
    <w:rsid w:val="000E1783"/>
    <w:rsid w:val="000E184D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0F6C50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26FB0"/>
    <w:rsid w:val="00127806"/>
    <w:rsid w:val="00130590"/>
    <w:rsid w:val="00130DF3"/>
    <w:rsid w:val="001312F8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3DC5"/>
    <w:rsid w:val="00144C42"/>
    <w:rsid w:val="001453F9"/>
    <w:rsid w:val="00146046"/>
    <w:rsid w:val="001468F5"/>
    <w:rsid w:val="00151507"/>
    <w:rsid w:val="00153542"/>
    <w:rsid w:val="00154922"/>
    <w:rsid w:val="001551C1"/>
    <w:rsid w:val="00155DF9"/>
    <w:rsid w:val="00156CAD"/>
    <w:rsid w:val="00156F14"/>
    <w:rsid w:val="0015723C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4C79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3E6C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519E"/>
    <w:rsid w:val="001C70C6"/>
    <w:rsid w:val="001D071B"/>
    <w:rsid w:val="001D079D"/>
    <w:rsid w:val="001D0AD1"/>
    <w:rsid w:val="001D1373"/>
    <w:rsid w:val="001D2017"/>
    <w:rsid w:val="001D60A8"/>
    <w:rsid w:val="001D66BA"/>
    <w:rsid w:val="001D6A30"/>
    <w:rsid w:val="001D7380"/>
    <w:rsid w:val="001E1873"/>
    <w:rsid w:val="001E19B8"/>
    <w:rsid w:val="001E1A83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16CB"/>
    <w:rsid w:val="0020387B"/>
    <w:rsid w:val="00204D77"/>
    <w:rsid w:val="00205702"/>
    <w:rsid w:val="00206F4D"/>
    <w:rsid w:val="00211033"/>
    <w:rsid w:val="002112FC"/>
    <w:rsid w:val="002125CB"/>
    <w:rsid w:val="002127A8"/>
    <w:rsid w:val="00213596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65D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6C09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C17"/>
    <w:rsid w:val="002D6DDB"/>
    <w:rsid w:val="002D77EC"/>
    <w:rsid w:val="002E0B22"/>
    <w:rsid w:val="002E2787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08B4"/>
    <w:rsid w:val="00302426"/>
    <w:rsid w:val="003039E9"/>
    <w:rsid w:val="0031002B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2BCF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01E0"/>
    <w:rsid w:val="003528D4"/>
    <w:rsid w:val="00353244"/>
    <w:rsid w:val="00353CFF"/>
    <w:rsid w:val="0035486F"/>
    <w:rsid w:val="003549B9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5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114"/>
    <w:rsid w:val="003B0BBD"/>
    <w:rsid w:val="003B2533"/>
    <w:rsid w:val="003B5AAA"/>
    <w:rsid w:val="003B5D67"/>
    <w:rsid w:val="003B7717"/>
    <w:rsid w:val="003B7CDA"/>
    <w:rsid w:val="003B7ECD"/>
    <w:rsid w:val="003C1371"/>
    <w:rsid w:val="003C1C08"/>
    <w:rsid w:val="003C2F9D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E6EBE"/>
    <w:rsid w:val="003F159E"/>
    <w:rsid w:val="003F30FC"/>
    <w:rsid w:val="003F5362"/>
    <w:rsid w:val="003F580C"/>
    <w:rsid w:val="003F5B65"/>
    <w:rsid w:val="003F5CA1"/>
    <w:rsid w:val="003F6F2A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51FD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95A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0A6"/>
    <w:rsid w:val="004A2D4B"/>
    <w:rsid w:val="004A2E3A"/>
    <w:rsid w:val="004A5229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01C5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4F5DF9"/>
    <w:rsid w:val="00501CCF"/>
    <w:rsid w:val="00501DE2"/>
    <w:rsid w:val="005030E1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4760A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36C9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A67"/>
    <w:rsid w:val="005A3F96"/>
    <w:rsid w:val="005A4D8F"/>
    <w:rsid w:val="005B0845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54F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5EF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65E9"/>
    <w:rsid w:val="00677346"/>
    <w:rsid w:val="00677576"/>
    <w:rsid w:val="006822D4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972FA"/>
    <w:rsid w:val="006A021A"/>
    <w:rsid w:val="006A0956"/>
    <w:rsid w:val="006A1E56"/>
    <w:rsid w:val="006A32E5"/>
    <w:rsid w:val="006A4AB1"/>
    <w:rsid w:val="006A53A1"/>
    <w:rsid w:val="006A5A42"/>
    <w:rsid w:val="006A5FB1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47FE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039"/>
    <w:rsid w:val="00703892"/>
    <w:rsid w:val="0070492A"/>
    <w:rsid w:val="00704958"/>
    <w:rsid w:val="00705433"/>
    <w:rsid w:val="00705BDB"/>
    <w:rsid w:val="007060A8"/>
    <w:rsid w:val="00706DD5"/>
    <w:rsid w:val="00706F8D"/>
    <w:rsid w:val="007114C7"/>
    <w:rsid w:val="00712B50"/>
    <w:rsid w:val="00714AB2"/>
    <w:rsid w:val="00715BEE"/>
    <w:rsid w:val="0071623D"/>
    <w:rsid w:val="0071683E"/>
    <w:rsid w:val="00721D48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57CC"/>
    <w:rsid w:val="0073640C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3F30"/>
    <w:rsid w:val="0075765A"/>
    <w:rsid w:val="007577B9"/>
    <w:rsid w:val="00760268"/>
    <w:rsid w:val="007612FF"/>
    <w:rsid w:val="00761574"/>
    <w:rsid w:val="0076168C"/>
    <w:rsid w:val="0076354F"/>
    <w:rsid w:val="00764F91"/>
    <w:rsid w:val="0076519F"/>
    <w:rsid w:val="00766023"/>
    <w:rsid w:val="007700AD"/>
    <w:rsid w:val="0077047F"/>
    <w:rsid w:val="007708FE"/>
    <w:rsid w:val="00770A23"/>
    <w:rsid w:val="00770A65"/>
    <w:rsid w:val="00772F3C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A7F24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5DDF"/>
    <w:rsid w:val="007E6361"/>
    <w:rsid w:val="007E6C4B"/>
    <w:rsid w:val="007E7A07"/>
    <w:rsid w:val="007F02F4"/>
    <w:rsid w:val="007F32D2"/>
    <w:rsid w:val="007F35C6"/>
    <w:rsid w:val="007F39DF"/>
    <w:rsid w:val="007F5F35"/>
    <w:rsid w:val="007F7AAB"/>
    <w:rsid w:val="007F7EEF"/>
    <w:rsid w:val="008002D7"/>
    <w:rsid w:val="00800AF8"/>
    <w:rsid w:val="0080262C"/>
    <w:rsid w:val="00802E6D"/>
    <w:rsid w:val="00803A19"/>
    <w:rsid w:val="00804FBF"/>
    <w:rsid w:val="00807A7D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7BC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5FFA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442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D7C2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07EC4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2C92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4608"/>
    <w:rsid w:val="00985B09"/>
    <w:rsid w:val="00991E77"/>
    <w:rsid w:val="00992F15"/>
    <w:rsid w:val="00992FBD"/>
    <w:rsid w:val="009931CE"/>
    <w:rsid w:val="00994DC7"/>
    <w:rsid w:val="00995B11"/>
    <w:rsid w:val="00997087"/>
    <w:rsid w:val="0099723C"/>
    <w:rsid w:val="009A226D"/>
    <w:rsid w:val="009A4A59"/>
    <w:rsid w:val="009B0A7A"/>
    <w:rsid w:val="009B1653"/>
    <w:rsid w:val="009B4969"/>
    <w:rsid w:val="009B4EF3"/>
    <w:rsid w:val="009B5C6E"/>
    <w:rsid w:val="009B6C9E"/>
    <w:rsid w:val="009B7B83"/>
    <w:rsid w:val="009C075C"/>
    <w:rsid w:val="009C09AA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1EB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9F7B1F"/>
    <w:rsid w:val="00A01529"/>
    <w:rsid w:val="00A01992"/>
    <w:rsid w:val="00A04D73"/>
    <w:rsid w:val="00A0508A"/>
    <w:rsid w:val="00A0586D"/>
    <w:rsid w:val="00A06C43"/>
    <w:rsid w:val="00A06D66"/>
    <w:rsid w:val="00A07091"/>
    <w:rsid w:val="00A071F0"/>
    <w:rsid w:val="00A07F76"/>
    <w:rsid w:val="00A13B36"/>
    <w:rsid w:val="00A13EB8"/>
    <w:rsid w:val="00A1462D"/>
    <w:rsid w:val="00A1699B"/>
    <w:rsid w:val="00A16CBE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41B5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4A2"/>
    <w:rsid w:val="00A82A2E"/>
    <w:rsid w:val="00A82D50"/>
    <w:rsid w:val="00A82FC6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6D9"/>
    <w:rsid w:val="00AA69D1"/>
    <w:rsid w:val="00AA7DB0"/>
    <w:rsid w:val="00AB09D4"/>
    <w:rsid w:val="00AB0BB9"/>
    <w:rsid w:val="00AB1D70"/>
    <w:rsid w:val="00AB227A"/>
    <w:rsid w:val="00AB402A"/>
    <w:rsid w:val="00AB5497"/>
    <w:rsid w:val="00AB56DA"/>
    <w:rsid w:val="00AB5B6B"/>
    <w:rsid w:val="00AB6870"/>
    <w:rsid w:val="00AB6C67"/>
    <w:rsid w:val="00AC0B0E"/>
    <w:rsid w:val="00AC0F99"/>
    <w:rsid w:val="00AC133A"/>
    <w:rsid w:val="00AC2215"/>
    <w:rsid w:val="00AC2BC9"/>
    <w:rsid w:val="00AC35AA"/>
    <w:rsid w:val="00AC464C"/>
    <w:rsid w:val="00AC4B9E"/>
    <w:rsid w:val="00AC5D78"/>
    <w:rsid w:val="00AC5EFC"/>
    <w:rsid w:val="00AD07B4"/>
    <w:rsid w:val="00AD0831"/>
    <w:rsid w:val="00AD1D55"/>
    <w:rsid w:val="00AD5E7F"/>
    <w:rsid w:val="00AD5F31"/>
    <w:rsid w:val="00AD70DD"/>
    <w:rsid w:val="00AE0085"/>
    <w:rsid w:val="00AE1338"/>
    <w:rsid w:val="00AE25C6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6C4E"/>
    <w:rsid w:val="00B070DD"/>
    <w:rsid w:val="00B07184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431D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1886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A6E27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4AF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6FA0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5346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57FB8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36F"/>
    <w:rsid w:val="00CF6DF0"/>
    <w:rsid w:val="00D012CB"/>
    <w:rsid w:val="00D03112"/>
    <w:rsid w:val="00D04533"/>
    <w:rsid w:val="00D053A0"/>
    <w:rsid w:val="00D06D15"/>
    <w:rsid w:val="00D072E9"/>
    <w:rsid w:val="00D12B77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44EB"/>
    <w:rsid w:val="00D45DF4"/>
    <w:rsid w:val="00D46A9B"/>
    <w:rsid w:val="00D5297B"/>
    <w:rsid w:val="00D5577D"/>
    <w:rsid w:val="00D56D24"/>
    <w:rsid w:val="00D603E5"/>
    <w:rsid w:val="00D6295E"/>
    <w:rsid w:val="00D62B81"/>
    <w:rsid w:val="00D639B2"/>
    <w:rsid w:val="00D63B74"/>
    <w:rsid w:val="00D64B95"/>
    <w:rsid w:val="00D66816"/>
    <w:rsid w:val="00D6714D"/>
    <w:rsid w:val="00D6740A"/>
    <w:rsid w:val="00D67FB3"/>
    <w:rsid w:val="00D7030A"/>
    <w:rsid w:val="00D738D9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95256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33F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C5F31"/>
    <w:rsid w:val="00DD2D13"/>
    <w:rsid w:val="00DD2F0F"/>
    <w:rsid w:val="00DD33AC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A4A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441C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1AB1"/>
    <w:rsid w:val="00E61E05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6B08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3A8D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0775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2B00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798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4808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4.xml><?xml version="1.0" encoding="utf-8"?>
<ds:datastoreItem xmlns:ds="http://schemas.openxmlformats.org/officeDocument/2006/customXml" ds:itemID="{DB0B6ED0-B07A-4BF4-809C-62CB72BB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597</TotalTime>
  <Pages>8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164</cp:revision>
  <cp:lastPrinted>2019-12-12T00:50:00Z</cp:lastPrinted>
  <dcterms:created xsi:type="dcterms:W3CDTF">2019-12-13T02:10:00Z</dcterms:created>
  <dcterms:modified xsi:type="dcterms:W3CDTF">2023-06-15T09:51:00Z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