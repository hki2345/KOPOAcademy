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 w:firstRow="1" w:lastRow="0" w:firstColumn="1" w:lastColumn="0" w:noHBand="0" w:noVBand="1"/>
      </w:tblPr>
      <w:tblGrid>
        <w:gridCol w:w="9855"/>
      </w:tblGrid>
      <w:tr w:rsidR="003C34F6" w:rsidRPr="00791300" w14:paraId="4DDD7F59" w14:textId="77777777" w:rsidTr="009C075C">
        <w:trPr>
          <w:trHeight w:val="1437"/>
          <w:jc w:val="center"/>
        </w:trPr>
        <w:tc>
          <w:tcPr>
            <w:tcW w:w="9855" w:type="dxa"/>
            <w:shd w:val="clear" w:color="auto" w:fill="BFBFBF"/>
            <w:vAlign w:val="center"/>
          </w:tcPr>
          <w:p w14:paraId="360A8D5A" w14:textId="4E163105" w:rsidR="003C34F6" w:rsidRPr="00791300" w:rsidRDefault="002628BA" w:rsidP="003C34F6">
            <w:pPr>
              <w:pStyle w:val="a6"/>
              <w:rPr>
                <w:rFonts w:ascii="맑은 고딕" w:hAnsi="맑은 고딕"/>
                <w:sz w:val="60"/>
                <w:szCs w:val="60"/>
                <w:lang w:eastAsia="ko-KR"/>
              </w:rPr>
            </w:pPr>
            <w:r>
              <w:rPr>
                <w:rFonts w:ascii="맑은 고딕" w:hAnsi="맑은 고딕" w:hint="eastAsia"/>
                <w:sz w:val="60"/>
                <w:szCs w:val="60"/>
                <w:lang w:eastAsia="ko-KR"/>
              </w:rPr>
              <w:t>프로세스 설계</w:t>
            </w:r>
          </w:p>
        </w:tc>
      </w:tr>
    </w:tbl>
    <w:p w14:paraId="456B6860" w14:textId="77777777" w:rsidR="003C34F6" w:rsidRPr="00791300" w:rsidRDefault="003C34F6" w:rsidP="003C34F6">
      <w:pPr>
        <w:rPr>
          <w:rFonts w:ascii="맑은 고딕" w:hAnsi="맑은 고딕"/>
        </w:rPr>
      </w:pPr>
    </w:p>
    <w:p w14:paraId="44900C0F" w14:textId="77777777" w:rsidR="003C34F6" w:rsidRPr="00791300" w:rsidRDefault="003C34F6" w:rsidP="003C34F6">
      <w:pPr>
        <w:rPr>
          <w:rFonts w:ascii="맑은 고딕" w:hAnsi="맑은 고딕"/>
        </w:rPr>
      </w:pPr>
    </w:p>
    <w:tbl>
      <w:tblPr>
        <w:tblW w:w="488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3"/>
        <w:gridCol w:w="8181"/>
      </w:tblGrid>
      <w:tr w:rsidR="007E7A07" w:rsidRPr="00791300" w14:paraId="6AB7FF0B" w14:textId="77777777" w:rsidTr="00C4547F">
        <w:trPr>
          <w:trHeight w:val="567"/>
          <w:jc w:val="center"/>
        </w:trPr>
        <w:tc>
          <w:tcPr>
            <w:tcW w:w="836" w:type="pct"/>
            <w:vAlign w:val="center"/>
          </w:tcPr>
          <w:p w14:paraId="652B657A" w14:textId="185DF870" w:rsidR="007E7A07" w:rsidRPr="00AE0824" w:rsidRDefault="002628BA" w:rsidP="00736AD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  <w:lang w:eastAsia="ko-KR"/>
              </w:rPr>
              <w:t>업무명</w:t>
            </w:r>
          </w:p>
        </w:tc>
        <w:tc>
          <w:tcPr>
            <w:tcW w:w="4164" w:type="pct"/>
            <w:vAlign w:val="center"/>
          </w:tcPr>
          <w:p w14:paraId="4CE0E4D8" w14:textId="7DA6C412" w:rsidR="007E7A07" w:rsidRPr="00AE0824" w:rsidRDefault="00D95256" w:rsidP="00736ADF">
            <w:pPr>
              <w:rPr>
                <w:b/>
                <w:sz w:val="22"/>
                <w:szCs w:val="22"/>
                <w:lang w:eastAsia="ko-KR"/>
              </w:rPr>
            </w:pPr>
            <w:r>
              <w:rPr>
                <w:rFonts w:hint="eastAsia"/>
              </w:rPr>
              <w:t>환율정보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리포팅</w:t>
            </w:r>
          </w:p>
        </w:tc>
      </w:tr>
      <w:tr w:rsidR="003C34F6" w:rsidRPr="00791300" w14:paraId="46BCBD41" w14:textId="77777777" w:rsidTr="00C4547F">
        <w:trPr>
          <w:trHeight w:val="567"/>
          <w:jc w:val="center"/>
        </w:trPr>
        <w:tc>
          <w:tcPr>
            <w:tcW w:w="836" w:type="pct"/>
            <w:vAlign w:val="center"/>
          </w:tcPr>
          <w:p w14:paraId="2FC03B43" w14:textId="77777777" w:rsidR="003C34F6" w:rsidRPr="00791300" w:rsidRDefault="003C34F6" w:rsidP="007E7A07">
            <w:pPr>
              <w:pStyle w:val="StardardRight"/>
              <w:ind w:leftChars="0" w:left="0"/>
              <w:jc w:val="center"/>
              <w:rPr>
                <w:b/>
                <w:sz w:val="22"/>
                <w:szCs w:val="22"/>
              </w:rPr>
            </w:pPr>
            <w:r w:rsidRPr="00791300">
              <w:rPr>
                <w:rFonts w:hint="eastAsia"/>
                <w:b/>
                <w:sz w:val="22"/>
                <w:szCs w:val="22"/>
              </w:rPr>
              <w:t>주관기관</w:t>
            </w:r>
          </w:p>
        </w:tc>
        <w:tc>
          <w:tcPr>
            <w:tcW w:w="4164" w:type="pct"/>
            <w:vAlign w:val="center"/>
          </w:tcPr>
          <w:p w14:paraId="7CAE5340" w14:textId="7D268E2C" w:rsidR="003C34F6" w:rsidRPr="00791300" w:rsidRDefault="002628BA" w:rsidP="007E7A07">
            <w:pPr>
              <w:pStyle w:val="Standard"/>
              <w:ind w:leftChars="0" w:left="0"/>
              <w:jc w:val="left"/>
              <w:rPr>
                <w:b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sz w:val="22"/>
                <w:szCs w:val="22"/>
              </w:rPr>
              <w:t>한국폴리텍</w:t>
            </w:r>
            <w:r w:rsidR="00A51D36">
              <w:rPr>
                <w:rFonts w:hint="eastAsia"/>
                <w:b/>
                <w:sz w:val="22"/>
                <w:szCs w:val="22"/>
              </w:rPr>
              <w:t>대학</w:t>
            </w:r>
            <w:proofErr w:type="spellEnd"/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b/>
                <w:sz w:val="22"/>
                <w:szCs w:val="22"/>
              </w:rPr>
              <w:t>아산캠퍼스</w:t>
            </w:r>
            <w:proofErr w:type="spellEnd"/>
          </w:p>
        </w:tc>
      </w:tr>
    </w:tbl>
    <w:p w14:paraId="51B53BF5" w14:textId="77777777" w:rsidR="003C34F6" w:rsidRPr="00791300" w:rsidRDefault="003C34F6" w:rsidP="003C34F6">
      <w:pPr>
        <w:pStyle w:val="Standard"/>
        <w:ind w:left="120"/>
        <w:rPr>
          <w:lang w:val="en-GB"/>
        </w:rPr>
      </w:pPr>
    </w:p>
    <w:p w14:paraId="30C9FB93" w14:textId="77777777" w:rsidR="003C34F6" w:rsidRPr="00791300" w:rsidRDefault="003C34F6" w:rsidP="003C34F6">
      <w:pPr>
        <w:pStyle w:val="Standard"/>
        <w:ind w:left="120"/>
      </w:pPr>
    </w:p>
    <w:p w14:paraId="4FC4FA83" w14:textId="77777777" w:rsidR="003C34F6" w:rsidRDefault="003C34F6" w:rsidP="002628BA">
      <w:pPr>
        <w:pStyle w:val="Standard"/>
        <w:ind w:left="120"/>
      </w:pPr>
    </w:p>
    <w:p w14:paraId="62FE8AE7" w14:textId="77777777" w:rsidR="00A13EB8" w:rsidRPr="00791300" w:rsidRDefault="00A13EB8" w:rsidP="002628BA">
      <w:pPr>
        <w:pStyle w:val="Standard"/>
        <w:ind w:left="120"/>
      </w:pPr>
    </w:p>
    <w:p w14:paraId="52CB51B3" w14:textId="77777777" w:rsidR="003C34F6" w:rsidRPr="00791300" w:rsidRDefault="003C34F6" w:rsidP="003C34F6">
      <w:pPr>
        <w:pStyle w:val="Standard"/>
        <w:ind w:left="120"/>
      </w:pPr>
    </w:p>
    <w:p w14:paraId="374E24B7" w14:textId="77777777" w:rsidR="003C34F6" w:rsidRDefault="002628BA" w:rsidP="002628BA">
      <w:pPr>
        <w:pStyle w:val="aff6"/>
        <w:tabs>
          <w:tab w:val="center" w:pos="4536"/>
          <w:tab w:val="right" w:pos="9026"/>
        </w:tabs>
        <w:wordWrap/>
        <w:rPr>
          <w:rFonts w:ascii="맑은 고딕" w:eastAsia="맑은 고딕" w:hAnsi="맑은 고딕"/>
          <w:sz w:val="40"/>
        </w:rPr>
      </w:pPr>
      <w:r>
        <w:rPr>
          <w:rFonts w:ascii="맑은 고딕" w:eastAsia="맑은 고딕" w:hAnsi="맑은 고딕"/>
          <w:noProof/>
          <w:sz w:val="40"/>
        </w:rPr>
        <w:drawing>
          <wp:inline distT="0" distB="0" distL="0" distR="0" wp14:anchorId="66B81E0C" wp14:editId="7A7FD932">
            <wp:extent cx="3124200" cy="1785257"/>
            <wp:effectExtent l="0" t="0" r="0" b="0"/>
            <wp:docPr id="6188034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441" cy="17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3EB46" w14:textId="77777777" w:rsidR="002628BA" w:rsidRDefault="002628BA" w:rsidP="002628BA">
      <w:pPr>
        <w:pStyle w:val="Standard"/>
        <w:ind w:left="120"/>
      </w:pPr>
    </w:p>
    <w:p w14:paraId="3B8B8618" w14:textId="77777777" w:rsidR="002628BA" w:rsidRDefault="002628BA" w:rsidP="002628BA">
      <w:pPr>
        <w:pStyle w:val="Standard"/>
        <w:ind w:left="120"/>
      </w:pPr>
    </w:p>
    <w:p w14:paraId="753F2DA8" w14:textId="77777777" w:rsidR="002628BA" w:rsidRDefault="002628BA" w:rsidP="002628BA">
      <w:pPr>
        <w:pStyle w:val="Standard"/>
        <w:ind w:left="120"/>
      </w:pPr>
    </w:p>
    <w:p w14:paraId="570640BB" w14:textId="77777777" w:rsidR="002628BA" w:rsidRDefault="002628BA" w:rsidP="002628BA">
      <w:pPr>
        <w:pStyle w:val="Standard"/>
        <w:ind w:left="120"/>
      </w:pPr>
    </w:p>
    <w:p w14:paraId="1256C20A" w14:textId="77777777" w:rsidR="002628BA" w:rsidRDefault="002628BA" w:rsidP="002628BA">
      <w:pPr>
        <w:pStyle w:val="Standard"/>
        <w:ind w:left="120"/>
      </w:pPr>
    </w:p>
    <w:p w14:paraId="65CC72DB" w14:textId="77777777" w:rsidR="002628BA" w:rsidRDefault="002628BA" w:rsidP="002628BA">
      <w:pPr>
        <w:pStyle w:val="Standard"/>
        <w:ind w:left="120"/>
      </w:pPr>
    </w:p>
    <w:p w14:paraId="0052F3EE" w14:textId="77777777" w:rsidR="002628BA" w:rsidRDefault="002628BA" w:rsidP="002628BA">
      <w:pPr>
        <w:pStyle w:val="Standard"/>
        <w:ind w:left="120"/>
      </w:pPr>
    </w:p>
    <w:p w14:paraId="49C5EF81" w14:textId="77777777" w:rsidR="002628BA" w:rsidRDefault="002628BA" w:rsidP="002628BA">
      <w:pPr>
        <w:pStyle w:val="Standard"/>
        <w:ind w:left="120"/>
      </w:pPr>
    </w:p>
    <w:p w14:paraId="21B394EB" w14:textId="77777777" w:rsidR="002628BA" w:rsidRDefault="002628BA" w:rsidP="002628BA">
      <w:pPr>
        <w:pStyle w:val="Standard"/>
        <w:ind w:left="120"/>
      </w:pPr>
    </w:p>
    <w:p w14:paraId="74D9229A" w14:textId="77777777" w:rsidR="002628BA" w:rsidRPr="00791300" w:rsidRDefault="002628BA" w:rsidP="002628BA">
      <w:pPr>
        <w:pStyle w:val="Standard"/>
        <w:ind w:left="120"/>
      </w:pPr>
    </w:p>
    <w:p w14:paraId="2455AB68" w14:textId="77777777" w:rsidR="002628BA" w:rsidRPr="00791300" w:rsidRDefault="002628BA" w:rsidP="002628BA">
      <w:pPr>
        <w:pStyle w:val="Standard"/>
        <w:ind w:left="120"/>
      </w:pPr>
    </w:p>
    <w:p w14:paraId="332E30D3" w14:textId="6EDE6E55" w:rsidR="002628BA" w:rsidRPr="002628BA" w:rsidRDefault="00F10775" w:rsidP="002628BA">
      <w:pPr>
        <w:pStyle w:val="aff6"/>
        <w:tabs>
          <w:tab w:val="center" w:pos="4536"/>
          <w:tab w:val="right" w:pos="9026"/>
        </w:tabs>
        <w:wordWrap/>
        <w:rPr>
          <w:rFonts w:ascii="맑은 고딕" w:eastAsia="맑은 고딕" w:hAnsi="맑은 고딕"/>
          <w:sz w:val="40"/>
        </w:rPr>
        <w:sectPr w:rsidR="002628BA" w:rsidRPr="002628BA" w:rsidSect="004E48C7">
          <w:pgSz w:w="11906" w:h="16838"/>
          <w:pgMar w:top="2410" w:right="709" w:bottom="1418" w:left="1134" w:header="709" w:footer="709" w:gutter="0"/>
          <w:cols w:space="708"/>
          <w:titlePg/>
          <w:docGrid w:linePitch="360"/>
        </w:sectPr>
      </w:pPr>
      <w:proofErr w:type="spellStart"/>
      <w:r>
        <w:rPr>
          <w:rFonts w:ascii="맑은 고딕" w:eastAsia="맑은 고딕" w:hAnsi="맑은 고딕" w:hint="eastAsia"/>
          <w:sz w:val="40"/>
        </w:rPr>
        <w:t>허기승</w:t>
      </w:r>
      <w:proofErr w:type="spellEnd"/>
    </w:p>
    <w:p w14:paraId="0E13CE6B" w14:textId="77777777" w:rsidR="00C929A0" w:rsidRPr="00791300" w:rsidRDefault="00C929A0" w:rsidP="00C929A0">
      <w:pPr>
        <w:jc w:val="center"/>
        <w:rPr>
          <w:rFonts w:ascii="맑은 고딕" w:hAnsi="맑은 고딕"/>
          <w:b/>
          <w:sz w:val="40"/>
          <w:szCs w:val="40"/>
          <w:u w:val="single"/>
          <w:lang w:eastAsia="ko-KR"/>
        </w:rPr>
      </w:pPr>
      <w:r w:rsidRPr="00791300">
        <w:rPr>
          <w:rFonts w:ascii="맑은 고딕" w:hAnsi="맑은 고딕" w:hint="eastAsia"/>
          <w:b/>
          <w:sz w:val="40"/>
          <w:szCs w:val="40"/>
          <w:u w:val="single"/>
          <w:lang w:eastAsia="ko-KR"/>
        </w:rPr>
        <w:lastRenderedPageBreak/>
        <w:t>개정 이력</w:t>
      </w:r>
    </w:p>
    <w:p w14:paraId="28E2A874" w14:textId="77777777" w:rsidR="00C929A0" w:rsidRPr="00791300" w:rsidRDefault="00C929A0" w:rsidP="00C929A0">
      <w:pPr>
        <w:jc w:val="left"/>
        <w:rPr>
          <w:rFonts w:ascii="맑은 고딕" w:hAnsi="맑은 고딕"/>
          <w:lang w:eastAsia="ko-KR"/>
        </w:rPr>
      </w:pPr>
    </w:p>
    <w:tbl>
      <w:tblPr>
        <w:tblW w:w="0" w:type="auto"/>
        <w:tblInd w:w="9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4"/>
        <w:gridCol w:w="1703"/>
        <w:gridCol w:w="5103"/>
        <w:gridCol w:w="1985"/>
      </w:tblGrid>
      <w:tr w:rsidR="00C929A0" w:rsidRPr="00EB2112" w14:paraId="19EBE6CD" w14:textId="77777777" w:rsidTr="00C929A0">
        <w:trPr>
          <w:cantSplit/>
          <w:trHeight w:val="379"/>
        </w:trPr>
        <w:tc>
          <w:tcPr>
            <w:tcW w:w="1274" w:type="dxa"/>
            <w:shd w:val="clear" w:color="auto" w:fill="808080"/>
            <w:vAlign w:val="center"/>
          </w:tcPr>
          <w:p w14:paraId="1A652BDB" w14:textId="77777777" w:rsidR="00C929A0" w:rsidRPr="00EB2112" w:rsidRDefault="00C929A0" w:rsidP="00A01529">
            <w:pPr>
              <w:pStyle w:val="aff3"/>
              <w:jc w:val="center"/>
              <w:rPr>
                <w:rFonts w:ascii="맑은 고딕" w:eastAsia="맑은 고딕" w:hAnsi="맑은 고딕"/>
                <w:b/>
                <w:color w:val="FFFFFF"/>
                <w:w w:val="100"/>
                <w:sz w:val="20"/>
              </w:rPr>
            </w:pPr>
            <w:r w:rsidRPr="00EB2112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개정번호</w:t>
            </w:r>
          </w:p>
        </w:tc>
        <w:tc>
          <w:tcPr>
            <w:tcW w:w="1703" w:type="dxa"/>
            <w:shd w:val="clear" w:color="auto" w:fill="808080"/>
            <w:vAlign w:val="center"/>
          </w:tcPr>
          <w:p w14:paraId="36502F80" w14:textId="2C19E306" w:rsidR="00C929A0" w:rsidRPr="00EB2112" w:rsidRDefault="00C929A0" w:rsidP="00A01529">
            <w:pPr>
              <w:pStyle w:val="aff3"/>
              <w:jc w:val="center"/>
              <w:rPr>
                <w:rFonts w:ascii="맑은 고딕" w:eastAsia="맑은 고딕" w:hAnsi="맑은 고딕"/>
                <w:b/>
                <w:color w:val="FFFFFF"/>
                <w:w w:val="100"/>
                <w:sz w:val="20"/>
              </w:rPr>
            </w:pPr>
            <w:proofErr w:type="spellStart"/>
            <w:r w:rsidRPr="00EB2112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개정</w:t>
            </w:r>
            <w:r w:rsidR="00925BAF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장</w:t>
            </w:r>
            <w:proofErr w:type="spellEnd"/>
          </w:p>
        </w:tc>
        <w:tc>
          <w:tcPr>
            <w:tcW w:w="5103" w:type="dxa"/>
            <w:shd w:val="clear" w:color="auto" w:fill="808080"/>
            <w:vAlign w:val="center"/>
          </w:tcPr>
          <w:p w14:paraId="3D3B0B28" w14:textId="77777777" w:rsidR="00C929A0" w:rsidRPr="00EB2112" w:rsidRDefault="00C929A0" w:rsidP="00A01529">
            <w:pPr>
              <w:pStyle w:val="aff3"/>
              <w:jc w:val="center"/>
              <w:rPr>
                <w:rFonts w:ascii="맑은 고딕" w:eastAsia="맑은 고딕" w:hAnsi="맑은 고딕"/>
                <w:b/>
                <w:color w:val="FFFFFF"/>
                <w:w w:val="100"/>
                <w:sz w:val="20"/>
              </w:rPr>
            </w:pPr>
            <w:proofErr w:type="spellStart"/>
            <w:r w:rsidRPr="00EB2112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개정내역</w:t>
            </w:r>
            <w:proofErr w:type="spellEnd"/>
          </w:p>
        </w:tc>
        <w:tc>
          <w:tcPr>
            <w:tcW w:w="1985" w:type="dxa"/>
            <w:shd w:val="clear" w:color="auto" w:fill="808080"/>
            <w:vAlign w:val="center"/>
          </w:tcPr>
          <w:p w14:paraId="1D27C637" w14:textId="77777777" w:rsidR="00C929A0" w:rsidRPr="00EB2112" w:rsidRDefault="00C929A0" w:rsidP="00A01529">
            <w:pPr>
              <w:pStyle w:val="aff3"/>
              <w:jc w:val="center"/>
              <w:rPr>
                <w:rFonts w:ascii="맑은 고딕" w:eastAsia="맑은 고딕" w:hAnsi="맑은 고딕"/>
                <w:b/>
                <w:color w:val="FFFFFF"/>
                <w:w w:val="100"/>
                <w:sz w:val="20"/>
              </w:rPr>
            </w:pPr>
            <w:proofErr w:type="spellStart"/>
            <w:r w:rsidRPr="00EB2112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시행일자</w:t>
            </w:r>
            <w:proofErr w:type="spellEnd"/>
          </w:p>
        </w:tc>
      </w:tr>
      <w:tr w:rsidR="00C929A0" w:rsidRPr="00EB2112" w14:paraId="627F5D27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0A021081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  <w:r w:rsidRPr="00EB2112">
              <w:rPr>
                <w:rFonts w:ascii="맑은 고딕" w:hAnsi="맑은 고딕" w:hint="eastAsia"/>
                <w:sz w:val="20"/>
                <w:szCs w:val="20"/>
              </w:rPr>
              <w:t>1.0</w:t>
            </w:r>
          </w:p>
        </w:tc>
        <w:tc>
          <w:tcPr>
            <w:tcW w:w="1703" w:type="dxa"/>
            <w:vAlign w:val="center"/>
          </w:tcPr>
          <w:p w14:paraId="0C3FEA0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  <w:r w:rsidRPr="00EB2112">
              <w:rPr>
                <w:rFonts w:ascii="맑은 고딕" w:hAnsi="맑은 고딕" w:hint="eastAsia"/>
                <w:sz w:val="20"/>
                <w:szCs w:val="20"/>
              </w:rPr>
              <w:t>전체</w:t>
            </w:r>
          </w:p>
        </w:tc>
        <w:tc>
          <w:tcPr>
            <w:tcW w:w="5103" w:type="dxa"/>
          </w:tcPr>
          <w:p w14:paraId="0B01B4C3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  <w:r w:rsidRPr="00EB2112">
              <w:rPr>
                <w:rFonts w:ascii="맑은 고딕" w:hAnsi="맑은 고딕" w:hint="eastAsia"/>
                <w:sz w:val="20"/>
                <w:szCs w:val="20"/>
              </w:rPr>
              <w:t>최초 작성</w:t>
            </w:r>
          </w:p>
        </w:tc>
        <w:tc>
          <w:tcPr>
            <w:tcW w:w="1985" w:type="dxa"/>
            <w:vAlign w:val="center"/>
          </w:tcPr>
          <w:p w14:paraId="5B804261" w14:textId="46B751A8" w:rsidR="00C929A0" w:rsidRPr="00EB2112" w:rsidRDefault="00A13EB8" w:rsidP="004462C6">
            <w:pPr>
              <w:jc w:val="center"/>
              <w:rPr>
                <w:rFonts w:ascii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hAnsi="맑은 고딕"/>
                <w:sz w:val="20"/>
                <w:szCs w:val="20"/>
              </w:rPr>
              <w:t>2023-06-00</w:t>
            </w:r>
          </w:p>
        </w:tc>
      </w:tr>
      <w:tr w:rsidR="00C929A0" w:rsidRPr="00EB2112" w14:paraId="35A0F360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B2579C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1703" w:type="dxa"/>
            <w:vAlign w:val="center"/>
          </w:tcPr>
          <w:p w14:paraId="77BECF7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5103" w:type="dxa"/>
          </w:tcPr>
          <w:p w14:paraId="6E29FD31" w14:textId="77777777" w:rsidR="00C53D2C" w:rsidRPr="00EB2112" w:rsidRDefault="00C53D2C" w:rsidP="00C53D2C">
            <w:pPr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1985" w:type="dxa"/>
            <w:vAlign w:val="center"/>
          </w:tcPr>
          <w:p w14:paraId="5BE32F7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</w:tr>
      <w:tr w:rsidR="00C929A0" w:rsidRPr="00EB2112" w14:paraId="110F3A00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7AA5691C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36BE6310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0EB3B72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B546E11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19846D30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1030D1D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3BEEF5A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952EB9F" w14:textId="77777777" w:rsidR="00C929A0" w:rsidRPr="00EB2112" w:rsidRDefault="00C929A0" w:rsidP="00EB2112">
            <w:pPr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1985" w:type="dxa"/>
            <w:vAlign w:val="center"/>
          </w:tcPr>
          <w:p w14:paraId="5D261870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6997FBB0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085D7E8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05CB4AA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62FB7AB9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4A002C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57F423BC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069F75E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2E7A755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2AF41EFD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25592F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57CFBA7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C0BD60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D1E0E72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51D380F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CFC48AD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A0C44A1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26CEF13D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6C09742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1B9981E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80D874D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34BA273E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13B19C0C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1FBC3DB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3998382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356D1C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E7F6FB2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64804399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27AE28C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F5E950F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A89409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15D6E673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9ECB1C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186D801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3BD7561C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F0F37A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4B6D3696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7053890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FBC43F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488D2D2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00C859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2DA828FA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7D3FEB2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5ADEC33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2EF3D293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AE210B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7B8FEA9E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2738D94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AF39C0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7EB5BDB0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D3B008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29FE7B68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5B28BCB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4DC822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A794165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8CEA0D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165815AB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22D109F1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8772F21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F57D0E5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6F594B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5E853D19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C43F00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655C0B2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72452AD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7846E3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3F7AEDEC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885D15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00BD71C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7EC240A5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D36EEF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73B9C5CE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6A064F5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0F1FEB2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68CB90A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FA3A339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1ED21429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8E652A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6FE341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120A176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BDED65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10F252E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7C5C3E1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9C6BFFC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8C01943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C95FCC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29CD0E6D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D1202BE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700133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8EEAC6D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759C450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7EFBD954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AAF2B8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6D25181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31AA3A4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004B0B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7B4E1EF7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1ECD7A1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BD22AC2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8BF4338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C82A70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21228B2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7F06D3C0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3F66DD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FE11CD5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A1C1302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32A298CF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0DAFD689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2DC5FD2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F8D47D7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A09BCF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A13EB8" w:rsidRPr="00EB2112" w14:paraId="33815C52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1F477F21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14E4CDC9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28B765B9" w14:textId="77777777" w:rsidR="00A13EB8" w:rsidRPr="00EB2112" w:rsidRDefault="00A13EB8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EC62B8C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A13EB8" w:rsidRPr="00EB2112" w14:paraId="449BA0A8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C040BEE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524A8206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F6B14D9" w14:textId="77777777" w:rsidR="00A13EB8" w:rsidRPr="00EB2112" w:rsidRDefault="00A13EB8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A0B7531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A13EB8" w:rsidRPr="00EB2112" w14:paraId="0339D7EB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2FE55799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0C5E6280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BF57AC8" w14:textId="77777777" w:rsidR="00A13EB8" w:rsidRPr="00EB2112" w:rsidRDefault="00A13EB8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373F990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</w:tbl>
    <w:p w14:paraId="292169F3" w14:textId="1D68539E" w:rsidR="00A13EB8" w:rsidRDefault="00A13EB8">
      <w:pPr>
        <w:jc w:val="left"/>
        <w:rPr>
          <w:rFonts w:ascii="맑은 고딕" w:hAnsi="맑은 고딕"/>
          <w:lang w:eastAsia="ko-KR"/>
        </w:rPr>
      </w:pPr>
    </w:p>
    <w:p w14:paraId="033FD3B6" w14:textId="77777777" w:rsidR="00AF314A" w:rsidRPr="00DC43C0" w:rsidRDefault="00AF314A" w:rsidP="002357EA">
      <w:pPr>
        <w:pStyle w:val="af3"/>
        <w:widowControl w:val="0"/>
        <w:numPr>
          <w:ilvl w:val="0"/>
          <w:numId w:val="24"/>
        </w:numPr>
        <w:wordWrap w:val="0"/>
        <w:autoSpaceDE w:val="0"/>
        <w:autoSpaceDN w:val="0"/>
        <w:ind w:left="426" w:right="84"/>
        <w:textAlignment w:val="baseline"/>
        <w:rPr>
          <w:rFonts w:asciiTheme="minorEastAsia" w:eastAsiaTheme="minorEastAsia" w:hAnsiTheme="minorEastAsia" w:cs="굴림"/>
          <w:b/>
          <w:bCs/>
          <w:color w:val="000000"/>
          <w:lang w:eastAsia="ko-KR"/>
        </w:rPr>
      </w:pP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lang w:eastAsia="ko-KR"/>
        </w:rPr>
        <w:lastRenderedPageBreak/>
        <w:t>업무 개요</w:t>
      </w:r>
    </w:p>
    <w:p w14:paraId="42A99FFE" w14:textId="77777777" w:rsidR="008B2299" w:rsidRDefault="008B2299" w:rsidP="008B2299">
      <w:pPr>
        <w:pStyle w:val="af3"/>
        <w:widowControl w:val="0"/>
        <w:wordWrap w:val="0"/>
        <w:autoSpaceDE w:val="0"/>
        <w:autoSpaceDN w:val="0"/>
        <w:ind w:left="426"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006BB9EF" w14:textId="42B514CC" w:rsidR="00227D70" w:rsidRDefault="00227D70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lang w:eastAsia="ko-KR"/>
        </w:rPr>
        <w:t>업무</w:t>
      </w:r>
      <w:r w:rsidR="00A13EB8"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 </w:t>
      </w:r>
      <w:proofErr w:type="gramStart"/>
      <w:r>
        <w:rPr>
          <w:rFonts w:asciiTheme="minorEastAsia" w:eastAsiaTheme="minorEastAsia" w:hAnsiTheme="minorEastAsia" w:cs="굴림" w:hint="eastAsia"/>
          <w:color w:val="000000"/>
          <w:lang w:eastAsia="ko-KR"/>
        </w:rPr>
        <w:t>I</w:t>
      </w:r>
      <w:r>
        <w:rPr>
          <w:rFonts w:asciiTheme="minorEastAsia" w:eastAsiaTheme="minorEastAsia" w:hAnsiTheme="minorEastAsia" w:cs="굴림"/>
          <w:color w:val="000000"/>
          <w:lang w:eastAsia="ko-KR"/>
        </w:rPr>
        <w:t>D :</w:t>
      </w:r>
      <w:proofErr w:type="gramEnd"/>
      <w:r>
        <w:rPr>
          <w:rFonts w:asciiTheme="minorEastAsia" w:eastAsiaTheme="minorEastAsia" w:hAnsiTheme="minorEastAsia" w:cs="굴림"/>
          <w:color w:val="000000"/>
          <w:lang w:eastAsia="ko-KR"/>
        </w:rPr>
        <w:t xml:space="preserve"> </w:t>
      </w:r>
      <w:r w:rsidR="00F10775">
        <w:rPr>
          <w:rFonts w:asciiTheme="minorEastAsia" w:eastAsiaTheme="minorEastAsia" w:hAnsiTheme="minorEastAsia" w:cs="Arial" w:hint="eastAsia"/>
          <w:color w:val="000000"/>
          <w:spacing w:val="-6"/>
          <w:sz w:val="20"/>
          <w:lang w:eastAsia="ko-KR"/>
        </w:rPr>
        <w:t>K</w:t>
      </w:r>
      <w:r w:rsidR="00F10775">
        <w:rPr>
          <w:rFonts w:asciiTheme="minorEastAsia" w:eastAsiaTheme="minorEastAsia" w:hAnsiTheme="minorEastAsia" w:cs="Arial"/>
          <w:color w:val="000000"/>
          <w:spacing w:val="-6"/>
          <w:sz w:val="20"/>
          <w:lang w:eastAsia="ko-KR"/>
        </w:rPr>
        <w:t>OPO</w:t>
      </w:r>
      <w:r w:rsidR="00F10775" w:rsidRPr="00A13EB8">
        <w:rPr>
          <w:rFonts w:asciiTheme="minorEastAsia" w:eastAsiaTheme="minorEastAsia" w:hAnsiTheme="minorEastAsia" w:cs="Arial" w:hint="eastAsia"/>
          <w:color w:val="000000"/>
          <w:spacing w:val="-6"/>
          <w:sz w:val="20"/>
          <w:lang w:eastAsia="ko-KR"/>
        </w:rPr>
        <w:t>-</w:t>
      </w:r>
      <w:r w:rsidR="00F10775">
        <w:rPr>
          <w:rFonts w:asciiTheme="minorEastAsia" w:eastAsiaTheme="minorEastAsia" w:hAnsiTheme="minorEastAsia" w:cs="Arial" w:hint="eastAsia"/>
          <w:color w:val="000000"/>
          <w:spacing w:val="-6"/>
          <w:sz w:val="20"/>
          <w:lang w:eastAsia="ko-KR"/>
        </w:rPr>
        <w:t>RPA</w:t>
      </w:r>
      <w:r w:rsidR="00F10775" w:rsidRPr="00A13EB8">
        <w:rPr>
          <w:rFonts w:asciiTheme="minorEastAsia" w:eastAsiaTheme="minorEastAsia" w:hAnsiTheme="minorEastAsia" w:cs="Arial" w:hint="eastAsia"/>
          <w:color w:val="000000"/>
          <w:spacing w:val="-6"/>
          <w:sz w:val="20"/>
          <w:lang w:eastAsia="ko-KR"/>
        </w:rPr>
        <w:t>-001</w:t>
      </w:r>
    </w:p>
    <w:p w14:paraId="3FC8A418" w14:textId="082B8DE1" w:rsidR="00AF314A" w:rsidRDefault="00AF314A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proofErr w:type="gramStart"/>
      <w:r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업무명 </w:t>
      </w:r>
      <w:r>
        <w:rPr>
          <w:rFonts w:asciiTheme="minorEastAsia" w:eastAsiaTheme="minorEastAsia" w:hAnsiTheme="minorEastAsia" w:cs="굴림"/>
          <w:color w:val="000000"/>
          <w:lang w:eastAsia="ko-KR"/>
        </w:rPr>
        <w:t>:</w:t>
      </w:r>
      <w:proofErr w:type="gramEnd"/>
      <w:r>
        <w:rPr>
          <w:rFonts w:asciiTheme="minorEastAsia" w:eastAsiaTheme="minorEastAsia" w:hAnsiTheme="minorEastAsia" w:cs="굴림"/>
          <w:color w:val="000000"/>
          <w:lang w:eastAsia="ko-KR"/>
        </w:rPr>
        <w:t xml:space="preserve"> </w:t>
      </w:r>
      <w:r w:rsidR="00F10775">
        <w:rPr>
          <w:rFonts w:hint="eastAsia"/>
          <w:szCs w:val="24"/>
        </w:rPr>
        <w:t>환율정보</w:t>
      </w:r>
      <w:r w:rsidR="00F10775">
        <w:rPr>
          <w:rFonts w:hint="eastAsia"/>
          <w:szCs w:val="24"/>
        </w:rPr>
        <w:t xml:space="preserve"> </w:t>
      </w:r>
      <w:r w:rsidR="00F10775">
        <w:rPr>
          <w:rFonts w:hint="eastAsia"/>
          <w:szCs w:val="24"/>
        </w:rPr>
        <w:t>수집</w:t>
      </w:r>
      <w:r w:rsidR="00F10775">
        <w:rPr>
          <w:rFonts w:hint="eastAsia"/>
          <w:szCs w:val="24"/>
        </w:rPr>
        <w:t xml:space="preserve"> </w:t>
      </w:r>
      <w:r w:rsidR="00F10775">
        <w:rPr>
          <w:rFonts w:hint="eastAsia"/>
          <w:szCs w:val="24"/>
        </w:rPr>
        <w:t>및</w:t>
      </w:r>
      <w:r w:rsidR="00F10775">
        <w:rPr>
          <w:rFonts w:hint="eastAsia"/>
          <w:szCs w:val="24"/>
        </w:rPr>
        <w:t xml:space="preserve"> </w:t>
      </w:r>
      <w:r w:rsidR="00F10775">
        <w:rPr>
          <w:rFonts w:hint="eastAsia"/>
          <w:szCs w:val="24"/>
        </w:rPr>
        <w:t>리포팅</w:t>
      </w:r>
    </w:p>
    <w:p w14:paraId="0F4C1540" w14:textId="36176D90" w:rsidR="00AF314A" w:rsidRDefault="00AF314A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proofErr w:type="gramStart"/>
      <w:r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주관부서 </w:t>
      </w:r>
      <w:r>
        <w:rPr>
          <w:rFonts w:asciiTheme="minorEastAsia" w:eastAsiaTheme="minorEastAsia" w:hAnsiTheme="minorEastAsia" w:cs="굴림"/>
          <w:color w:val="000000"/>
          <w:lang w:eastAsia="ko-KR"/>
        </w:rPr>
        <w:t>:</w:t>
      </w:r>
      <w:proofErr w:type="gramEnd"/>
      <w:r>
        <w:rPr>
          <w:rFonts w:asciiTheme="minorEastAsia" w:eastAsiaTheme="minorEastAsia" w:hAnsiTheme="minorEastAsia" w:cs="굴림"/>
          <w:color w:val="000000"/>
          <w:lang w:eastAsia="ko-KR"/>
        </w:rPr>
        <w:t xml:space="preserve"> </w:t>
      </w:r>
      <w:proofErr w:type="spellStart"/>
      <w:r w:rsidR="00DC43C0">
        <w:rPr>
          <w:rFonts w:asciiTheme="minorEastAsia" w:eastAsiaTheme="minorEastAsia" w:hAnsiTheme="minorEastAsia" w:cs="굴림" w:hint="eastAsia"/>
          <w:color w:val="000000"/>
          <w:lang w:eastAsia="ko-KR"/>
        </w:rPr>
        <w:t>한국폴리텍</w:t>
      </w:r>
      <w:r w:rsidR="00A51D36">
        <w:rPr>
          <w:rFonts w:asciiTheme="minorEastAsia" w:eastAsiaTheme="minorEastAsia" w:hAnsiTheme="minorEastAsia" w:cs="굴림" w:hint="eastAsia"/>
          <w:color w:val="000000"/>
          <w:lang w:eastAsia="ko-KR"/>
        </w:rPr>
        <w:t>대학</w:t>
      </w:r>
      <w:proofErr w:type="spellEnd"/>
      <w:r w:rsidR="00DC43C0"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 </w:t>
      </w:r>
      <w:proofErr w:type="spellStart"/>
      <w:r w:rsidR="00DC43C0">
        <w:rPr>
          <w:rFonts w:asciiTheme="minorEastAsia" w:eastAsiaTheme="minorEastAsia" w:hAnsiTheme="minorEastAsia" w:cs="굴림" w:hint="eastAsia"/>
          <w:color w:val="000000"/>
          <w:lang w:eastAsia="ko-KR"/>
        </w:rPr>
        <w:t>아산캠퍼스</w:t>
      </w:r>
      <w:proofErr w:type="spellEnd"/>
    </w:p>
    <w:p w14:paraId="74D7DFBC" w14:textId="63C97EF6" w:rsidR="00AF314A" w:rsidRDefault="00AF314A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proofErr w:type="gramStart"/>
      <w:r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담당자 </w:t>
      </w:r>
      <w:r>
        <w:rPr>
          <w:rFonts w:asciiTheme="minorEastAsia" w:eastAsiaTheme="minorEastAsia" w:hAnsiTheme="minorEastAsia" w:cs="굴림"/>
          <w:color w:val="000000"/>
          <w:lang w:eastAsia="ko-KR"/>
        </w:rPr>
        <w:t>:</w:t>
      </w:r>
      <w:proofErr w:type="gramEnd"/>
      <w:r>
        <w:rPr>
          <w:rFonts w:asciiTheme="minorEastAsia" w:eastAsiaTheme="minorEastAsia" w:hAnsiTheme="minorEastAsia" w:cs="굴림"/>
          <w:color w:val="000000"/>
          <w:lang w:eastAsia="ko-KR"/>
        </w:rPr>
        <w:t xml:space="preserve"> </w:t>
      </w:r>
      <w:proofErr w:type="spellStart"/>
      <w:r w:rsidR="00F10775">
        <w:rPr>
          <w:rFonts w:asciiTheme="minorEastAsia" w:eastAsiaTheme="minorEastAsia" w:hAnsiTheme="minorEastAsia" w:cs="굴림" w:hint="eastAsia"/>
          <w:color w:val="000000"/>
          <w:lang w:eastAsia="ko-KR"/>
        </w:rPr>
        <w:t>허기승</w:t>
      </w:r>
      <w:proofErr w:type="spellEnd"/>
    </w:p>
    <w:p w14:paraId="18AF24F0" w14:textId="77777777" w:rsidR="00AF314A" w:rsidRDefault="00AF314A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lang w:eastAsia="ko-KR"/>
        </w:rPr>
        <w:t>업무 내용</w:t>
      </w:r>
    </w:p>
    <w:p w14:paraId="2D806296" w14:textId="6E36E506" w:rsidR="000B6523" w:rsidRPr="00A82FC6" w:rsidRDefault="00CF636F" w:rsidP="000B6523">
      <w:pPr>
        <w:pStyle w:val="af3"/>
        <w:widowControl w:val="0"/>
        <w:numPr>
          <w:ilvl w:val="0"/>
          <w:numId w:val="27"/>
        </w:numPr>
        <w:wordWrap w:val="0"/>
        <w:autoSpaceDE w:val="0"/>
        <w:autoSpaceDN w:val="0"/>
        <w:ind w:rightChars="35"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 w:val="22"/>
          <w:lang w:eastAsia="ko-KR"/>
        </w:rPr>
      </w:pPr>
      <w:r>
        <w:rPr>
          <w:rFonts w:hint="eastAsia"/>
          <w:szCs w:val="24"/>
        </w:rPr>
        <w:t>환율정보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수집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및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리포팅</w:t>
      </w:r>
    </w:p>
    <w:p w14:paraId="6664A568" w14:textId="77777777" w:rsidR="00CF636F" w:rsidRPr="00AF314A" w:rsidRDefault="00CF636F" w:rsidP="00CF636F">
      <w:pPr>
        <w:pStyle w:val="af3"/>
        <w:widowControl w:val="0"/>
        <w:wordWrap w:val="0"/>
        <w:autoSpaceDE w:val="0"/>
        <w:autoSpaceDN w:val="0"/>
        <w:ind w:left="1109" w:rightChars="35"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 w:val="22"/>
          <w:lang w:eastAsia="ko-KR"/>
        </w:rPr>
      </w:pPr>
    </w:p>
    <w:p w14:paraId="53789793" w14:textId="4FADE83E" w:rsidR="00AF314A" w:rsidRPr="00DC43C0" w:rsidRDefault="00AF314A" w:rsidP="002357EA">
      <w:pPr>
        <w:pStyle w:val="af3"/>
        <w:widowControl w:val="0"/>
        <w:numPr>
          <w:ilvl w:val="0"/>
          <w:numId w:val="24"/>
        </w:numPr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b/>
          <w:bCs/>
          <w:color w:val="000000"/>
          <w:lang w:eastAsia="ko-KR"/>
        </w:rPr>
      </w:pP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사용자</w:t>
      </w: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 xml:space="preserve"> </w:t>
      </w:r>
      <w:proofErr w:type="gramStart"/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 xml:space="preserve">업무절차 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:</w:t>
      </w:r>
      <w:proofErr w:type="gramEnd"/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 xml:space="preserve"> </w:t>
      </w: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 xml:space="preserve">업무 프로세스 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(A</w:t>
      </w:r>
      <w:r w:rsidR="00A13EB8"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S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-I</w:t>
      </w:r>
      <w:r w:rsidR="00A13EB8"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S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)</w:t>
      </w:r>
    </w:p>
    <w:p w14:paraId="545BC36F" w14:textId="77777777" w:rsidR="008B2299" w:rsidRPr="00CF636F" w:rsidRDefault="008B2299" w:rsidP="008B2299">
      <w:pPr>
        <w:pStyle w:val="af3"/>
        <w:widowControl w:val="0"/>
        <w:wordWrap w:val="0"/>
        <w:autoSpaceDE w:val="0"/>
        <w:autoSpaceDN w:val="0"/>
        <w:ind w:left="440"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5F655BC7" w14:textId="1891FB12" w:rsidR="00AF314A" w:rsidRPr="00D603E5" w:rsidRDefault="00B20957" w:rsidP="002357EA">
      <w:pPr>
        <w:pStyle w:val="af3"/>
        <w:widowControl w:val="0"/>
        <w:numPr>
          <w:ilvl w:val="0"/>
          <w:numId w:val="26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메일 요청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33"/>
      </w:tblGrid>
      <w:tr w:rsidR="008D46F3" w:rsidRPr="008D46F3" w14:paraId="72C06C46" w14:textId="77777777" w:rsidTr="005C076C">
        <w:trPr>
          <w:trHeight w:val="14"/>
          <w:jc w:val="center"/>
        </w:trPr>
        <w:tc>
          <w:tcPr>
            <w:tcW w:w="8533" w:type="dxa"/>
            <w:vAlign w:val="center"/>
          </w:tcPr>
          <w:p w14:paraId="4E7ED50E" w14:textId="41F4AC20" w:rsidR="008D46F3" w:rsidRPr="008D46F3" w:rsidRDefault="00703039" w:rsidP="008D46F3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 w:rsidRPr="00703039"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t>https://mail.google.com/</w:t>
            </w:r>
          </w:p>
        </w:tc>
      </w:tr>
      <w:tr w:rsidR="008D46F3" w:rsidRPr="008D46F3" w14:paraId="2B03D97F" w14:textId="77777777" w:rsidTr="005C076C">
        <w:trPr>
          <w:trHeight w:val="2631"/>
          <w:jc w:val="center"/>
        </w:trPr>
        <w:tc>
          <w:tcPr>
            <w:tcW w:w="8533" w:type="dxa"/>
            <w:vAlign w:val="center"/>
          </w:tcPr>
          <w:p w14:paraId="5B06B2BD" w14:textId="79B73911" w:rsidR="008D46F3" w:rsidRPr="00DC43C0" w:rsidRDefault="00703039" w:rsidP="008D46F3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 w:rsidRPr="00703039">
              <w:rPr>
                <w:rFonts w:asciiTheme="minorEastAsia" w:eastAsiaTheme="minorEastAsia" w:hAnsiTheme="minorEastAsia" w:cs="굴림"/>
                <w:noProof/>
                <w:color w:val="000000"/>
                <w:sz w:val="22"/>
                <w:szCs w:val="22"/>
                <w:lang w:val="en-US" w:eastAsia="ko-KR"/>
              </w:rPr>
              <w:drawing>
                <wp:inline distT="0" distB="0" distL="0" distR="0" wp14:anchorId="05152D14" wp14:editId="16CE6085">
                  <wp:extent cx="2808427" cy="212407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739" cy="214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6F3" w:rsidRPr="008D46F3" w14:paraId="293BE0CC" w14:textId="77777777" w:rsidTr="0023565D">
        <w:trPr>
          <w:trHeight w:val="383"/>
          <w:jc w:val="center"/>
        </w:trPr>
        <w:tc>
          <w:tcPr>
            <w:tcW w:w="8533" w:type="dxa"/>
            <w:vAlign w:val="center"/>
          </w:tcPr>
          <w:p w14:paraId="1A4156E1" w14:textId="6DEDE76B" w:rsidR="000B6523" w:rsidRPr="000B6523" w:rsidRDefault="00DB533F" w:rsidP="000B6523">
            <w:pPr>
              <w:pStyle w:val="af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2"/>
                <w:szCs w:val="22"/>
                <w:lang w:eastAsia="ko-KR"/>
              </w:rPr>
            </w:pPr>
            <w:proofErr w:type="spellStart"/>
            <w:r w:rsidRPr="00DB533F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환율정보</w:t>
            </w:r>
            <w:proofErr w:type="spellEnd"/>
            <w:r w:rsidRPr="00DB533F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 xml:space="preserve"> 수집 대상 및 기간을 메일로 요청</w:t>
            </w:r>
          </w:p>
          <w:p w14:paraId="1C69FDD7" w14:textId="13774838" w:rsidR="008D46F3" w:rsidRPr="00DC43C0" w:rsidRDefault="00DD33AC" w:rsidP="000B6523">
            <w:pPr>
              <w:pStyle w:val="af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2"/>
                <w:szCs w:val="22"/>
                <w:lang w:eastAsia="ko-KR"/>
              </w:rPr>
            </w:pPr>
            <w:r w:rsidRPr="007114C7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메일을 수신하고 메일 내용을 확인</w:t>
            </w:r>
          </w:p>
        </w:tc>
      </w:tr>
    </w:tbl>
    <w:p w14:paraId="792BB4B8" w14:textId="77777777" w:rsidR="008D46F3" w:rsidRPr="008D46F3" w:rsidRDefault="008D46F3" w:rsidP="008D46F3">
      <w:pPr>
        <w:widowControl w:val="0"/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color w:val="000000"/>
          <w:lang w:val="en-US" w:eastAsia="ko-KR"/>
        </w:rPr>
      </w:pPr>
    </w:p>
    <w:p w14:paraId="3201BDC7" w14:textId="77777777" w:rsidR="000B6523" w:rsidRDefault="000B6523">
      <w:pPr>
        <w:jc w:val="left"/>
        <w:rPr>
          <w:rFonts w:asciiTheme="minorEastAsia" w:eastAsiaTheme="minorEastAsia" w:hAnsiTheme="minorEastAsia" w:cs="굴림"/>
          <w:color w:val="000000"/>
          <w:lang w:val="en-US" w:eastAsia="ko-KR"/>
        </w:rPr>
      </w:pPr>
      <w:r>
        <w:rPr>
          <w:rFonts w:asciiTheme="minorEastAsia" w:eastAsiaTheme="minorEastAsia" w:hAnsiTheme="minorEastAsia" w:cs="굴림"/>
          <w:color w:val="000000"/>
          <w:lang w:eastAsia="ko-KR"/>
        </w:rPr>
        <w:br w:type="page"/>
      </w:r>
    </w:p>
    <w:p w14:paraId="7392A400" w14:textId="62E3C1C7" w:rsidR="00DC43C0" w:rsidRPr="00D603E5" w:rsidRDefault="00B20957" w:rsidP="00DC43C0">
      <w:pPr>
        <w:pStyle w:val="af3"/>
        <w:widowControl w:val="0"/>
        <w:numPr>
          <w:ilvl w:val="0"/>
          <w:numId w:val="26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lastRenderedPageBreak/>
        <w:t>사이트 접속 및 조회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33"/>
      </w:tblGrid>
      <w:tr w:rsidR="00DC43C0" w:rsidRPr="008D46F3" w14:paraId="3738A0EA" w14:textId="77777777" w:rsidTr="00990EA4">
        <w:trPr>
          <w:trHeight w:val="14"/>
          <w:jc w:val="center"/>
        </w:trPr>
        <w:tc>
          <w:tcPr>
            <w:tcW w:w="8533" w:type="dxa"/>
            <w:vAlign w:val="center"/>
          </w:tcPr>
          <w:p w14:paraId="5BAA818B" w14:textId="64CE92D4" w:rsidR="00DC43C0" w:rsidRPr="008D46F3" w:rsidRDefault="002E0B22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 w:rsidRPr="002E0B22"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t>https://www.kebhana.com/</w:t>
            </w:r>
          </w:p>
        </w:tc>
      </w:tr>
      <w:tr w:rsidR="00DC43C0" w:rsidRPr="008D46F3" w14:paraId="227991E9" w14:textId="77777777" w:rsidTr="00990EA4">
        <w:trPr>
          <w:trHeight w:val="2631"/>
          <w:jc w:val="center"/>
        </w:trPr>
        <w:tc>
          <w:tcPr>
            <w:tcW w:w="8533" w:type="dxa"/>
            <w:vAlign w:val="center"/>
          </w:tcPr>
          <w:p w14:paraId="12820EAC" w14:textId="0709FC35" w:rsidR="00DC43C0" w:rsidRPr="00DC43C0" w:rsidRDefault="002E0B22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 w:rsidRPr="002E0B22">
              <w:rPr>
                <w:rFonts w:asciiTheme="minorEastAsia" w:eastAsiaTheme="minorEastAsia" w:hAnsiTheme="minorEastAsia" w:cs="굴림"/>
                <w:noProof/>
                <w:color w:val="000000"/>
                <w:sz w:val="22"/>
                <w:szCs w:val="22"/>
                <w:lang w:val="en-US" w:eastAsia="ko-KR"/>
              </w:rPr>
              <w:drawing>
                <wp:inline distT="0" distB="0" distL="0" distR="0" wp14:anchorId="251D2C29" wp14:editId="32D349A5">
                  <wp:extent cx="2376920" cy="1743075"/>
                  <wp:effectExtent l="0" t="0" r="444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654" cy="1743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3C0" w:rsidRPr="008D46F3" w14:paraId="219386C0" w14:textId="77777777" w:rsidTr="00990EA4">
        <w:trPr>
          <w:trHeight w:val="1063"/>
          <w:jc w:val="center"/>
        </w:trPr>
        <w:tc>
          <w:tcPr>
            <w:tcW w:w="8533" w:type="dxa"/>
            <w:vAlign w:val="center"/>
          </w:tcPr>
          <w:p w14:paraId="103FF42F" w14:textId="7909ECCB" w:rsidR="00DC43C0" w:rsidRPr="001551C1" w:rsidRDefault="002E2787" w:rsidP="002E2787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하나은행”사이트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 xml:space="preserve"> 내</w:t>
            </w:r>
            <w:r w:rsidR="003008B4" w:rsidRPr="003008B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 xml:space="preserve"> </w:t>
            </w:r>
            <w:r w:rsidRPr="002E2787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“</w:t>
            </w:r>
            <w:proofErr w:type="spellStart"/>
            <w:r w:rsidRPr="002E2787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외환”의</w:t>
            </w:r>
            <w:proofErr w:type="spellEnd"/>
            <w:r w:rsidRPr="002E2787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 xml:space="preserve"> “환율/외화예금 금리” 메뉴로 이동</w:t>
            </w:r>
          </w:p>
          <w:p w14:paraId="6494B020" w14:textId="57A50E43" w:rsidR="00DC43C0" w:rsidRPr="001551C1" w:rsidRDefault="00FF4808" w:rsidP="00FF4808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FF4808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“</w:t>
            </w:r>
            <w:proofErr w:type="spellStart"/>
            <w:r w:rsidRPr="00FF4808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기준일”을</w:t>
            </w:r>
            <w:proofErr w:type="spellEnd"/>
            <w:r w:rsidRPr="00FF4808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 xml:space="preserve"> 선택하고 “조회” 버튼을 클릭</w:t>
            </w:r>
          </w:p>
          <w:p w14:paraId="3735AF51" w14:textId="1C63DB10" w:rsidR="00127806" w:rsidRPr="00127806" w:rsidRDefault="006822D4" w:rsidP="00A07091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2"/>
                <w:szCs w:val="22"/>
                <w:lang w:eastAsia="ko-KR"/>
              </w:rPr>
            </w:pPr>
            <w:proofErr w:type="spellStart"/>
            <w:r w:rsidRPr="006822D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통화별</w:t>
            </w:r>
            <w:proofErr w:type="spellEnd"/>
            <w:r w:rsidRPr="006822D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 xml:space="preserve"> 환율 정보를 확인하고 엑셀 파일에 복사</w:t>
            </w:r>
          </w:p>
        </w:tc>
      </w:tr>
    </w:tbl>
    <w:p w14:paraId="774BD299" w14:textId="7059E469" w:rsidR="008D46F3" w:rsidRDefault="008D46F3" w:rsidP="00D603E5">
      <w:pPr>
        <w:widowControl w:val="0"/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439C7825" w14:textId="77777777" w:rsidR="00D639B2" w:rsidRDefault="00D639B2" w:rsidP="00D603E5">
      <w:pPr>
        <w:widowControl w:val="0"/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50BAF8BB" w14:textId="77777777" w:rsidR="00766023" w:rsidRPr="00DC43C0" w:rsidRDefault="00766023" w:rsidP="00D603E5">
      <w:pPr>
        <w:widowControl w:val="0"/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1F32EC03" w14:textId="418425F6" w:rsidR="00DC43C0" w:rsidRPr="00D603E5" w:rsidRDefault="00B20957" w:rsidP="00DC43C0">
      <w:pPr>
        <w:pStyle w:val="af3"/>
        <w:widowControl w:val="0"/>
        <w:numPr>
          <w:ilvl w:val="0"/>
          <w:numId w:val="26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자료 엑셀 가공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33"/>
      </w:tblGrid>
      <w:tr w:rsidR="00DC43C0" w:rsidRPr="008D46F3" w14:paraId="10BE6414" w14:textId="77777777" w:rsidTr="00990EA4">
        <w:trPr>
          <w:trHeight w:val="14"/>
          <w:jc w:val="center"/>
        </w:trPr>
        <w:tc>
          <w:tcPr>
            <w:tcW w:w="8533" w:type="dxa"/>
            <w:vAlign w:val="center"/>
          </w:tcPr>
          <w:p w14:paraId="7F94F66B" w14:textId="618CDFD7" w:rsidR="00DC43C0" w:rsidRPr="008D46F3" w:rsidRDefault="006454F9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Excel 2016</w:t>
            </w:r>
          </w:p>
        </w:tc>
      </w:tr>
      <w:tr w:rsidR="00DC43C0" w:rsidRPr="008D46F3" w14:paraId="189BD60A" w14:textId="77777777" w:rsidTr="00990EA4">
        <w:trPr>
          <w:trHeight w:val="2631"/>
          <w:jc w:val="center"/>
        </w:trPr>
        <w:tc>
          <w:tcPr>
            <w:tcW w:w="8533" w:type="dxa"/>
            <w:vAlign w:val="center"/>
          </w:tcPr>
          <w:p w14:paraId="73121AD2" w14:textId="42C98742" w:rsidR="00DC43C0" w:rsidRPr="00DC43C0" w:rsidRDefault="0023565D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 w:rsidRPr="0023565D">
              <w:rPr>
                <w:rFonts w:asciiTheme="minorEastAsia" w:eastAsiaTheme="minorEastAsia" w:hAnsiTheme="minorEastAsia" w:cs="굴림"/>
                <w:noProof/>
                <w:color w:val="000000"/>
                <w:sz w:val="22"/>
                <w:szCs w:val="22"/>
                <w:lang w:val="en-US" w:eastAsia="ko-KR"/>
              </w:rPr>
              <w:drawing>
                <wp:inline distT="0" distB="0" distL="0" distR="0" wp14:anchorId="4856D7A7" wp14:editId="0B5766FD">
                  <wp:extent cx="2752725" cy="1932128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0411" cy="1937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3C0" w:rsidRPr="008D46F3" w14:paraId="4CB4EA32" w14:textId="77777777" w:rsidTr="00990EA4">
        <w:trPr>
          <w:trHeight w:val="1063"/>
          <w:jc w:val="center"/>
        </w:trPr>
        <w:tc>
          <w:tcPr>
            <w:tcW w:w="8533" w:type="dxa"/>
            <w:vAlign w:val="center"/>
          </w:tcPr>
          <w:p w14:paraId="154F8366" w14:textId="31AE157D" w:rsidR="00DC43C0" w:rsidRPr="001551C1" w:rsidRDefault="000D627F" w:rsidP="000D627F">
            <w:pPr>
              <w:pStyle w:val="af3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0D627F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 xml:space="preserve">엑셀 파일의 내용을 Trend Chart로 표현 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(</w:t>
            </w:r>
            <w:r w:rsidRPr="000D627F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Template Excel 파일 이용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)</w:t>
            </w:r>
          </w:p>
          <w:p w14:paraId="5DC0E8EE" w14:textId="076356DC" w:rsidR="00DC43C0" w:rsidRPr="000D627F" w:rsidRDefault="00213596" w:rsidP="00766023">
            <w:pPr>
              <w:pStyle w:val="af3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213596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엑셀 파일을 다른 이름으로 저장</w:t>
            </w:r>
          </w:p>
        </w:tc>
      </w:tr>
    </w:tbl>
    <w:p w14:paraId="01A29DE0" w14:textId="75DB608A" w:rsidR="00CA7F54" w:rsidRPr="00D603E5" w:rsidRDefault="008B5CF6" w:rsidP="00CA7F54">
      <w:pPr>
        <w:pStyle w:val="af3"/>
        <w:widowControl w:val="0"/>
        <w:numPr>
          <w:ilvl w:val="0"/>
          <w:numId w:val="26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lastRenderedPageBreak/>
        <w:t>메일 보고서 작성 및 발송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33"/>
      </w:tblGrid>
      <w:tr w:rsidR="00CA7F54" w:rsidRPr="008D46F3" w14:paraId="51FDFDA1" w14:textId="77777777" w:rsidTr="00990EA4">
        <w:trPr>
          <w:trHeight w:val="14"/>
          <w:jc w:val="center"/>
        </w:trPr>
        <w:tc>
          <w:tcPr>
            <w:tcW w:w="8533" w:type="dxa"/>
            <w:vAlign w:val="center"/>
          </w:tcPr>
          <w:p w14:paraId="568F495B" w14:textId="1110E477" w:rsidR="00CA7F54" w:rsidRPr="008D46F3" w:rsidRDefault="00D738D9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 w:rsidRPr="00703039"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t>https://mail.google.com/</w:t>
            </w:r>
          </w:p>
        </w:tc>
      </w:tr>
      <w:tr w:rsidR="00CA7F54" w:rsidRPr="008D46F3" w14:paraId="1A4F10E8" w14:textId="77777777" w:rsidTr="00990EA4">
        <w:trPr>
          <w:trHeight w:val="2631"/>
          <w:jc w:val="center"/>
        </w:trPr>
        <w:tc>
          <w:tcPr>
            <w:tcW w:w="8533" w:type="dxa"/>
            <w:vAlign w:val="center"/>
          </w:tcPr>
          <w:p w14:paraId="17F7D911" w14:textId="6B27963A" w:rsidR="00CA7F54" w:rsidRPr="00DC43C0" w:rsidRDefault="000A126D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 w:rsidRPr="000A126D">
              <w:rPr>
                <w:rFonts w:asciiTheme="minorEastAsia" w:eastAsiaTheme="minorEastAsia" w:hAnsiTheme="minorEastAsia" w:cs="굴림"/>
                <w:noProof/>
                <w:color w:val="000000"/>
                <w:sz w:val="22"/>
                <w:szCs w:val="22"/>
                <w:lang w:val="en-US" w:eastAsia="ko-KR"/>
              </w:rPr>
              <w:drawing>
                <wp:inline distT="0" distB="0" distL="0" distR="0" wp14:anchorId="68BB108D" wp14:editId="416B3CE2">
                  <wp:extent cx="3028950" cy="2450527"/>
                  <wp:effectExtent l="0" t="0" r="0" b="698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7691" cy="2457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F54" w:rsidRPr="008D46F3" w14:paraId="467BAD21" w14:textId="77777777" w:rsidTr="00990EA4">
        <w:trPr>
          <w:trHeight w:val="1063"/>
          <w:jc w:val="center"/>
        </w:trPr>
        <w:tc>
          <w:tcPr>
            <w:tcW w:w="8533" w:type="dxa"/>
            <w:vAlign w:val="center"/>
          </w:tcPr>
          <w:p w14:paraId="02036077" w14:textId="3868D0E8" w:rsidR="00CA7F54" w:rsidRPr="001551C1" w:rsidRDefault="000A126D" w:rsidP="000A126D">
            <w:pPr>
              <w:pStyle w:val="af3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0A126D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 xml:space="preserve">1번 정보 </w:t>
            </w:r>
            <w:proofErr w:type="spellStart"/>
            <w:r w:rsidRPr="000A126D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요청자에게</w:t>
            </w:r>
            <w:proofErr w:type="spellEnd"/>
            <w:r w:rsidRPr="000A126D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 xml:space="preserve"> 메일을 작성</w:t>
            </w:r>
          </w:p>
          <w:p w14:paraId="1845BD4B" w14:textId="1E27177E" w:rsidR="00CA7F54" w:rsidRPr="00DC43C0" w:rsidRDefault="005030E1" w:rsidP="005030E1">
            <w:pPr>
              <w:pStyle w:val="af3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2"/>
                <w:szCs w:val="22"/>
                <w:lang w:eastAsia="ko-KR"/>
              </w:rPr>
            </w:pPr>
            <w:r w:rsidRPr="005030E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메일을 발송</w:t>
            </w:r>
          </w:p>
        </w:tc>
      </w:tr>
    </w:tbl>
    <w:p w14:paraId="0B251828" w14:textId="303C1AB1" w:rsidR="001012CF" w:rsidRPr="00CA7F54" w:rsidRDefault="001012CF" w:rsidP="00891706">
      <w:pPr>
        <w:jc w:val="left"/>
        <w:rPr>
          <w:rFonts w:asciiTheme="minorEastAsia" w:eastAsiaTheme="minorEastAsia" w:hAnsiTheme="minorEastAsia" w:cs="맑은 고딕"/>
          <w:sz w:val="22"/>
          <w:szCs w:val="22"/>
          <w:lang w:eastAsia="ko-KR"/>
        </w:rPr>
      </w:pPr>
    </w:p>
    <w:p w14:paraId="33E3C211" w14:textId="11FB9F41" w:rsidR="00810421" w:rsidRPr="000A0675" w:rsidRDefault="00891706" w:rsidP="00554EB6">
      <w:pPr>
        <w:pStyle w:val="af3"/>
        <w:widowControl w:val="0"/>
        <w:numPr>
          <w:ilvl w:val="0"/>
          <w:numId w:val="24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</w:pP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>자동화 업무 절차 : 자동화 프로세스 (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T</w:t>
      </w:r>
      <w:r w:rsidR="00631800"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>O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-B</w:t>
      </w:r>
      <w:r w:rsidR="00631800"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E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)</w:t>
      </w:r>
      <w:r w:rsidR="000A0675" w:rsidRPr="000A0675">
        <w:rPr>
          <w:rFonts w:asciiTheme="minorEastAsia" w:eastAsiaTheme="minorEastAsia" w:hAnsiTheme="minorEastAsia" w:cs="굴림" w:hint="eastAsia"/>
          <w:b/>
          <w:noProof/>
          <w:color w:val="000000"/>
          <w:sz w:val="22"/>
          <w:szCs w:val="22"/>
          <w:lang w:eastAsia="ko-KR"/>
        </w:rPr>
        <w:t xml:space="preserve"> </w:t>
      </w:r>
      <w:r w:rsidR="00543BF6" w:rsidRPr="000A0675">
        <w:rPr>
          <w:rFonts w:asciiTheme="minorEastAsia" w:eastAsiaTheme="minorEastAsia" w:hAnsiTheme="minorEastAsia" w:cs="굴림"/>
          <w:color w:val="000000"/>
          <w:lang w:eastAsia="ko-KR"/>
        </w:rPr>
        <w:t xml:space="preserve"> </w:t>
      </w:r>
      <w:r w:rsidR="00554EB6" w:rsidRPr="00554EB6">
        <w:rPr>
          <w:rFonts w:asciiTheme="minorEastAsia" w:eastAsiaTheme="minorEastAsia" w:hAnsiTheme="minorEastAsia" w:cs="굴림"/>
          <w:color w:val="000000"/>
          <w:lang w:eastAsia="ko-KR"/>
        </w:rPr>
        <w:drawing>
          <wp:inline distT="0" distB="0" distL="0" distR="0" wp14:anchorId="7D193F66" wp14:editId="5CD78214">
            <wp:extent cx="5638800" cy="3313909"/>
            <wp:effectExtent l="0" t="0" r="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2804" cy="332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98E7CF" w14:textId="77777777" w:rsidR="009D76E7" w:rsidRPr="00DC43C0" w:rsidRDefault="009D76E7" w:rsidP="002357EA">
      <w:pPr>
        <w:pStyle w:val="af3"/>
        <w:widowControl w:val="0"/>
        <w:numPr>
          <w:ilvl w:val="0"/>
          <w:numId w:val="24"/>
        </w:numPr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b/>
          <w:bCs/>
          <w:color w:val="000000"/>
          <w:lang w:eastAsia="ko-KR"/>
        </w:rPr>
      </w:pP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lang w:eastAsia="ko-KR"/>
        </w:rPr>
        <w:lastRenderedPageBreak/>
        <w:t>자동화 구현 상세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195"/>
        <w:gridCol w:w="5858"/>
      </w:tblGrid>
      <w:tr w:rsidR="009D76E7" w14:paraId="417950C4" w14:textId="77777777" w:rsidTr="00CA7F54">
        <w:trPr>
          <w:trHeight w:val="587"/>
        </w:trPr>
        <w:tc>
          <w:tcPr>
            <w:tcW w:w="5026" w:type="dxa"/>
            <w:shd w:val="clear" w:color="auto" w:fill="D9D9D9" w:themeFill="background1" w:themeFillShade="D9"/>
            <w:vAlign w:val="center"/>
          </w:tcPr>
          <w:p w14:paraId="5C01BDAC" w14:textId="77777777" w:rsidR="009D76E7" w:rsidRPr="0047589E" w:rsidRDefault="0047589E" w:rsidP="0047589E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  <w:lang w:eastAsia="ko-KR"/>
              </w:rPr>
              <w:t>자동화 단계</w:t>
            </w:r>
          </w:p>
        </w:tc>
        <w:tc>
          <w:tcPr>
            <w:tcW w:w="5027" w:type="dxa"/>
            <w:shd w:val="clear" w:color="auto" w:fill="D9D9D9" w:themeFill="background1" w:themeFillShade="D9"/>
            <w:vAlign w:val="center"/>
          </w:tcPr>
          <w:p w14:paraId="49D668A5" w14:textId="2110FD1A" w:rsidR="009D76E7" w:rsidRPr="0047589E" w:rsidRDefault="0047589E" w:rsidP="0047589E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  <w:lang w:eastAsia="ko-KR"/>
              </w:rPr>
              <w:t xml:space="preserve">적용 </w:t>
            </w:r>
            <w:proofErr w:type="spellStart"/>
            <w:r w:rsidR="00631800">
              <w:rPr>
                <w:rFonts w:asciiTheme="minorEastAsia" w:eastAsiaTheme="minorEastAsia" w:hAnsiTheme="minorEastAsia" w:cs="굴림"/>
                <w:b/>
                <w:color w:val="000000"/>
                <w:sz w:val="22"/>
                <w:lang w:eastAsia="ko-KR"/>
              </w:rPr>
              <w:t>액티비티</w:t>
            </w:r>
            <w:proofErr w:type="spellEnd"/>
          </w:p>
        </w:tc>
      </w:tr>
      <w:tr w:rsidR="00554088" w14:paraId="5DCCABF7" w14:textId="77777777" w:rsidTr="00CA7F54">
        <w:trPr>
          <w:trHeight w:val="3614"/>
        </w:trPr>
        <w:tc>
          <w:tcPr>
            <w:tcW w:w="5026" w:type="dxa"/>
          </w:tcPr>
          <w:p w14:paraId="661C4C56" w14:textId="0E1956C0" w:rsidR="00554088" w:rsidRPr="00CA7F54" w:rsidRDefault="00CA7F54">
            <w:pPr>
              <w:pStyle w:val="af3"/>
              <w:widowControl w:val="0"/>
              <w:numPr>
                <w:ilvl w:val="0"/>
                <w:numId w:val="28"/>
              </w:numPr>
              <w:wordWrap w:val="0"/>
              <w:autoSpaceDE w:val="0"/>
              <w:autoSpaceDN w:val="0"/>
              <w:ind w:left="308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</w:pPr>
            <w:r>
              <w:rPr>
                <w:rFonts w:ascii="Arial" w:eastAsia="맑은 고딕" w:hAnsi="Arial"/>
                <w:szCs w:val="24"/>
                <w:lang w:val="en-GB" w:eastAsia="it-IT"/>
              </w:rPr>
              <w:br w:type="page"/>
            </w: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1</w:t>
            </w: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단계 설명]</w:t>
            </w:r>
          </w:p>
          <w:p w14:paraId="2C95D5C4" w14:textId="0EB07D01" w:rsidR="00925BAF" w:rsidRPr="00CA7F54" w:rsidRDefault="00E61AB1" w:rsidP="00925BAF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</w:pPr>
            <w:r w:rsidRPr="00703039">
              <w:rPr>
                <w:rFonts w:asciiTheme="minorEastAsia" w:eastAsiaTheme="minorEastAsia" w:hAnsiTheme="minorEastAsia" w:cs="굴림"/>
                <w:noProof/>
                <w:color w:val="000000"/>
                <w:sz w:val="22"/>
                <w:szCs w:val="22"/>
                <w:lang w:val="en-US" w:eastAsia="ko-KR"/>
              </w:rPr>
              <w:drawing>
                <wp:inline distT="0" distB="0" distL="0" distR="0" wp14:anchorId="23B84012" wp14:editId="6E7EA88F">
                  <wp:extent cx="2808427" cy="212407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739" cy="214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DF8113" w14:textId="4A869DB7" w:rsidR="00AB6C67" w:rsidRPr="00AB6C67" w:rsidRDefault="00E61AB1" w:rsidP="00AB6C67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proofErr w:type="spellStart"/>
            <w:r w:rsidRPr="00E61AB1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환율정보</w:t>
            </w:r>
            <w:proofErr w:type="spellEnd"/>
            <w:r w:rsidRPr="00E61AB1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수집 대상 및 기간을 메일로 요청</w:t>
            </w:r>
            <w:r w:rsidR="00B06C4E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-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</w:t>
            </w:r>
            <w:r w:rsidRPr="00E61AB1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일자 계산은 영업일 기준</w:t>
            </w:r>
          </w:p>
          <w:p w14:paraId="14ABEDB0" w14:textId="77777777" w:rsidR="00AB6C67" w:rsidRPr="00AB6C67" w:rsidRDefault="001C519E" w:rsidP="00AB6C67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AB6C67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메일을 수신하고 메일 내용을 확인</w:t>
            </w:r>
          </w:p>
          <w:p w14:paraId="25BEFD60" w14:textId="160338EF" w:rsidR="001C519E" w:rsidRPr="00AB6C67" w:rsidRDefault="001C519E" w:rsidP="00AB6C67">
            <w:pPr>
              <w:pStyle w:val="af3"/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proofErr w:type="gramStart"/>
            <w:r w:rsidRPr="00AB6C67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제목 :</w:t>
            </w:r>
            <w:proofErr w:type="gramEnd"/>
            <w:r w:rsidRPr="00AB6C67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 xml:space="preserve"> “[RPA] </w:t>
            </w:r>
            <w:proofErr w:type="spellStart"/>
            <w:r w:rsidRPr="00AB6C67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환율정보</w:t>
            </w:r>
            <w:proofErr w:type="spellEnd"/>
            <w:r w:rsidRPr="00AB6C67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AB6C67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조사요청</w:t>
            </w:r>
            <w:proofErr w:type="spellEnd"/>
            <w:r w:rsidRPr="00AB6C67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 xml:space="preserve"> - </w:t>
            </w:r>
            <w:proofErr w:type="spellStart"/>
            <w:r w:rsidRPr="00AB6C67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요청번호</w:t>
            </w:r>
            <w:proofErr w:type="spellEnd"/>
            <w:r w:rsidRPr="00AB6C67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 xml:space="preserve"> : {TIMESTAMP}”</w:t>
            </w:r>
          </w:p>
          <w:p w14:paraId="7E37211D" w14:textId="5612C78F" w:rsidR="00554088" w:rsidRPr="00554088" w:rsidRDefault="001C519E" w:rsidP="00AB6C67">
            <w:pPr>
              <w:pStyle w:val="af3"/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proofErr w:type="gramStart"/>
            <w:r w:rsidRPr="001C519E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본문 :</w:t>
            </w:r>
            <w:proofErr w:type="gramEnd"/>
            <w:r w:rsidRPr="001C519E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 xml:space="preserve"> “주요통화 USD, JPY, CNY, EUR, GBP의 </w:t>
            </w:r>
            <w:proofErr w:type="spellStart"/>
            <w:r w:rsidRPr="001C519E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환율정보를</w:t>
            </w:r>
            <w:proofErr w:type="spellEnd"/>
            <w:r w:rsidRPr="001C519E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 xml:space="preserve"> 기준일(0000년 00월 00일)에서부터 영업일 기준 (10일) 전까지의 </w:t>
            </w:r>
            <w:proofErr w:type="spellStart"/>
            <w:r w:rsidRPr="001C519E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환율정보를</w:t>
            </w:r>
            <w:proofErr w:type="spellEnd"/>
            <w:r w:rsidRPr="001C519E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 xml:space="preserve"> 수집하여 </w:t>
            </w:r>
            <w:proofErr w:type="spellStart"/>
            <w:r w:rsidRPr="001C519E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환율동향을</w:t>
            </w:r>
            <w:proofErr w:type="spellEnd"/>
            <w:r w:rsidRPr="001C519E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 xml:space="preserve"> 보고하세요”</w:t>
            </w:r>
          </w:p>
        </w:tc>
        <w:tc>
          <w:tcPr>
            <w:tcW w:w="5027" w:type="dxa"/>
          </w:tcPr>
          <w:p w14:paraId="7D1BBE1A" w14:textId="36BD778B" w:rsidR="000358AF" w:rsidRDefault="000358AF" w:rsidP="0075765A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Mail.SMTP.Activities.SendMail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-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암호: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</w:t>
            </w:r>
            <w:proofErr w:type="spellStart"/>
            <w:r w:rsidRPr="00D072E9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hvyhmngsjznodujb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 xml:space="preserve">-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이메일: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hki4825@gmail.com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 xml:space="preserve">-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받는사람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: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요청자</w:t>
            </w:r>
            <w:proofErr w:type="spellEnd"/>
          </w:p>
          <w:p w14:paraId="1D9FEEE2" w14:textId="34AFBD24" w:rsidR="00C35346" w:rsidRPr="00C35346" w:rsidRDefault="00C35346" w:rsidP="00C35346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Mail.IMAP.Activities.GetIMAPMailMessages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-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암호: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</w:t>
            </w:r>
            <w:proofErr w:type="spellStart"/>
            <w:r w:rsidRPr="00D072E9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hvyhmngsjznodujb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 xml:space="preserve">-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이메일: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hki4825@gmail.com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 xml:space="preserve">- </w:t>
            </w:r>
            <w:r w:rsidR="00EE3A8D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메시지:</w:t>
            </w:r>
            <w:r w:rsidR="00EE3A8D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4A20A6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sM</w:t>
            </w:r>
            <w:r w:rsidR="00EE3A8D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ailLists</w:t>
            </w:r>
          </w:p>
          <w:p w14:paraId="5A3867D3" w14:textId="65F1822C" w:rsidR="0075765A" w:rsidRDefault="001551C1" w:rsidP="0075765A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</w:t>
            </w:r>
            <w:r w:rsidR="00753F30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GetValue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- </w:t>
            </w:r>
            <w:r w:rsidR="008337B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출력변수이름</w:t>
            </w:r>
            <w:r w:rsidR="00E76B0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:</w:t>
            </w:r>
            <w:r w:rsidR="00E76B08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="00E76B0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sMailText</w:t>
            </w:r>
            <w:proofErr w:type="spellEnd"/>
          </w:p>
          <w:p w14:paraId="6D407B72" w14:textId="10B003C8" w:rsidR="001551C1" w:rsidRPr="001551C1" w:rsidRDefault="001551C1" w:rsidP="00AA66D9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 w:rsidRPr="0075765A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="004A5229" w:rsidRPr="0075765A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System.Activities.Statements.Assign</w:t>
            </w:r>
            <w:proofErr w:type="spellEnd"/>
            <w:r w:rsidRPr="0075765A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 w:rsidRPr="0075765A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 w:rsidRPr="0075765A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- </w:t>
            </w:r>
            <w:r w:rsidR="00DF1A4A" w:rsidRPr="0075765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문자열을 가공하여 주요 텍스트(목표 통화,</w:t>
            </w:r>
            <w:r w:rsidR="00DF1A4A" w:rsidRPr="0075765A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5736C9" w:rsidRPr="0075765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기준일)를 변수로 저장하는 데에 쓴다.</w:t>
            </w:r>
            <w:r w:rsidR="00FA1798" w:rsidRPr="0075765A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</w:r>
            <w:r w:rsidR="00FA1798" w:rsidRPr="0075765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-</w:t>
            </w:r>
            <w:r w:rsidR="00FA1798" w:rsidRPr="0075765A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="00807A7D" w:rsidRPr="0075765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m</w:t>
            </w:r>
            <w:r w:rsidR="009F7B1F" w:rsidRPr="0075765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l</w:t>
            </w:r>
            <w:r w:rsidR="00807A7D" w:rsidRPr="0075765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MoneyText</w:t>
            </w:r>
            <w:proofErr w:type="spellEnd"/>
            <w:r w:rsidR="00807A7D" w:rsidRPr="0075765A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807A7D" w:rsidRPr="0075765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=</w:t>
            </w:r>
            <w:r w:rsidR="00807A7D" w:rsidRPr="0075765A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="00807A7D" w:rsidRPr="0075765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mMoneyText.split</w:t>
            </w:r>
            <w:proofErr w:type="spellEnd"/>
            <w:r w:rsidR="00807A7D" w:rsidRPr="0075765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(</w:t>
            </w:r>
            <w:proofErr w:type="gramStart"/>
            <w:r w:rsidR="00807A7D" w:rsidRPr="0075765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,</w:t>
            </w:r>
            <w:r w:rsidR="00807A7D" w:rsidRPr="0075765A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807A7D" w:rsidRPr="0075765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)</w:t>
            </w:r>
            <w:proofErr w:type="gramEnd"/>
            <w:r w:rsidR="00FA1798" w:rsidRPr="0075765A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</w:r>
            <w:r w:rsidR="00FA1798" w:rsidRPr="0075765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-</w:t>
            </w:r>
            <w:r w:rsidR="00FA1798" w:rsidRPr="0075765A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="00FA1798" w:rsidRPr="0075765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sMoneyTable</w:t>
            </w:r>
            <w:r w:rsidR="009F7B1F" w:rsidRPr="0075765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.append</w:t>
            </w:r>
            <w:proofErr w:type="spellEnd"/>
            <w:r w:rsidR="009F7B1F" w:rsidRPr="0075765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(</w:t>
            </w:r>
            <w:proofErr w:type="spellStart"/>
            <w:r w:rsidR="009F7B1F" w:rsidRPr="0075765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mlMoneyText</w:t>
            </w:r>
            <w:proofErr w:type="spellEnd"/>
            <w:r w:rsidR="009F7B1F" w:rsidRPr="0075765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)</w:t>
            </w:r>
            <w:r w:rsidR="004251FD" w:rsidRPr="0075765A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</w:r>
            <w:r w:rsidR="004251FD" w:rsidRPr="0075765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-</w:t>
            </w:r>
            <w:r w:rsidR="004251FD" w:rsidRPr="0075765A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="007E5DDF" w:rsidRPr="0075765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iToday</w:t>
            </w:r>
            <w:proofErr w:type="spellEnd"/>
            <w:r w:rsidR="007E5DDF" w:rsidRPr="0075765A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7E5DDF" w:rsidRPr="0075765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=</w:t>
            </w:r>
            <w:r w:rsidR="007E5DDF" w:rsidRPr="0075765A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="0075765A" w:rsidRPr="0075765A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System.DateTime.Now.ToString</w:t>
            </w:r>
            <w:proofErr w:type="spellEnd"/>
            <w:r w:rsidR="0075765A" w:rsidRPr="0075765A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("</w:t>
            </w:r>
            <w:proofErr w:type="spellStart"/>
            <w:r w:rsidR="0075765A" w:rsidRPr="0075765A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yyy</w:t>
            </w:r>
            <w:r w:rsidR="000C092E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y</w:t>
            </w:r>
            <w:r w:rsidR="00266C0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mmdd</w:t>
            </w:r>
            <w:proofErr w:type="spellEnd"/>
            <w:r w:rsidR="00266C09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”</w:t>
            </w:r>
            <w:r w:rsidR="000C092E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)</w:t>
            </w:r>
            <w:r w:rsidR="00154922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</w:r>
            <w:r w:rsidR="00154922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-</w:t>
            </w:r>
            <w:r w:rsidR="00154922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="00154922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iTargetDay</w:t>
            </w:r>
            <w:proofErr w:type="spellEnd"/>
            <w:r w:rsidR="00154922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154922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=</w:t>
            </w:r>
            <w:r w:rsidR="006A1E56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="00D5297B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mMailText.indexof</w:t>
            </w:r>
            <w:proofErr w:type="spellEnd"/>
            <w:r w:rsidR="00D5297B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("영업일 기준 </w:t>
            </w:r>
            <w:r w:rsidR="00D5297B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”</w:t>
            </w:r>
            <w:r w:rsidR="00D5297B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)</w:t>
            </w:r>
            <w:r w:rsidR="00AA66D9" w:rsidRPr="001551C1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E61E05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</w:r>
            <w:r w:rsidR="00E61E05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-</w:t>
            </w:r>
            <w:r w:rsidR="00E61E05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="00E61E05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iCurDay</w:t>
            </w:r>
            <w:proofErr w:type="spellEnd"/>
            <w:r w:rsidR="00E61E05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E61E05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=</w:t>
            </w:r>
            <w:r w:rsidR="00E61E05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="00D12B77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iTargetDay</w:t>
            </w:r>
            <w:proofErr w:type="spellEnd"/>
          </w:p>
        </w:tc>
      </w:tr>
      <w:tr w:rsidR="00554088" w14:paraId="4ACC1FA5" w14:textId="77777777" w:rsidTr="00CA7F54">
        <w:trPr>
          <w:trHeight w:val="3807"/>
        </w:trPr>
        <w:tc>
          <w:tcPr>
            <w:tcW w:w="5026" w:type="dxa"/>
          </w:tcPr>
          <w:p w14:paraId="0FEDFDC6" w14:textId="76A1DC8E" w:rsidR="00554088" w:rsidRPr="00CA7F54" w:rsidRDefault="00CA7F54">
            <w:pPr>
              <w:pStyle w:val="af3"/>
              <w:widowControl w:val="0"/>
              <w:numPr>
                <w:ilvl w:val="0"/>
                <w:numId w:val="28"/>
              </w:numPr>
              <w:wordWrap w:val="0"/>
              <w:autoSpaceDE w:val="0"/>
              <w:autoSpaceDN w:val="0"/>
              <w:ind w:left="308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2</w:t>
            </w: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단계 설명]</w:t>
            </w:r>
          </w:p>
          <w:p w14:paraId="126709C8" w14:textId="4BC517EE" w:rsidR="00925BAF" w:rsidRPr="00CA7F54" w:rsidRDefault="0054760A" w:rsidP="00CA7F5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</w:pPr>
            <w:r w:rsidRPr="002E0B22">
              <w:rPr>
                <w:rFonts w:asciiTheme="minorEastAsia" w:eastAsiaTheme="minorEastAsia" w:hAnsiTheme="minorEastAsia" w:cs="굴림"/>
                <w:noProof/>
                <w:color w:val="000000"/>
                <w:sz w:val="22"/>
                <w:szCs w:val="22"/>
                <w:lang w:val="en-US" w:eastAsia="ko-KR"/>
              </w:rPr>
              <w:drawing>
                <wp:inline distT="0" distB="0" distL="0" distR="0" wp14:anchorId="6333F268" wp14:editId="5AE75DAA">
                  <wp:extent cx="2376920" cy="1743075"/>
                  <wp:effectExtent l="0" t="0" r="444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654" cy="1743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D73C4D" w14:textId="7848A8D0" w:rsidR="00AE25C6" w:rsidRPr="00AE25C6" w:rsidRDefault="00AE25C6" w:rsidP="00AE25C6">
            <w:pPr>
              <w:pStyle w:val="af3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AE25C6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①</w:t>
            </w:r>
            <w:r w:rsidRPr="00AE25C6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ab/>
              <w:t>“</w:t>
            </w:r>
            <w:proofErr w:type="spellStart"/>
            <w:r w:rsidRPr="00AE25C6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하나은행”사이트</w:t>
            </w:r>
            <w:proofErr w:type="spellEnd"/>
            <w:r w:rsidRPr="00AE25C6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내 “</w:t>
            </w:r>
            <w:proofErr w:type="spellStart"/>
            <w:r w:rsidRPr="00AE25C6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외환”의</w:t>
            </w:r>
            <w:proofErr w:type="spellEnd"/>
            <w:r w:rsidRPr="00AE25C6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“환율/외화예금 금리” 메뉴로 이동 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–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대상 사이트 한 번에 이동</w:t>
            </w:r>
          </w:p>
          <w:p w14:paraId="3FDDD6BC" w14:textId="77777777" w:rsidR="00992FBD" w:rsidRPr="00992FBD" w:rsidRDefault="00992FBD" w:rsidP="00992FBD">
            <w:pPr>
              <w:pStyle w:val="af3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 w:rsidRPr="00992FBD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“</w:t>
            </w:r>
            <w:proofErr w:type="spellStart"/>
            <w:r w:rsidRPr="00992FBD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기준일”을</w:t>
            </w:r>
            <w:proofErr w:type="spellEnd"/>
            <w:r w:rsidRPr="00992FBD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선택하고 “조회” 버튼을 클릭</w:t>
            </w:r>
          </w:p>
          <w:p w14:paraId="586D54F9" w14:textId="70B5E4E2" w:rsidR="00A07091" w:rsidRPr="00A07091" w:rsidRDefault="00A07091" w:rsidP="00A07091">
            <w:pPr>
              <w:pStyle w:val="af3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proofErr w:type="spellStart"/>
            <w:r w:rsidRPr="00A07091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통화별</w:t>
            </w:r>
            <w:proofErr w:type="spellEnd"/>
            <w:r w:rsidRPr="00A07091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환율 정보를 확인하고 엑셀 파일에 복사(매매기준율)</w:t>
            </w:r>
          </w:p>
        </w:tc>
        <w:tc>
          <w:tcPr>
            <w:tcW w:w="5027" w:type="dxa"/>
          </w:tcPr>
          <w:p w14:paraId="0A242AA3" w14:textId="5D0C1DBB" w:rsidR="001551C1" w:rsidRPr="001551C1" w:rsidRDefault="001551C1" w:rsidP="001E1A83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right="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</w:t>
            </w:r>
            <w:r w:rsidR="0015723C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OpenBrowser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- </w:t>
            </w:r>
            <w:r w:rsidR="004D01C5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URL</w:t>
            </w:r>
            <w:r w:rsidR="004D01C5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4D01C5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=</w:t>
            </w:r>
            <w:r w:rsidR="004D01C5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4D01C5" w:rsidRPr="004D01C5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https://www.kebhana.com/cont/mall/mall15/mall1501/index.jsp?_menuNo=23100</w:t>
            </w:r>
          </w:p>
          <w:p w14:paraId="288455F4" w14:textId="1C52FCB7" w:rsidR="001551C1" w:rsidRPr="001551C1" w:rsidRDefault="001551C1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</w:t>
            </w:r>
            <w:r w:rsidR="00721D48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TypeInto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- </w:t>
            </w:r>
            <w:r w:rsidR="00721D4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Text:</w:t>
            </w:r>
            <w:r w:rsidR="00721D48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="00AC0F9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iTargetDay.ToString</w:t>
            </w:r>
            <w:proofErr w:type="spellEnd"/>
            <w:r w:rsidR="00AC0F9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()</w:t>
            </w:r>
          </w:p>
          <w:p w14:paraId="4F5B125F" w14:textId="77777777" w:rsidR="00554088" w:rsidRDefault="001551C1" w:rsidP="002016CB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</w:t>
            </w:r>
            <w:r w:rsidR="00A16CBE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Assign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 w:rsidR="002016CB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- </w:t>
            </w:r>
            <w:proofErr w:type="spellStart"/>
            <w:r w:rsidR="002016CB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iTargetDay</w:t>
            </w:r>
            <w:proofErr w:type="spellEnd"/>
            <w:r w:rsidR="002016CB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2016CB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=</w:t>
            </w:r>
            <w:r w:rsidR="002016CB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="002016CB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iTargetDay</w:t>
            </w:r>
            <w:proofErr w:type="spellEnd"/>
            <w:r w:rsidR="002016CB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2016CB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+</w:t>
            </w:r>
            <w:r w:rsidR="002016CB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2016CB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1</w:t>
            </w:r>
          </w:p>
          <w:p w14:paraId="13E72F15" w14:textId="77777777" w:rsidR="00932C92" w:rsidRDefault="00BA6E27" w:rsidP="002016CB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Click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 w:rsidR="00367355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-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="00AA7DB0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조회버튼</w:t>
            </w:r>
            <w:proofErr w:type="spellEnd"/>
            <w:r w:rsidR="00AA7DB0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클릭</w:t>
            </w:r>
          </w:p>
          <w:p w14:paraId="42622903" w14:textId="39B7974F" w:rsidR="007A7F24" w:rsidRPr="007A7F24" w:rsidRDefault="007A7F24" w:rsidP="007A7F24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ExtractData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-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표로 된 정보들 정렬해서 가져오기 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–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지정된 텍스트로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필터링</w:t>
            </w:r>
            <w:proofErr w:type="spellEnd"/>
          </w:p>
        </w:tc>
      </w:tr>
      <w:tr w:rsidR="001551C1" w14:paraId="47042E44" w14:textId="77777777" w:rsidTr="00CA7F54">
        <w:trPr>
          <w:trHeight w:val="3807"/>
        </w:trPr>
        <w:tc>
          <w:tcPr>
            <w:tcW w:w="5026" w:type="dxa"/>
          </w:tcPr>
          <w:p w14:paraId="3CF134D1" w14:textId="50468AED" w:rsidR="001551C1" w:rsidRDefault="001551C1">
            <w:pPr>
              <w:pStyle w:val="af3"/>
              <w:widowControl w:val="0"/>
              <w:numPr>
                <w:ilvl w:val="0"/>
                <w:numId w:val="28"/>
              </w:numPr>
              <w:wordWrap w:val="0"/>
              <w:autoSpaceDE w:val="0"/>
              <w:autoSpaceDN w:val="0"/>
              <w:ind w:left="308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lastRenderedPageBreak/>
              <w:t>[3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단계 설명]</w:t>
            </w:r>
          </w:p>
          <w:p w14:paraId="04E47BB3" w14:textId="350B5031" w:rsidR="001551C1" w:rsidRPr="00CA7F54" w:rsidRDefault="003501E0" w:rsidP="001551C1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</w:pPr>
            <w:r w:rsidRPr="0023565D">
              <w:rPr>
                <w:rFonts w:asciiTheme="minorEastAsia" w:eastAsiaTheme="minorEastAsia" w:hAnsiTheme="minorEastAsia" w:cs="굴림"/>
                <w:noProof/>
                <w:color w:val="000000"/>
                <w:sz w:val="22"/>
                <w:szCs w:val="22"/>
                <w:lang w:val="en-US" w:eastAsia="ko-KR"/>
              </w:rPr>
              <w:drawing>
                <wp:inline distT="0" distB="0" distL="0" distR="0" wp14:anchorId="0E102505" wp14:editId="1C68F3A8">
                  <wp:extent cx="2752725" cy="1932128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0411" cy="1937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6B5A13" w14:textId="77777777" w:rsidR="001551C1" w:rsidRPr="00AC464C" w:rsidRDefault="00AC133A" w:rsidP="007357CC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AC133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엑셀 파일의 내용을 Trend Chart로 표현</w:t>
            </w:r>
            <w:r w:rsidR="007357C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- </w:t>
            </w:r>
            <w:r w:rsidR="007357CC" w:rsidRPr="007357C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Template Excel 파일 이용</w:t>
            </w:r>
          </w:p>
          <w:p w14:paraId="0E81B4F5" w14:textId="7149C534" w:rsidR="006565EF" w:rsidRPr="006565EF" w:rsidRDefault="00AC464C" w:rsidP="00A13B36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A13B36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엑셀 파일을 다른 이름으로 저장</w:t>
            </w:r>
            <w:r w:rsidR="006565EF" w:rsidRPr="00A13B36"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  <w:br/>
            </w:r>
            <w:proofErr w:type="gramStart"/>
            <w:r w:rsidR="006565EF" w:rsidRPr="00A13B36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파일명 :</w:t>
            </w:r>
            <w:proofErr w:type="gramEnd"/>
            <w:r w:rsidR="006565EF" w:rsidRPr="00A13B36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 xml:space="preserve"> “</w:t>
            </w:r>
            <w:proofErr w:type="spellStart"/>
            <w:r w:rsidR="006565EF" w:rsidRPr="00A13B36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주요환율정보동향조사보고</w:t>
            </w:r>
            <w:proofErr w:type="spellEnd"/>
            <w:r w:rsidR="006565EF" w:rsidRPr="00A13B36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_{시작일}-{종료일}.</w:t>
            </w:r>
            <w:proofErr w:type="spellStart"/>
            <w:r w:rsidR="006565EF" w:rsidRPr="00A13B36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xlsx</w:t>
            </w:r>
            <w:proofErr w:type="spellEnd"/>
            <w:r w:rsidR="006565EF" w:rsidRPr="00A13B36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”</w:t>
            </w:r>
            <w:r w:rsidR="006565EF" w:rsidRPr="00A13B36"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  <w:br/>
            </w:r>
            <w:r w:rsidR="00A13B36" w:rsidRPr="00A13B36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{시작일}</w:t>
            </w:r>
            <w:r w:rsidR="00A13B36"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  <w:t xml:space="preserve"> </w:t>
            </w:r>
            <w:r w:rsidR="00A13B36" w:rsidRPr="00A13B36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{종료일}</w:t>
            </w:r>
            <w:r w:rsidR="00A13B36"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  <w:t xml:space="preserve"> </w:t>
            </w:r>
            <w:r w:rsidR="00A13B36" w:rsidRPr="00A13B36"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  <w:t>YYYYMMDD</w:t>
            </w:r>
          </w:p>
        </w:tc>
        <w:tc>
          <w:tcPr>
            <w:tcW w:w="5027" w:type="dxa"/>
          </w:tcPr>
          <w:p w14:paraId="1043BDDB" w14:textId="35307BBE" w:rsidR="001551C1" w:rsidRPr="001551C1" w:rsidRDefault="001551C1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</w:t>
            </w:r>
            <w:r w:rsidR="00D444EB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OpenApplication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- </w:t>
            </w:r>
            <w:r w:rsidR="006765E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데이터 수집 및 저장할 </w:t>
            </w:r>
            <w:proofErr w:type="spellStart"/>
            <w:r w:rsidR="0098460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액셀</w:t>
            </w:r>
            <w:proofErr w:type="spellEnd"/>
            <w:r w:rsidR="0098460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실행</w:t>
            </w:r>
          </w:p>
          <w:p w14:paraId="179958D8" w14:textId="0E1F1313" w:rsidR="00174C79" w:rsidRPr="00174C79" w:rsidRDefault="001551C1" w:rsidP="00174C79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</w:t>
            </w:r>
            <w:r w:rsidR="00A07F76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Click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- </w:t>
            </w:r>
            <w:proofErr w:type="spellStart"/>
            <w:r w:rsidR="006972F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액셀</w:t>
            </w:r>
            <w:proofErr w:type="spellEnd"/>
            <w:r w:rsidR="006972F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내 주요 버튼 및 차트 생성 버튼 클릭</w:t>
            </w:r>
            <w:r w:rsidR="00174C79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</w:r>
            <w:r w:rsidR="00174C7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-</w:t>
            </w:r>
            <w:r w:rsidR="00174C79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174C7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저장 진행</w:t>
            </w:r>
          </w:p>
          <w:p w14:paraId="095566B1" w14:textId="10FA6842" w:rsidR="001551C1" w:rsidRPr="001551C1" w:rsidRDefault="001551C1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</w:t>
            </w:r>
            <w:r w:rsidR="003F6F2A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TypeInto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- </w:t>
            </w:r>
            <w:proofErr w:type="spellStart"/>
            <w:r w:rsidR="003F6F2A" w:rsidRPr="00A13B36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주요환율정보동향조사보고</w:t>
            </w:r>
            <w:proofErr w:type="spellEnd"/>
            <w:r w:rsidR="003F6F2A" w:rsidRPr="00A13B36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_{시작일</w:t>
            </w:r>
            <w:r w:rsidR="003F6F2A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}</w:t>
            </w:r>
            <w:r w:rsidR="004F5DF9" w:rsidRPr="00A13B36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-{종료일}</w:t>
            </w:r>
            <w:proofErr w:type="gramStart"/>
            <w:r w:rsidR="004F5DF9" w:rsidRPr="00A13B36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.</w:t>
            </w:r>
            <w:proofErr w:type="spellStart"/>
            <w:r w:rsidR="004F5DF9" w:rsidRPr="00A13B36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xlsx</w:t>
            </w:r>
            <w:proofErr w:type="spellEnd"/>
            <w:proofErr w:type="gramEnd"/>
            <w:r w:rsidR="004F5DF9" w:rsidRPr="00A13B36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”</w:t>
            </w:r>
            <w:r w:rsidR="004F5DF9" w:rsidRPr="00A13B36"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  <w:br/>
            </w:r>
            <w:r w:rsidR="004F5DF9" w:rsidRPr="00A13B36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{시작일}</w:t>
            </w:r>
            <w:r w:rsidR="004F5DF9"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  <w:t xml:space="preserve"> </w:t>
            </w:r>
            <w:r w:rsidR="004F5DF9" w:rsidRPr="00A13B36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{종료일}</w:t>
            </w:r>
            <w:r w:rsidR="004F5DF9"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  <w:t xml:space="preserve"> </w:t>
            </w:r>
            <w:r w:rsidR="004F5DF9" w:rsidRPr="00A13B36"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  <w:t>YYYYMMDD</w:t>
            </w:r>
            <w:r w:rsidR="00B61886"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="00B61886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작성후</w:t>
            </w:r>
            <w:proofErr w:type="spellEnd"/>
            <w:r w:rsidR="00B61886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 xml:space="preserve"> 저장</w:t>
            </w:r>
          </w:p>
          <w:p w14:paraId="2107E5B6" w14:textId="77777777" w:rsidR="001551C1" w:rsidRPr="00554088" w:rsidRDefault="001551C1" w:rsidP="001551C1">
            <w:pPr>
              <w:widowControl w:val="0"/>
              <w:wordWrap w:val="0"/>
              <w:autoSpaceDE w:val="0"/>
              <w:autoSpaceDN w:val="0"/>
              <w:ind w:right="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</w:p>
        </w:tc>
      </w:tr>
      <w:tr w:rsidR="001551C1" w14:paraId="3B9C887F" w14:textId="77777777" w:rsidTr="00875FFA">
        <w:trPr>
          <w:trHeight w:val="5955"/>
        </w:trPr>
        <w:tc>
          <w:tcPr>
            <w:tcW w:w="5026" w:type="dxa"/>
          </w:tcPr>
          <w:p w14:paraId="17DE311D" w14:textId="77777777" w:rsidR="001551C1" w:rsidRDefault="001551C1">
            <w:pPr>
              <w:pStyle w:val="af3"/>
              <w:widowControl w:val="0"/>
              <w:numPr>
                <w:ilvl w:val="0"/>
                <w:numId w:val="28"/>
              </w:numPr>
              <w:wordWrap w:val="0"/>
              <w:autoSpaceDE w:val="0"/>
              <w:autoSpaceDN w:val="0"/>
              <w:ind w:left="308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4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단계 설명]</w:t>
            </w:r>
          </w:p>
          <w:p w14:paraId="7A74C1FE" w14:textId="35C04C95" w:rsidR="001551C1" w:rsidRPr="00CA7F54" w:rsidRDefault="00907EC4" w:rsidP="001551C1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</w:pPr>
            <w:r w:rsidRPr="000A126D">
              <w:rPr>
                <w:rFonts w:asciiTheme="minorEastAsia" w:eastAsiaTheme="minorEastAsia" w:hAnsiTheme="minorEastAsia" w:cs="굴림"/>
                <w:noProof/>
                <w:color w:val="000000"/>
                <w:sz w:val="22"/>
                <w:szCs w:val="22"/>
                <w:lang w:val="en-US" w:eastAsia="ko-KR"/>
              </w:rPr>
              <w:drawing>
                <wp:inline distT="0" distB="0" distL="0" distR="0" wp14:anchorId="2D46CEB1" wp14:editId="6EB9D5AD">
                  <wp:extent cx="2438400" cy="1972752"/>
                  <wp:effectExtent l="0" t="0" r="0" b="889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4665" cy="198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FA4AD9" w14:textId="77777777" w:rsidR="00A824A2" w:rsidRPr="00A824A2" w:rsidRDefault="00F52B00" w:rsidP="00F52B00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F52B00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1번 정보 </w:t>
            </w:r>
            <w:proofErr w:type="spellStart"/>
            <w:r w:rsidRPr="00F52B00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요청자에게</w:t>
            </w:r>
            <w:proofErr w:type="spellEnd"/>
            <w:r w:rsidRPr="00F52B00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메일을 작성</w:t>
            </w:r>
          </w:p>
          <w:p w14:paraId="1F4803A3" w14:textId="707B4B07" w:rsidR="00F52B00" w:rsidRPr="00F52B00" w:rsidRDefault="00F52B00" w:rsidP="00A824A2">
            <w:pPr>
              <w:pStyle w:val="af3"/>
              <w:widowControl w:val="0"/>
              <w:numPr>
                <w:ilvl w:val="0"/>
                <w:numId w:val="42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proofErr w:type="gramStart"/>
            <w:r w:rsidRPr="00F52B00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제목 :</w:t>
            </w:r>
            <w:proofErr w:type="gramEnd"/>
            <w:r w:rsidRPr="00F52B00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 xml:space="preserve"> “[보고서] 주요환율동향보고 {시작일}~{종료일}”</w:t>
            </w:r>
          </w:p>
          <w:p w14:paraId="31CC4D1A" w14:textId="21864B77" w:rsidR="00F52B00" w:rsidRPr="00A824A2" w:rsidRDefault="00F52B00" w:rsidP="00A92135">
            <w:pPr>
              <w:pStyle w:val="af3"/>
              <w:widowControl w:val="0"/>
              <w:numPr>
                <w:ilvl w:val="0"/>
                <w:numId w:val="42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proofErr w:type="gramStart"/>
            <w:r w:rsidRPr="00A824A2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본문 :</w:t>
            </w:r>
            <w:proofErr w:type="gramEnd"/>
            <w:r w:rsidRPr="00A824A2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 xml:space="preserve"> </w:t>
            </w:r>
            <w:r w:rsidR="00772F3C"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  <w:br/>
            </w:r>
            <w:proofErr w:type="spellStart"/>
            <w:r w:rsidRPr="00A824A2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자유형식</w:t>
            </w:r>
            <w:proofErr w:type="spellEnd"/>
            <w:r w:rsidR="00772F3C"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  <w:br/>
            </w:r>
            <w:r w:rsidRPr="00A824A2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요청접수일시 : {접수일} {</w:t>
            </w:r>
            <w:proofErr w:type="spellStart"/>
            <w:r w:rsidRPr="00A824A2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접수시각</w:t>
            </w:r>
            <w:proofErr w:type="spellEnd"/>
            <w:r w:rsidRPr="00A824A2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}</w:t>
            </w:r>
            <w:r w:rsidR="00772F3C"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  <w:br/>
            </w:r>
            <w:r w:rsidRPr="00A824A2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보고완료일시 : {완료일} {</w:t>
            </w:r>
            <w:proofErr w:type="spellStart"/>
            <w:r w:rsidRPr="00A824A2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완료시각</w:t>
            </w:r>
            <w:proofErr w:type="spellEnd"/>
            <w:r w:rsidRPr="00A824A2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}</w:t>
            </w:r>
          </w:p>
          <w:p w14:paraId="648E3D2C" w14:textId="05B69BBE" w:rsidR="001551C1" w:rsidRPr="00CA7F54" w:rsidRDefault="00F52B00" w:rsidP="00A824A2">
            <w:pPr>
              <w:pStyle w:val="af3"/>
              <w:widowControl w:val="0"/>
              <w:numPr>
                <w:ilvl w:val="0"/>
                <w:numId w:val="42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proofErr w:type="gramStart"/>
            <w:r w:rsidRPr="00F52B00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첨부파일 :</w:t>
            </w:r>
            <w:proofErr w:type="gramEnd"/>
            <w:r w:rsidRPr="00F52B00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F52B00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주요환율정보동향조사보고</w:t>
            </w:r>
            <w:proofErr w:type="spellEnd"/>
            <w:r w:rsidRPr="00F52B00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_{시작일}-{종료일}.</w:t>
            </w:r>
            <w:proofErr w:type="spellStart"/>
            <w:r w:rsidRPr="00F52B00"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xlsx</w:t>
            </w:r>
            <w:proofErr w:type="spellEnd"/>
          </w:p>
          <w:p w14:paraId="3C14AC1C" w14:textId="6AA2569D" w:rsidR="001551C1" w:rsidRPr="005A3A67" w:rsidRDefault="005A3A67" w:rsidP="005A3A67">
            <w:pPr>
              <w:pStyle w:val="af3"/>
              <w:widowControl w:val="0"/>
              <w:autoSpaceDE w:val="0"/>
              <w:autoSpaceDN w:val="0"/>
              <w:adjustRightInd w:val="0"/>
              <w:ind w:left="400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5A3A67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{시작일}</w:t>
            </w:r>
            <w:r w:rsidRPr="005A3A67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Pr="005A3A67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{종료일}</w:t>
            </w:r>
            <w:r w:rsidRPr="005A3A67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Pr="005A3A67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{접수일}</w:t>
            </w:r>
            <w:r w:rsidRPr="005A3A67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Pr="005A3A67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{완료일}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Pr="005A3A67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YYYY년MM월DD일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</w:t>
            </w:r>
            <w:r w:rsidRPr="005A3A67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{</w:t>
            </w:r>
            <w:proofErr w:type="spellStart"/>
            <w:r w:rsidRPr="005A3A67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접수시각</w:t>
            </w:r>
            <w:proofErr w:type="spellEnd"/>
            <w:r w:rsidRPr="005A3A67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}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Pr="005A3A67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{</w:t>
            </w:r>
            <w:proofErr w:type="spellStart"/>
            <w:r w:rsidRPr="005A3A67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완료시각</w:t>
            </w:r>
            <w:proofErr w:type="spellEnd"/>
            <w:r w:rsidRPr="005A3A67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}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5A3A67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HH:mm:ss</w:t>
            </w:r>
            <w:proofErr w:type="spellEnd"/>
          </w:p>
        </w:tc>
        <w:tc>
          <w:tcPr>
            <w:tcW w:w="5027" w:type="dxa"/>
          </w:tcPr>
          <w:p w14:paraId="001B8A7D" w14:textId="20F9B393" w:rsidR="001551C1" w:rsidRPr="00554088" w:rsidRDefault="001551C1" w:rsidP="003B0114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right="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</w:t>
            </w:r>
            <w:r w:rsidR="006A5FB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Mail.SMTP.Activities.Send</w:t>
            </w:r>
            <w:r w:rsidR="00D072E9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M</w:t>
            </w:r>
            <w:r w:rsidR="006A5FB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ail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- </w:t>
            </w:r>
            <w:r w:rsidR="00D072E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암호:</w:t>
            </w:r>
            <w:r w:rsidR="00D072E9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3549B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</w:t>
            </w:r>
            <w:proofErr w:type="spellStart"/>
            <w:r w:rsidR="00D072E9" w:rsidRPr="00D072E9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hvyhmngsjznodujb</w:t>
            </w:r>
            <w:proofErr w:type="spellEnd"/>
            <w:r w:rsidR="003549B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 xml:space="preserve">- </w:t>
            </w:r>
            <w:r w:rsidR="003549B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이메일:</w:t>
            </w:r>
            <w:r w:rsidR="003549B9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3549B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</w:t>
            </w:r>
            <w:r w:rsidR="003549B9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hki4825@gmail.com</w:t>
            </w:r>
            <w:r w:rsidR="003549B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 xml:space="preserve">- </w:t>
            </w:r>
            <w:proofErr w:type="spellStart"/>
            <w:r w:rsidR="003C1371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받는사람</w:t>
            </w:r>
            <w:proofErr w:type="spellEnd"/>
            <w:r w:rsidR="003C1371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:</w:t>
            </w:r>
            <w:r w:rsidR="003C1371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="003C1371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요청자</w:t>
            </w:r>
            <w:proofErr w:type="spellEnd"/>
          </w:p>
        </w:tc>
      </w:tr>
    </w:tbl>
    <w:p w14:paraId="012602A5" w14:textId="5B47B4B5" w:rsidR="009D76E7" w:rsidRDefault="009D76E7" w:rsidP="00875FFA">
      <w:pPr>
        <w:widowControl w:val="0"/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68EC76EB" w14:textId="77777777" w:rsidR="00770A65" w:rsidRDefault="00770A65" w:rsidP="00875FFA">
      <w:pPr>
        <w:widowControl w:val="0"/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0541B96D" w14:textId="77777777" w:rsidR="00770A65" w:rsidRPr="00DC43C0" w:rsidRDefault="00770A65" w:rsidP="00770A65">
      <w:pPr>
        <w:pStyle w:val="af3"/>
        <w:widowControl w:val="0"/>
        <w:numPr>
          <w:ilvl w:val="0"/>
          <w:numId w:val="36"/>
        </w:numPr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b/>
          <w:bCs/>
          <w:color w:val="000000"/>
          <w:lang w:eastAsia="ko-KR"/>
        </w:rPr>
      </w:pPr>
      <w:r>
        <w:rPr>
          <w:rFonts w:asciiTheme="minorEastAsia" w:eastAsiaTheme="minorEastAsia" w:hAnsiTheme="minorEastAsia" w:cs="굴림" w:hint="eastAsia"/>
          <w:b/>
          <w:bCs/>
          <w:color w:val="000000"/>
          <w:lang w:eastAsia="ko-KR"/>
        </w:rPr>
        <w:lastRenderedPageBreak/>
        <w:t>관련 파일</w:t>
      </w:r>
    </w:p>
    <w:p w14:paraId="45732AF7" w14:textId="6284AC73" w:rsidR="00770A65" w:rsidRPr="001031F4" w:rsidRDefault="007F5F35" w:rsidP="007F5F35">
      <w:pPr>
        <w:pStyle w:val="af3"/>
        <w:widowControl w:val="0"/>
        <w:numPr>
          <w:ilvl w:val="0"/>
          <w:numId w:val="37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proofErr w:type="spellStart"/>
      <w:r w:rsidRPr="007F5F35"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주요환율정보동향조사보고</w:t>
      </w:r>
      <w:proofErr w:type="spellEnd"/>
      <w:r w:rsidRPr="007F5F35"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_{시작일}-{종료일}</w:t>
      </w:r>
      <w:proofErr w:type="gramStart"/>
      <w:r w:rsidRPr="007F5F35"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.</w:t>
      </w:r>
      <w:proofErr w:type="spellStart"/>
      <w:r w:rsidRPr="007F5F35"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xlsx</w:t>
      </w:r>
      <w:proofErr w:type="spellEnd"/>
      <w:proofErr w:type="gramEnd"/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423"/>
      </w:tblGrid>
      <w:tr w:rsidR="00770A65" w:rsidRPr="00BB709B" w14:paraId="675580DC" w14:textId="77777777" w:rsidTr="00A66DF4">
        <w:trPr>
          <w:trHeight w:val="741"/>
          <w:jc w:val="center"/>
        </w:trPr>
        <w:tc>
          <w:tcPr>
            <w:tcW w:w="8423" w:type="dxa"/>
            <w:vAlign w:val="center"/>
          </w:tcPr>
          <w:p w14:paraId="6E44318D" w14:textId="77777777" w:rsidR="00770A65" w:rsidRPr="001031F4" w:rsidRDefault="00770A65" w:rsidP="00A66DF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Cs/>
                <w:noProof/>
                <w:color w:val="000000"/>
                <w:sz w:val="22"/>
                <w:szCs w:val="22"/>
                <w:lang w:eastAsia="ko-KR"/>
              </w:rPr>
            </w:pPr>
            <w:r w:rsidRPr="001031F4">
              <w:rPr>
                <w:rFonts w:asciiTheme="minorEastAsia" w:eastAsiaTheme="minorEastAsia" w:hAnsiTheme="minorEastAsia" w:cs="굴림"/>
                <w:bCs/>
                <w:noProof/>
                <w:color w:val="000000"/>
                <w:sz w:val="22"/>
                <w:szCs w:val="22"/>
                <w:lang w:eastAsia="ko-KR"/>
              </w:rPr>
              <w:t>[</w:t>
            </w:r>
            <w:r w:rsidRPr="001031F4">
              <w:rPr>
                <w:rFonts w:asciiTheme="minorEastAsia" w:eastAsiaTheme="minorEastAsia" w:hAnsiTheme="minorEastAsia" w:cs="굴림" w:hint="eastAsia"/>
                <w:bCs/>
                <w:noProof/>
                <w:color w:val="000000"/>
                <w:sz w:val="22"/>
                <w:szCs w:val="22"/>
                <w:lang w:eastAsia="ko-KR"/>
              </w:rPr>
              <w:t>관련파일 설명]</w:t>
            </w:r>
          </w:p>
          <w:p w14:paraId="742F7761" w14:textId="77777777" w:rsidR="009E11EB" w:rsidRDefault="007F5F35" w:rsidP="009E11EB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  <w:szCs w:val="22"/>
                <w:lang w:eastAsia="ko-KR"/>
              </w:rPr>
              <w:t xml:space="preserve"> 하나은행 환율/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  <w:szCs w:val="22"/>
                <w:lang w:eastAsia="ko-KR"/>
              </w:rPr>
              <w:t>예화예금</w:t>
            </w:r>
            <w:proofErr w:type="spellEnd"/>
            <w:r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  <w:szCs w:val="22"/>
                <w:lang w:eastAsia="ko-KR"/>
              </w:rPr>
              <w:t xml:space="preserve"> 금리 검색 내용을 누적 및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  <w:szCs w:val="22"/>
                <w:lang w:eastAsia="ko-KR"/>
              </w:rPr>
              <w:t>필터링</w:t>
            </w:r>
            <w:proofErr w:type="spellEnd"/>
            <w:r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E6361"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  <w:szCs w:val="22"/>
                <w:lang w:eastAsia="ko-KR"/>
              </w:rPr>
              <w:t>한 뒤</w:t>
            </w:r>
          </w:p>
          <w:p w14:paraId="0D3C8F63" w14:textId="387B7B21" w:rsidR="007E6361" w:rsidRPr="00BB709B" w:rsidRDefault="007E6361" w:rsidP="009E11EB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  <w:szCs w:val="22"/>
                <w:lang w:eastAsia="ko-KR"/>
              </w:rPr>
              <w:t>Trend</w:t>
            </w:r>
            <w:r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  <w:szCs w:val="22"/>
                <w:lang w:eastAsia="ko-KR"/>
              </w:rPr>
              <w:t>차트로 출력한다.</w:t>
            </w:r>
          </w:p>
        </w:tc>
      </w:tr>
    </w:tbl>
    <w:p w14:paraId="73D977F4" w14:textId="3620964F" w:rsidR="00770A65" w:rsidRPr="009D76E7" w:rsidRDefault="00770A65" w:rsidP="00875FFA">
      <w:pPr>
        <w:widowControl w:val="0"/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sectPr w:rsidR="00770A65" w:rsidRPr="009D76E7" w:rsidSect="004E48C7">
      <w:headerReference w:type="default" r:id="rId17"/>
      <w:footerReference w:type="default" r:id="rId18"/>
      <w:pgSz w:w="11906" w:h="16838"/>
      <w:pgMar w:top="2410" w:right="709" w:bottom="1418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330F56" w14:textId="77777777" w:rsidR="0019280D" w:rsidRDefault="0019280D">
      <w:r>
        <w:separator/>
      </w:r>
    </w:p>
  </w:endnote>
  <w:endnote w:type="continuationSeparator" w:id="0">
    <w:p w14:paraId="44F1B82B" w14:textId="77777777" w:rsidR="0019280D" w:rsidRDefault="00192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inreg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561D5B" w14:textId="5DB7DC97" w:rsidR="00F6209C" w:rsidRPr="00062546" w:rsidRDefault="00A13EB8" w:rsidP="00062546">
    <w:pPr>
      <w:pStyle w:val="ae"/>
      <w:pBdr>
        <w:top w:val="single" w:sz="4" w:space="1" w:color="auto"/>
      </w:pBdr>
      <w:tabs>
        <w:tab w:val="clear" w:pos="4320"/>
        <w:tab w:val="clear" w:pos="8640"/>
        <w:tab w:val="center" w:pos="4678"/>
        <w:tab w:val="right" w:pos="10065"/>
      </w:tabs>
      <w:ind w:leftChars="-117" w:left="2" w:hangingChars="177" w:hanging="283"/>
      <w:rPr>
        <w:sz w:val="16"/>
        <w:lang w:eastAsia="ko-KR"/>
      </w:rPr>
    </w:pPr>
    <w:r>
      <w:rPr>
        <w:rFonts w:hint="eastAsia"/>
        <w:sz w:val="16"/>
        <w:lang w:eastAsia="ko-KR"/>
      </w:rPr>
      <w:t>프로세스</w:t>
    </w:r>
    <w:r>
      <w:rPr>
        <w:rFonts w:hint="eastAsia"/>
        <w:sz w:val="16"/>
        <w:lang w:eastAsia="ko-KR"/>
      </w:rPr>
      <w:t xml:space="preserve"> </w:t>
    </w:r>
    <w:r>
      <w:rPr>
        <w:rFonts w:hint="eastAsia"/>
        <w:sz w:val="16"/>
        <w:lang w:eastAsia="ko-KR"/>
      </w:rPr>
      <w:t>설계</w:t>
    </w:r>
    <w:r w:rsidR="00F6209C" w:rsidRPr="00151507">
      <w:rPr>
        <w:sz w:val="16"/>
      </w:rPr>
      <w:tab/>
    </w:r>
    <w:r w:rsidR="00F6209C" w:rsidRPr="00151507">
      <w:rPr>
        <w:sz w:val="16"/>
      </w:rPr>
      <w:tab/>
      <w:t xml:space="preserve">Page </w:t>
    </w:r>
    <w:r w:rsidR="00F6209C" w:rsidRPr="00151507">
      <w:rPr>
        <w:rStyle w:val="af"/>
        <w:sz w:val="16"/>
      </w:rPr>
      <w:fldChar w:fldCharType="begin"/>
    </w:r>
    <w:r w:rsidR="00F6209C" w:rsidRPr="00151507">
      <w:rPr>
        <w:rStyle w:val="af"/>
        <w:sz w:val="16"/>
      </w:rPr>
      <w:instrText xml:space="preserve"> PAGE </w:instrText>
    </w:r>
    <w:r w:rsidR="00F6209C" w:rsidRPr="00151507">
      <w:rPr>
        <w:rStyle w:val="af"/>
        <w:sz w:val="16"/>
      </w:rPr>
      <w:fldChar w:fldCharType="separate"/>
    </w:r>
    <w:r w:rsidR="00554EB6">
      <w:rPr>
        <w:rStyle w:val="af"/>
        <w:noProof/>
        <w:sz w:val="16"/>
      </w:rPr>
      <w:t>5</w:t>
    </w:r>
    <w:r w:rsidR="00F6209C" w:rsidRPr="00151507">
      <w:rPr>
        <w:rStyle w:val="af"/>
        <w:sz w:val="16"/>
      </w:rPr>
      <w:fldChar w:fldCharType="end"/>
    </w:r>
    <w:r w:rsidR="00F6209C">
      <w:rPr>
        <w:rStyle w:val="af"/>
        <w:rFonts w:hint="eastAsia"/>
        <w:sz w:val="16"/>
        <w:lang w:eastAsia="ko-KR"/>
      </w:rPr>
      <w:t xml:space="preserve"> of </w:t>
    </w:r>
    <w:r w:rsidR="00F6209C">
      <w:rPr>
        <w:rStyle w:val="af"/>
        <w:sz w:val="16"/>
        <w:lang w:eastAsia="ko-KR"/>
      </w:rPr>
      <w:fldChar w:fldCharType="begin"/>
    </w:r>
    <w:r w:rsidR="00F6209C">
      <w:rPr>
        <w:rStyle w:val="af"/>
        <w:sz w:val="16"/>
        <w:lang w:eastAsia="ko-KR"/>
      </w:rPr>
      <w:instrText xml:space="preserve"> </w:instrText>
    </w:r>
    <w:r w:rsidR="00F6209C">
      <w:rPr>
        <w:rStyle w:val="af"/>
        <w:rFonts w:hint="eastAsia"/>
        <w:sz w:val="16"/>
        <w:lang w:eastAsia="ko-KR"/>
      </w:rPr>
      <w:instrText>SECTIONPAGES   \* MERGEFORMAT</w:instrText>
    </w:r>
    <w:r w:rsidR="00F6209C">
      <w:rPr>
        <w:rStyle w:val="af"/>
        <w:sz w:val="16"/>
        <w:lang w:eastAsia="ko-KR"/>
      </w:rPr>
      <w:instrText xml:space="preserve"> </w:instrText>
    </w:r>
    <w:r w:rsidR="00F6209C">
      <w:rPr>
        <w:rStyle w:val="af"/>
        <w:sz w:val="16"/>
        <w:lang w:eastAsia="ko-KR"/>
      </w:rPr>
      <w:fldChar w:fldCharType="separate"/>
    </w:r>
    <w:r w:rsidR="00554EB6">
      <w:rPr>
        <w:rStyle w:val="af"/>
        <w:noProof/>
        <w:sz w:val="16"/>
        <w:lang w:eastAsia="ko-KR"/>
      </w:rPr>
      <w:t>7</w:t>
    </w:r>
    <w:r w:rsidR="00F6209C">
      <w:rPr>
        <w:rStyle w:val="af"/>
        <w:sz w:val="16"/>
        <w:lang w:eastAsia="ko-KR"/>
      </w:rPr>
      <w:fldChar w:fldCharType="end"/>
    </w:r>
    <w:r w:rsidR="00F6209C" w:rsidRPr="00151507">
      <w:rPr>
        <w:rStyle w:val="af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186717" w14:textId="77777777" w:rsidR="0019280D" w:rsidRDefault="0019280D">
      <w:r>
        <w:separator/>
      </w:r>
    </w:p>
  </w:footnote>
  <w:footnote w:type="continuationSeparator" w:id="0">
    <w:p w14:paraId="0DB2BF67" w14:textId="77777777" w:rsidR="0019280D" w:rsidRDefault="001928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15BDA8" w14:textId="77777777" w:rsidR="00F6209C" w:rsidRDefault="00F6209C">
    <w:pPr>
      <w:pStyle w:val="ad"/>
      <w:rPr>
        <w:lang w:eastAsia="ko-KR"/>
      </w:rPr>
    </w:pPr>
  </w:p>
  <w:tbl>
    <w:tblPr>
      <w:tblW w:w="10349" w:type="dxa"/>
      <w:tblInd w:w="-18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418"/>
      <w:gridCol w:w="3402"/>
      <w:gridCol w:w="1276"/>
      <w:gridCol w:w="1701"/>
      <w:gridCol w:w="1134"/>
      <w:gridCol w:w="1418"/>
    </w:tblGrid>
    <w:tr w:rsidR="00F6209C" w:rsidRPr="00A13EB8" w14:paraId="255F4CBB" w14:textId="77777777" w:rsidTr="004D237A">
      <w:trPr>
        <w:cantSplit/>
      </w:trPr>
      <w:tc>
        <w:tcPr>
          <w:tcW w:w="4820" w:type="dxa"/>
          <w:gridSpan w:val="2"/>
        </w:tcPr>
        <w:p w14:paraId="1919D590" w14:textId="6559D8E3" w:rsidR="00F6209C" w:rsidRPr="00A13EB8" w:rsidRDefault="00A13EB8" w:rsidP="0091242C">
          <w:pPr>
            <w:jc w:val="center"/>
            <w:rPr>
              <w:rFonts w:asciiTheme="minorEastAsia" w:eastAsiaTheme="minorEastAsia" w:hAnsiTheme="minorEastAsia" w:cs="Arial"/>
              <w:b/>
              <w:bCs/>
              <w:color w:val="00000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b/>
              <w:bCs/>
              <w:color w:val="000000"/>
              <w:lang w:eastAsia="ko-KR"/>
            </w:rPr>
            <w:t>프로세스 설계</w:t>
          </w:r>
        </w:p>
      </w:tc>
      <w:tc>
        <w:tcPr>
          <w:tcW w:w="1276" w:type="dxa"/>
          <w:tcBorders>
            <w:top w:val="single" w:sz="12" w:space="0" w:color="auto"/>
            <w:bottom w:val="single" w:sz="8" w:space="0" w:color="auto"/>
          </w:tcBorders>
          <w:shd w:val="clear" w:color="auto" w:fill="F3F3F3"/>
          <w:vAlign w:val="center"/>
        </w:tcPr>
        <w:p w14:paraId="0F22AEC9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color w:val="000000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작성자</w:t>
          </w:r>
        </w:p>
      </w:tc>
      <w:tc>
        <w:tcPr>
          <w:tcW w:w="4253" w:type="dxa"/>
          <w:gridSpan w:val="3"/>
          <w:vAlign w:val="center"/>
        </w:tcPr>
        <w:p w14:paraId="409814B5" w14:textId="7145F182" w:rsidR="00F6209C" w:rsidRPr="00A13EB8" w:rsidRDefault="00F10775" w:rsidP="004D237A">
          <w:pPr>
            <w:rPr>
              <w:rFonts w:asciiTheme="minorEastAsia" w:eastAsiaTheme="minorEastAsia" w:hAnsiTheme="minorEastAsia" w:cs="Arial"/>
              <w:color w:val="000000"/>
              <w:sz w:val="20"/>
              <w:szCs w:val="20"/>
              <w:lang w:eastAsia="ko-KR"/>
            </w:rPr>
          </w:pPr>
          <w:proofErr w:type="spellStart"/>
          <w:r>
            <w:rPr>
              <w:rFonts w:asciiTheme="minorEastAsia" w:eastAsiaTheme="minorEastAsia" w:hAnsiTheme="minorEastAsia" w:cs="Arial" w:hint="eastAsia"/>
              <w:color w:val="000000"/>
              <w:sz w:val="20"/>
              <w:szCs w:val="20"/>
              <w:lang w:eastAsia="ko-KR"/>
            </w:rPr>
            <w:t>허기승</w:t>
          </w:r>
          <w:proofErr w:type="spellEnd"/>
        </w:p>
      </w:tc>
    </w:tr>
    <w:tr w:rsidR="00F6209C" w:rsidRPr="00A13EB8" w14:paraId="22027F96" w14:textId="77777777" w:rsidTr="004D237A">
      <w:trPr>
        <w:cantSplit/>
        <w:trHeight w:val="60"/>
      </w:trPr>
      <w:tc>
        <w:tcPr>
          <w:tcW w:w="1418" w:type="dxa"/>
          <w:vMerge w:val="restart"/>
          <w:tcBorders>
            <w:top w:val="single" w:sz="8" w:space="0" w:color="auto"/>
            <w:bottom w:val="single" w:sz="12" w:space="0" w:color="auto"/>
          </w:tcBorders>
          <w:shd w:val="clear" w:color="auto" w:fill="F3F3F3"/>
          <w:vAlign w:val="center"/>
        </w:tcPr>
        <w:p w14:paraId="540F67C4" w14:textId="6A25BD46" w:rsidR="00F6209C" w:rsidRPr="00A13EB8" w:rsidRDefault="001D60A8" w:rsidP="004D237A">
          <w:pPr>
            <w:jc w:val="center"/>
            <w:rPr>
              <w:rFonts w:asciiTheme="minorEastAsia" w:eastAsiaTheme="minorEastAsia" w:hAnsiTheme="minorEastAsia"/>
              <w:sz w:val="20"/>
              <w:szCs w:val="20"/>
              <w:lang w:eastAsia="ko-KR"/>
            </w:rPr>
          </w:pPr>
          <w:r>
            <w:rPr>
              <w:rFonts w:asciiTheme="minorEastAsia" w:eastAsiaTheme="minorEastAsia" w:hAnsiTheme="minorEastAsia" w:hint="eastAsia"/>
              <w:sz w:val="20"/>
              <w:szCs w:val="20"/>
              <w:lang w:eastAsia="ko-KR"/>
            </w:rPr>
            <w:t>업무명</w:t>
          </w:r>
        </w:p>
      </w:tc>
      <w:tc>
        <w:tcPr>
          <w:tcW w:w="3402" w:type="dxa"/>
          <w:vMerge w:val="restart"/>
          <w:vAlign w:val="center"/>
        </w:tcPr>
        <w:p w14:paraId="6E0CAF21" w14:textId="11C36E71" w:rsidR="00F6209C" w:rsidRPr="00A13EB8" w:rsidRDefault="00CF636F" w:rsidP="007F02F4">
          <w:pPr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proofErr w:type="spellStart"/>
          <w:r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환율정보</w:t>
          </w:r>
          <w:proofErr w:type="spellEnd"/>
          <w:r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 xml:space="preserve"> 수집 및 </w:t>
          </w:r>
          <w:proofErr w:type="spellStart"/>
          <w:r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리포팅</w:t>
          </w:r>
          <w:proofErr w:type="spellEnd"/>
        </w:p>
      </w:tc>
      <w:tc>
        <w:tcPr>
          <w:tcW w:w="1276" w:type="dxa"/>
          <w:tcBorders>
            <w:top w:val="single" w:sz="8" w:space="0" w:color="auto"/>
            <w:bottom w:val="single" w:sz="8" w:space="0" w:color="auto"/>
          </w:tcBorders>
          <w:shd w:val="clear" w:color="auto" w:fill="F3F3F3"/>
          <w:vAlign w:val="center"/>
        </w:tcPr>
        <w:p w14:paraId="77A77886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Doc No.</w:t>
          </w:r>
        </w:p>
      </w:tc>
      <w:tc>
        <w:tcPr>
          <w:tcW w:w="1701" w:type="dxa"/>
          <w:vAlign w:val="center"/>
        </w:tcPr>
        <w:p w14:paraId="6EC7B07A" w14:textId="4E4F88AE" w:rsidR="00F6209C" w:rsidRPr="00A13EB8" w:rsidRDefault="00A13EB8" w:rsidP="008338FD">
          <w:pPr>
            <w:jc w:val="center"/>
            <w:rPr>
              <w:rFonts w:asciiTheme="minorEastAsia" w:eastAsiaTheme="minorEastAsia" w:hAnsiTheme="minorEastAsia" w:cs="Arial"/>
              <w:color w:val="000000"/>
              <w:spacing w:val="-6"/>
              <w:sz w:val="20"/>
              <w:szCs w:val="20"/>
              <w:lang w:eastAsia="ko-KR"/>
            </w:rPr>
          </w:pPr>
          <w:r>
            <w:rPr>
              <w:rFonts w:asciiTheme="minorEastAsia" w:eastAsiaTheme="minorEastAsia" w:hAnsiTheme="minorEastAsia" w:cs="Arial" w:hint="eastAsia"/>
              <w:color w:val="000000"/>
              <w:spacing w:val="-6"/>
              <w:sz w:val="20"/>
              <w:szCs w:val="20"/>
              <w:lang w:eastAsia="ko-KR"/>
            </w:rPr>
            <w:t>K</w:t>
          </w:r>
          <w:r>
            <w:rPr>
              <w:rFonts w:asciiTheme="minorEastAsia" w:eastAsiaTheme="minorEastAsia" w:hAnsiTheme="minorEastAsia" w:cs="Arial"/>
              <w:color w:val="000000"/>
              <w:spacing w:val="-6"/>
              <w:sz w:val="20"/>
              <w:szCs w:val="20"/>
              <w:lang w:eastAsia="ko-KR"/>
            </w:rPr>
            <w:t>OPO</w:t>
          </w:r>
          <w:r w:rsidR="00F6209C" w:rsidRPr="00A13EB8">
            <w:rPr>
              <w:rFonts w:asciiTheme="minorEastAsia" w:eastAsiaTheme="minorEastAsia" w:hAnsiTheme="minorEastAsia" w:cs="Arial" w:hint="eastAsia"/>
              <w:color w:val="000000"/>
              <w:spacing w:val="-6"/>
              <w:sz w:val="20"/>
              <w:szCs w:val="20"/>
              <w:lang w:eastAsia="ko-KR"/>
            </w:rPr>
            <w:t>-</w:t>
          </w:r>
          <w:r w:rsidR="00F10775">
            <w:rPr>
              <w:rFonts w:asciiTheme="minorEastAsia" w:eastAsiaTheme="minorEastAsia" w:hAnsiTheme="minorEastAsia" w:cs="Arial" w:hint="eastAsia"/>
              <w:color w:val="000000"/>
              <w:spacing w:val="-6"/>
              <w:sz w:val="20"/>
              <w:szCs w:val="20"/>
              <w:lang w:eastAsia="ko-KR"/>
            </w:rPr>
            <w:t>RPA</w:t>
          </w:r>
          <w:r w:rsidR="00F6209C" w:rsidRPr="00A13EB8">
            <w:rPr>
              <w:rFonts w:asciiTheme="minorEastAsia" w:eastAsiaTheme="minorEastAsia" w:hAnsiTheme="minorEastAsia" w:cs="Arial" w:hint="eastAsia"/>
              <w:color w:val="000000"/>
              <w:spacing w:val="-6"/>
              <w:sz w:val="20"/>
              <w:szCs w:val="20"/>
              <w:lang w:eastAsia="ko-KR"/>
            </w:rPr>
            <w:t>-001</w:t>
          </w:r>
        </w:p>
      </w:tc>
      <w:tc>
        <w:tcPr>
          <w:tcW w:w="1134" w:type="dxa"/>
          <w:tcBorders>
            <w:top w:val="single" w:sz="8" w:space="0" w:color="auto"/>
            <w:bottom w:val="single" w:sz="8" w:space="0" w:color="auto"/>
          </w:tcBorders>
          <w:shd w:val="clear" w:color="auto" w:fill="F3F3F3"/>
          <w:vAlign w:val="center"/>
        </w:tcPr>
        <w:p w14:paraId="7DCA25A3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color w:val="000000"/>
              <w:sz w:val="20"/>
              <w:szCs w:val="20"/>
              <w:lang w:eastAsia="ko-KR"/>
            </w:rPr>
            <w:t>Created</w:t>
          </w:r>
        </w:p>
      </w:tc>
      <w:tc>
        <w:tcPr>
          <w:tcW w:w="1418" w:type="dxa"/>
          <w:vAlign w:val="center"/>
        </w:tcPr>
        <w:p w14:paraId="4F12DF04" w14:textId="09DC8D8A" w:rsidR="00F6209C" w:rsidRPr="00A13EB8" w:rsidRDefault="00F6209C" w:rsidP="000E184D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20</w:t>
          </w:r>
          <w:r w:rsidR="00A13EB8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23</w:t>
          </w: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-</w:t>
          </w:r>
          <w:r w:rsidR="00A13EB8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06</w:t>
          </w: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-</w:t>
          </w:r>
          <w:r w:rsidR="000E184D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15</w:t>
          </w:r>
        </w:p>
      </w:tc>
    </w:tr>
    <w:tr w:rsidR="00F6209C" w:rsidRPr="00A13EB8" w14:paraId="6ABCC905" w14:textId="77777777" w:rsidTr="004D237A">
      <w:trPr>
        <w:cantSplit/>
        <w:trHeight w:val="60"/>
      </w:trPr>
      <w:tc>
        <w:tcPr>
          <w:tcW w:w="1418" w:type="dxa"/>
          <w:vMerge/>
          <w:tcBorders>
            <w:top w:val="single" w:sz="12" w:space="0" w:color="auto"/>
            <w:bottom w:val="single" w:sz="12" w:space="0" w:color="auto"/>
          </w:tcBorders>
          <w:shd w:val="clear" w:color="auto" w:fill="F3F3F3"/>
          <w:vAlign w:val="center"/>
        </w:tcPr>
        <w:p w14:paraId="54E55CE1" w14:textId="77777777" w:rsidR="00F6209C" w:rsidRPr="00A13EB8" w:rsidRDefault="00F6209C" w:rsidP="004D237A">
          <w:pPr>
            <w:jc w:val="center"/>
            <w:rPr>
              <w:rFonts w:ascii="굴림" w:eastAsia="굴림" w:hAnsi="굴림"/>
              <w:sz w:val="20"/>
              <w:szCs w:val="20"/>
            </w:rPr>
          </w:pPr>
        </w:p>
      </w:tc>
      <w:tc>
        <w:tcPr>
          <w:tcW w:w="3402" w:type="dxa"/>
          <w:vMerge/>
          <w:vAlign w:val="center"/>
        </w:tcPr>
        <w:p w14:paraId="7E291733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/>
              <w:sz w:val="20"/>
              <w:szCs w:val="20"/>
            </w:rPr>
          </w:pPr>
        </w:p>
      </w:tc>
      <w:tc>
        <w:tcPr>
          <w:tcW w:w="1276" w:type="dxa"/>
          <w:tcBorders>
            <w:top w:val="single" w:sz="8" w:space="0" w:color="auto"/>
            <w:bottom w:val="single" w:sz="12" w:space="0" w:color="auto"/>
          </w:tcBorders>
          <w:shd w:val="clear" w:color="auto" w:fill="F3F3F3"/>
          <w:vAlign w:val="center"/>
        </w:tcPr>
        <w:p w14:paraId="096BFC36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Version</w:t>
          </w:r>
        </w:p>
      </w:tc>
      <w:tc>
        <w:tcPr>
          <w:tcW w:w="1701" w:type="dxa"/>
          <w:vAlign w:val="center"/>
        </w:tcPr>
        <w:p w14:paraId="0EB760B0" w14:textId="2FC78D18" w:rsidR="00F6209C" w:rsidRPr="00A13EB8" w:rsidRDefault="00A13EB8" w:rsidP="004D237A">
          <w:pPr>
            <w:jc w:val="center"/>
            <w:rPr>
              <w:rFonts w:asciiTheme="minorEastAsia" w:eastAsiaTheme="minorEastAsia" w:hAnsiTheme="minorEastAsia" w:cs="Arial"/>
              <w:color w:val="000000"/>
              <w:sz w:val="20"/>
              <w:szCs w:val="20"/>
              <w:lang w:eastAsia="ko-KR"/>
            </w:rPr>
          </w:pPr>
          <w:r>
            <w:rPr>
              <w:rFonts w:asciiTheme="minorEastAsia" w:eastAsiaTheme="minorEastAsia" w:hAnsiTheme="minorEastAsia" w:cs="Arial"/>
              <w:color w:val="000000"/>
              <w:sz w:val="20"/>
              <w:szCs w:val="20"/>
              <w:lang w:eastAsia="ko-KR"/>
            </w:rPr>
            <w:t>V</w:t>
          </w:r>
          <w:r w:rsidR="00F6209C" w:rsidRPr="00A13EB8">
            <w:rPr>
              <w:rFonts w:asciiTheme="minorEastAsia" w:eastAsiaTheme="minorEastAsia" w:hAnsiTheme="minorEastAsia" w:cs="Arial" w:hint="eastAsia"/>
              <w:color w:val="000000"/>
              <w:sz w:val="20"/>
              <w:szCs w:val="20"/>
              <w:lang w:eastAsia="ko-KR"/>
            </w:rPr>
            <w:t>1.0</w:t>
          </w:r>
        </w:p>
      </w:tc>
      <w:tc>
        <w:tcPr>
          <w:tcW w:w="1134" w:type="dxa"/>
          <w:tcBorders>
            <w:top w:val="single" w:sz="8" w:space="0" w:color="auto"/>
            <w:bottom w:val="single" w:sz="12" w:space="0" w:color="auto"/>
          </w:tcBorders>
          <w:shd w:val="clear" w:color="auto" w:fill="F3F3F3"/>
          <w:vAlign w:val="center"/>
        </w:tcPr>
        <w:p w14:paraId="2C04F4D7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Updated</w:t>
          </w:r>
        </w:p>
      </w:tc>
      <w:tc>
        <w:tcPr>
          <w:tcW w:w="1418" w:type="dxa"/>
          <w:vAlign w:val="center"/>
        </w:tcPr>
        <w:p w14:paraId="553198B9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</w:rPr>
          </w:pPr>
        </w:p>
      </w:tc>
    </w:tr>
  </w:tbl>
  <w:p w14:paraId="6778C085" w14:textId="77777777" w:rsidR="00F6209C" w:rsidRPr="00A13EB8" w:rsidRDefault="00F6209C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2EAC3B2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E"/>
    <w:multiLevelType w:val="singleLevel"/>
    <w:tmpl w:val="C1E024E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80"/>
    <w:multiLevelType w:val="singleLevel"/>
    <w:tmpl w:val="B4441830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02371440"/>
    <w:multiLevelType w:val="hybridMultilevel"/>
    <w:tmpl w:val="545EEEE8"/>
    <w:lvl w:ilvl="0" w:tplc="164601E0">
      <w:start w:val="1"/>
      <w:numFmt w:val="bullet"/>
      <w:pStyle w:val="30"/>
      <w:lvlText w:val="-"/>
      <w:lvlJc w:val="left"/>
      <w:pPr>
        <w:tabs>
          <w:tab w:val="num" w:pos="113"/>
        </w:tabs>
        <w:ind w:left="1191" w:hanging="227"/>
      </w:pPr>
      <w:rPr>
        <w:rFonts w:ascii="굴림체" w:eastAsia="굴림체" w:hAnsi="굴림체" w:hint="eastAsia"/>
        <w:b w:val="0"/>
        <w:i w:val="0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7E579AB"/>
    <w:multiLevelType w:val="hybridMultilevel"/>
    <w:tmpl w:val="6E984E04"/>
    <w:lvl w:ilvl="0" w:tplc="6846B78A">
      <w:start w:val="1"/>
      <w:numFmt w:val="bullet"/>
      <w:pStyle w:val="2"/>
      <w:lvlText w:val="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08142756"/>
    <w:multiLevelType w:val="multilevel"/>
    <w:tmpl w:val="2DA8EE58"/>
    <w:numStyleLink w:val="Level6"/>
  </w:abstractNum>
  <w:abstractNum w:abstractNumId="6" w15:restartNumberingAfterBreak="0">
    <w:nsid w:val="0A8305EE"/>
    <w:multiLevelType w:val="hybridMultilevel"/>
    <w:tmpl w:val="4A680164"/>
    <w:lvl w:ilvl="0" w:tplc="FFFFFFFF">
      <w:start w:val="1"/>
      <w:numFmt w:val="decimalEnclosedCircle"/>
      <w:lvlText w:val="%1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0C2B0A85"/>
    <w:multiLevelType w:val="hybridMultilevel"/>
    <w:tmpl w:val="11CAEE80"/>
    <w:lvl w:ilvl="0" w:tplc="1A1E7A24">
      <w:start w:val="1"/>
      <w:numFmt w:val="decimal"/>
      <w:lvlText w:val="%1)"/>
      <w:lvlJc w:val="left"/>
      <w:pPr>
        <w:ind w:left="800" w:hanging="400"/>
      </w:pPr>
      <w:rPr>
        <w:rFonts w:asciiTheme="minorEastAsia" w:eastAsiaTheme="minorEastAsia" w:hAnsiTheme="minorEastAsia" w:cs="굴림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0DDC57EA"/>
    <w:multiLevelType w:val="hybridMultilevel"/>
    <w:tmpl w:val="E8A24EE8"/>
    <w:lvl w:ilvl="0" w:tplc="84A63E7E">
      <w:start w:val="1"/>
      <w:numFmt w:val="bullet"/>
      <w:pStyle w:val="KTB1CharCharCharCharCharCharCharChar"/>
      <w:lvlText w:val=""/>
      <w:lvlJc w:val="left"/>
      <w:pPr>
        <w:tabs>
          <w:tab w:val="num" w:pos="1162"/>
        </w:tabs>
        <w:ind w:left="1162" w:hanging="425"/>
      </w:pPr>
      <w:rPr>
        <w:rFonts w:ascii="Wingdings" w:hAnsi="Wingdings" w:hint="default"/>
      </w:rPr>
    </w:lvl>
    <w:lvl w:ilvl="1" w:tplc="13EA4940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19A7A17"/>
    <w:multiLevelType w:val="hybridMultilevel"/>
    <w:tmpl w:val="7F08FE84"/>
    <w:lvl w:ilvl="0" w:tplc="ADF881A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99D5EA2"/>
    <w:multiLevelType w:val="multilevel"/>
    <w:tmpl w:val="F8F09BD0"/>
    <w:styleLink w:val="Level5"/>
    <w:lvl w:ilvl="0">
      <w:start w:val="1"/>
      <w:numFmt w:val="bullet"/>
      <w:pStyle w:val="GZLevel3"/>
      <w:lvlText w:val="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color w:val="FF6600"/>
        <w:kern w:val="2"/>
        <w:sz w:val="16"/>
        <w:szCs w:val="16"/>
      </w:rPr>
    </w:lvl>
    <w:lvl w:ilvl="1">
      <w:start w:val="1"/>
      <w:numFmt w:val="bullet"/>
      <w:lvlText w:val="-"/>
      <w:lvlJc w:val="left"/>
      <w:pPr>
        <w:tabs>
          <w:tab w:val="num" w:pos="340"/>
        </w:tabs>
        <w:ind w:left="340" w:hanging="283"/>
      </w:pPr>
      <w:rPr>
        <w:rFonts w:ascii="Tahoma" w:eastAsia="돋움체" w:hAnsi="Tahoma" w:hint="default"/>
        <w:color w:val="FF6600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16F4C40"/>
    <w:multiLevelType w:val="hybridMultilevel"/>
    <w:tmpl w:val="03147E76"/>
    <w:lvl w:ilvl="0" w:tplc="77DA4630">
      <w:start w:val="1"/>
      <w:numFmt w:val="bullet"/>
      <w:lvlText w:val=""/>
      <w:lvlJc w:val="left"/>
      <w:pPr>
        <w:ind w:left="1109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2" w15:restartNumberingAfterBreak="0">
    <w:nsid w:val="22D15977"/>
    <w:multiLevelType w:val="hybridMultilevel"/>
    <w:tmpl w:val="3B602C34"/>
    <w:lvl w:ilvl="0" w:tplc="FFFFFFFF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80" w:hanging="440"/>
      </w:pPr>
    </w:lvl>
    <w:lvl w:ilvl="2" w:tplc="FFFFFFFF" w:tentative="1">
      <w:start w:val="1"/>
      <w:numFmt w:val="lowerRoman"/>
      <w:lvlText w:val="%3."/>
      <w:lvlJc w:val="right"/>
      <w:pPr>
        <w:ind w:left="1720" w:hanging="440"/>
      </w:pPr>
    </w:lvl>
    <w:lvl w:ilvl="3" w:tplc="FFFFFFFF" w:tentative="1">
      <w:start w:val="1"/>
      <w:numFmt w:val="decimal"/>
      <w:lvlText w:val="%4."/>
      <w:lvlJc w:val="left"/>
      <w:pPr>
        <w:ind w:left="2160" w:hanging="440"/>
      </w:pPr>
    </w:lvl>
    <w:lvl w:ilvl="4" w:tplc="FFFFFFFF" w:tentative="1">
      <w:start w:val="1"/>
      <w:numFmt w:val="upperLetter"/>
      <w:lvlText w:val="%5."/>
      <w:lvlJc w:val="left"/>
      <w:pPr>
        <w:ind w:left="2600" w:hanging="440"/>
      </w:pPr>
    </w:lvl>
    <w:lvl w:ilvl="5" w:tplc="FFFFFFFF" w:tentative="1">
      <w:start w:val="1"/>
      <w:numFmt w:val="lowerRoman"/>
      <w:lvlText w:val="%6."/>
      <w:lvlJc w:val="right"/>
      <w:pPr>
        <w:ind w:left="3040" w:hanging="440"/>
      </w:pPr>
    </w:lvl>
    <w:lvl w:ilvl="6" w:tplc="FFFFFFFF" w:tentative="1">
      <w:start w:val="1"/>
      <w:numFmt w:val="decimal"/>
      <w:lvlText w:val="%7."/>
      <w:lvlJc w:val="left"/>
      <w:pPr>
        <w:ind w:left="3480" w:hanging="440"/>
      </w:pPr>
    </w:lvl>
    <w:lvl w:ilvl="7" w:tplc="FFFFFFFF" w:tentative="1">
      <w:start w:val="1"/>
      <w:numFmt w:val="upperLetter"/>
      <w:lvlText w:val="%8."/>
      <w:lvlJc w:val="left"/>
      <w:pPr>
        <w:ind w:left="3920" w:hanging="440"/>
      </w:pPr>
    </w:lvl>
    <w:lvl w:ilvl="8" w:tplc="FFFFFFFF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3" w15:restartNumberingAfterBreak="0">
    <w:nsid w:val="248F4D1A"/>
    <w:multiLevelType w:val="multilevel"/>
    <w:tmpl w:val="3BE638F6"/>
    <w:lvl w:ilvl="0">
      <w:start w:val="1"/>
      <w:numFmt w:val="decimal"/>
      <w:pStyle w:val="GZNumbering"/>
      <w:lvlText w:val="%1."/>
      <w:lvlJc w:val="left"/>
      <w:pPr>
        <w:tabs>
          <w:tab w:val="num" w:pos="352"/>
        </w:tabs>
        <w:ind w:left="352" w:hanging="233"/>
      </w:pPr>
      <w:rPr>
        <w:rFonts w:eastAsia="바탕" w:hint="eastAsia"/>
        <w:color w:val="333399"/>
        <w:kern w:val="2"/>
        <w:sz w:val="16"/>
        <w:szCs w:val="16"/>
      </w:rPr>
    </w:lvl>
    <w:lvl w:ilvl="1">
      <w:start w:val="1"/>
      <w:numFmt w:val="upperLetter"/>
      <w:lvlText w:val="%2."/>
      <w:lvlJc w:val="left"/>
      <w:pPr>
        <w:tabs>
          <w:tab w:val="num" w:pos="1149"/>
        </w:tabs>
        <w:ind w:left="1149" w:hanging="400"/>
      </w:pPr>
      <w:rPr>
        <w:rFonts w:hint="eastAsia"/>
        <w:color w:val="FF6600"/>
      </w:rPr>
    </w:lvl>
    <w:lvl w:ilvl="2">
      <w:start w:val="1"/>
      <w:numFmt w:val="lowerRoman"/>
      <w:lvlText w:val="%3."/>
      <w:lvlJc w:val="right"/>
      <w:pPr>
        <w:tabs>
          <w:tab w:val="num" w:pos="1549"/>
        </w:tabs>
        <w:ind w:left="1549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49"/>
        </w:tabs>
        <w:ind w:left="1949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349"/>
        </w:tabs>
        <w:ind w:left="2349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749"/>
        </w:tabs>
        <w:ind w:left="2749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149"/>
        </w:tabs>
        <w:ind w:left="3149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549"/>
        </w:tabs>
        <w:ind w:left="3549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949"/>
        </w:tabs>
        <w:ind w:left="3949" w:hanging="400"/>
      </w:pPr>
      <w:rPr>
        <w:rFonts w:hint="eastAsia"/>
      </w:rPr>
    </w:lvl>
  </w:abstractNum>
  <w:abstractNum w:abstractNumId="14" w15:restartNumberingAfterBreak="0">
    <w:nsid w:val="262172A6"/>
    <w:multiLevelType w:val="hybridMultilevel"/>
    <w:tmpl w:val="BAFE43CE"/>
    <w:lvl w:ilvl="0" w:tplc="FFFFFFFF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7C3265C"/>
    <w:multiLevelType w:val="hybridMultilevel"/>
    <w:tmpl w:val="7286F666"/>
    <w:lvl w:ilvl="0" w:tplc="5C38492C">
      <w:start w:val="1"/>
      <w:numFmt w:val="bullet"/>
      <w:pStyle w:val="a"/>
      <w:lvlText w:val=""/>
      <w:lvlJc w:val="left"/>
      <w:pPr>
        <w:tabs>
          <w:tab w:val="num" w:pos="624"/>
        </w:tabs>
        <w:ind w:left="624" w:hanging="397"/>
      </w:pPr>
      <w:rPr>
        <w:rFonts w:ascii="Wingdings 2" w:eastAsia="굴림체" w:hAnsi="Wingdings 2" w:hint="default"/>
        <w:b/>
        <w:i w:val="0"/>
        <w:color w:val="003366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9AF6BCB"/>
    <w:multiLevelType w:val="hybridMultilevel"/>
    <w:tmpl w:val="28C45898"/>
    <w:lvl w:ilvl="0" w:tplc="0409000F">
      <w:start w:val="1"/>
      <w:numFmt w:val="decimal"/>
      <w:lvlText w:val="%1."/>
      <w:lvlJc w:val="left"/>
      <w:pPr>
        <w:ind w:left="44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7" w15:restartNumberingAfterBreak="0">
    <w:nsid w:val="2DC641A6"/>
    <w:multiLevelType w:val="multilevel"/>
    <w:tmpl w:val="4824EAFA"/>
    <w:lvl w:ilvl="0">
      <w:start w:val="1"/>
      <w:numFmt w:val="decimal"/>
      <w:pStyle w:val="NumberedHeading1"/>
      <w:lvlText w:val="%1."/>
      <w:lvlJc w:val="right"/>
      <w:pPr>
        <w:tabs>
          <w:tab w:val="num" w:pos="567"/>
        </w:tabs>
        <w:ind w:left="567" w:hanging="170"/>
      </w:pPr>
      <w:rPr>
        <w:rFonts w:hint="default"/>
      </w:rPr>
    </w:lvl>
    <w:lvl w:ilvl="1">
      <w:start w:val="1"/>
      <w:numFmt w:val="decimal"/>
      <w:pStyle w:val="NumberedHeading2"/>
      <w:lvlText w:val="%1.%2."/>
      <w:lvlJc w:val="right"/>
      <w:pPr>
        <w:tabs>
          <w:tab w:val="num" w:pos="1418"/>
        </w:tabs>
        <w:ind w:left="1418" w:hanging="171"/>
      </w:pPr>
      <w:rPr>
        <w:rFonts w:hint="default"/>
      </w:rPr>
    </w:lvl>
    <w:lvl w:ilvl="2">
      <w:start w:val="1"/>
      <w:numFmt w:val="decimal"/>
      <w:pStyle w:val="NumberedHeading3"/>
      <w:lvlText w:val="%1.%2.%3."/>
      <w:lvlJc w:val="right"/>
      <w:pPr>
        <w:tabs>
          <w:tab w:val="num" w:pos="1418"/>
        </w:tabs>
        <w:ind w:left="1418" w:hanging="171"/>
      </w:pPr>
      <w:rPr>
        <w:rFonts w:hint="default"/>
      </w:rPr>
    </w:lvl>
    <w:lvl w:ilvl="3">
      <w:start w:val="1"/>
      <w:numFmt w:val="decimal"/>
      <w:pStyle w:val="NumberedHeading4"/>
      <w:lvlText w:val="%1.%2.%3.%4."/>
      <w:lvlJc w:val="right"/>
      <w:pPr>
        <w:tabs>
          <w:tab w:val="num" w:pos="1418"/>
        </w:tabs>
        <w:ind w:left="1418" w:hanging="17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1584" w:hanging="1584"/>
      </w:pPr>
      <w:rPr>
        <w:rFonts w:hint="default"/>
      </w:rPr>
    </w:lvl>
  </w:abstractNum>
  <w:abstractNum w:abstractNumId="18" w15:restartNumberingAfterBreak="0">
    <w:nsid w:val="3296615A"/>
    <w:multiLevelType w:val="hybridMultilevel"/>
    <w:tmpl w:val="22B4B182"/>
    <w:lvl w:ilvl="0" w:tplc="77DA4630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3C250F7"/>
    <w:multiLevelType w:val="multilevel"/>
    <w:tmpl w:val="330E1666"/>
    <w:lvl w:ilvl="0">
      <w:start w:val="1"/>
      <w:numFmt w:val="bullet"/>
      <w:pStyle w:val="-"/>
      <w:lvlText w:val=""/>
      <w:lvlJc w:val="left"/>
      <w:pPr>
        <w:tabs>
          <w:tab w:val="num" w:pos="565"/>
        </w:tabs>
        <w:ind w:left="565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20" w15:restartNumberingAfterBreak="0">
    <w:nsid w:val="348A4356"/>
    <w:multiLevelType w:val="multilevel"/>
    <w:tmpl w:val="EA345534"/>
    <w:lvl w:ilvl="0">
      <w:start w:val="1"/>
      <w:numFmt w:val="upperRoman"/>
      <w:pStyle w:val="31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1" w15:restartNumberingAfterBreak="0">
    <w:nsid w:val="368F5281"/>
    <w:multiLevelType w:val="multilevel"/>
    <w:tmpl w:val="F8F09BD0"/>
    <w:numStyleLink w:val="Level5"/>
  </w:abstractNum>
  <w:abstractNum w:abstractNumId="22" w15:restartNumberingAfterBreak="0">
    <w:nsid w:val="3EBF577F"/>
    <w:multiLevelType w:val="hybridMultilevel"/>
    <w:tmpl w:val="4A680164"/>
    <w:lvl w:ilvl="0" w:tplc="FFFFFFFF">
      <w:start w:val="1"/>
      <w:numFmt w:val="decimalEnclosedCircle"/>
      <w:lvlText w:val="%1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1D556A3"/>
    <w:multiLevelType w:val="hybridMultilevel"/>
    <w:tmpl w:val="AD9009A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3A3175A"/>
    <w:multiLevelType w:val="hybridMultilevel"/>
    <w:tmpl w:val="0582B640"/>
    <w:lvl w:ilvl="0" w:tplc="77C8BCDC">
      <w:start w:val="5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8F100F5"/>
    <w:multiLevelType w:val="hybridMultilevel"/>
    <w:tmpl w:val="63C86E28"/>
    <w:lvl w:ilvl="0" w:tplc="04090009">
      <w:start w:val="3"/>
      <w:numFmt w:val="bullet"/>
      <w:lvlText w:val=""/>
      <w:lvlJc w:val="left"/>
      <w:pPr>
        <w:tabs>
          <w:tab w:val="num" w:pos="1771"/>
        </w:tabs>
        <w:ind w:left="1771" w:hanging="360"/>
      </w:pPr>
      <w:rPr>
        <w:rFonts w:ascii="Symbol" w:eastAsia="Times New Roman" w:hAnsi="Symbol" w:cs="Times New Roman" w:hint="default"/>
        <w:color w:val="auto"/>
      </w:rPr>
    </w:lvl>
    <w:lvl w:ilvl="1" w:tplc="04090003">
      <w:start w:val="3"/>
      <w:numFmt w:val="bullet"/>
      <w:pStyle w:val="BulletedList"/>
      <w:lvlText w:val="-"/>
      <w:lvlJc w:val="left"/>
      <w:pPr>
        <w:tabs>
          <w:tab w:val="num" w:pos="2491"/>
        </w:tabs>
        <w:ind w:left="2491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"/>
      <w:lvlJc w:val="left"/>
      <w:pPr>
        <w:tabs>
          <w:tab w:val="num" w:pos="3570"/>
        </w:tabs>
        <w:ind w:left="357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6" w15:restartNumberingAfterBreak="0">
    <w:nsid w:val="499E6745"/>
    <w:multiLevelType w:val="hybridMultilevel"/>
    <w:tmpl w:val="FFB6A33A"/>
    <w:lvl w:ilvl="0" w:tplc="77DA463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ACB05C1"/>
    <w:multiLevelType w:val="hybridMultilevel"/>
    <w:tmpl w:val="FA2AAB7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18C40FC"/>
    <w:multiLevelType w:val="hybridMultilevel"/>
    <w:tmpl w:val="B0AC4A72"/>
    <w:lvl w:ilvl="0" w:tplc="04090011">
      <w:start w:val="1"/>
      <w:numFmt w:val="decimalEnclosedCircle"/>
      <w:lvlText w:val="%1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55C64D5"/>
    <w:multiLevelType w:val="hybridMultilevel"/>
    <w:tmpl w:val="698214F4"/>
    <w:lvl w:ilvl="0" w:tplc="515A81B2">
      <w:start w:val="1"/>
      <w:numFmt w:val="bullet"/>
      <w:pStyle w:val="Bulleted1level"/>
      <w:lvlText w:val="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olor w:val="auto"/>
      </w:rPr>
    </w:lvl>
    <w:lvl w:ilvl="1" w:tplc="0908DF48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6C60367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8EB8A25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8BD4D91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3A32DDA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32AC5CC6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CFC7BB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80049B5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8157223"/>
    <w:multiLevelType w:val="hybridMultilevel"/>
    <w:tmpl w:val="4A680164"/>
    <w:lvl w:ilvl="0" w:tplc="FFFFFFFF">
      <w:start w:val="1"/>
      <w:numFmt w:val="decimalEnclosedCircle"/>
      <w:lvlText w:val="%1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59E45241"/>
    <w:multiLevelType w:val="multilevel"/>
    <w:tmpl w:val="477019F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1002" w:hanging="576"/>
      </w:pPr>
      <w:rPr>
        <w:rFonts w:hint="eastAsia"/>
      </w:rPr>
    </w:lvl>
    <w:lvl w:ilvl="2">
      <w:start w:val="1"/>
      <w:numFmt w:val="decimal"/>
      <w:pStyle w:val="32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2" w15:restartNumberingAfterBreak="0">
    <w:nsid w:val="5DFD02FC"/>
    <w:multiLevelType w:val="hybridMultilevel"/>
    <w:tmpl w:val="12C202C0"/>
    <w:lvl w:ilvl="0" w:tplc="778CBE64">
      <w:start w:val="1"/>
      <w:numFmt w:val="bullet"/>
      <w:pStyle w:val="10"/>
      <w:lvlText w:val="-"/>
      <w:lvlJc w:val="left"/>
      <w:pPr>
        <w:tabs>
          <w:tab w:val="num" w:pos="667"/>
        </w:tabs>
        <w:ind w:left="667" w:hanging="241"/>
      </w:pPr>
      <w:rPr>
        <w:rFonts w:ascii="굴림체" w:eastAsia="굴림체" w:hAnsi="굴림체" w:hint="eastAsia"/>
        <w:b w:val="0"/>
        <w:i w:val="0"/>
        <w:sz w:val="18"/>
        <w:szCs w:val="18"/>
      </w:rPr>
    </w:lvl>
    <w:lvl w:ilvl="1" w:tplc="B3AC6C36">
      <w:start w:val="1"/>
      <w:numFmt w:val="bullet"/>
      <w:lvlText w:val="-"/>
      <w:lvlJc w:val="left"/>
      <w:pPr>
        <w:tabs>
          <w:tab w:val="num" w:pos="821"/>
        </w:tabs>
        <w:ind w:left="821" w:hanging="241"/>
      </w:pPr>
      <w:rPr>
        <w:rFonts w:ascii="굴림체" w:eastAsia="굴림체" w:hAnsi="굴림체" w:hint="eastAsia"/>
        <w:b w:val="0"/>
        <w:i w:val="0"/>
        <w:sz w:val="18"/>
        <w:szCs w:val="18"/>
      </w:rPr>
    </w:lvl>
    <w:lvl w:ilvl="2" w:tplc="C7B60F42">
      <w:start w:val="1"/>
      <w:numFmt w:val="lowerRoman"/>
      <w:lvlText w:val="%3."/>
      <w:lvlJc w:val="right"/>
      <w:pPr>
        <w:tabs>
          <w:tab w:val="num" w:pos="1380"/>
        </w:tabs>
        <w:ind w:left="1380" w:hanging="400"/>
      </w:pPr>
    </w:lvl>
    <w:lvl w:ilvl="3" w:tplc="94529436">
      <w:start w:val="1"/>
      <w:numFmt w:val="decimal"/>
      <w:lvlText w:val="%4."/>
      <w:lvlJc w:val="left"/>
      <w:pPr>
        <w:tabs>
          <w:tab w:val="num" w:pos="1780"/>
        </w:tabs>
        <w:ind w:left="1780" w:hanging="400"/>
      </w:pPr>
    </w:lvl>
    <w:lvl w:ilvl="4" w:tplc="7FAC670C">
      <w:start w:val="1"/>
      <w:numFmt w:val="upperLetter"/>
      <w:lvlText w:val="%5."/>
      <w:lvlJc w:val="left"/>
      <w:pPr>
        <w:ind w:left="2140" w:hanging="360"/>
      </w:pPr>
      <w:rPr>
        <w:rFonts w:hint="default"/>
      </w:rPr>
    </w:lvl>
    <w:lvl w:ilvl="5" w:tplc="A4DC1D1E">
      <w:start w:val="1"/>
      <w:numFmt w:val="lowerRoman"/>
      <w:lvlText w:val="%6."/>
      <w:lvlJc w:val="right"/>
      <w:pPr>
        <w:tabs>
          <w:tab w:val="num" w:pos="2580"/>
        </w:tabs>
        <w:ind w:left="2580" w:hanging="400"/>
      </w:pPr>
    </w:lvl>
    <w:lvl w:ilvl="6" w:tplc="70501328" w:tentative="1">
      <w:start w:val="1"/>
      <w:numFmt w:val="decimal"/>
      <w:lvlText w:val="%7."/>
      <w:lvlJc w:val="left"/>
      <w:pPr>
        <w:tabs>
          <w:tab w:val="num" w:pos="2980"/>
        </w:tabs>
        <w:ind w:left="2980" w:hanging="400"/>
      </w:pPr>
    </w:lvl>
    <w:lvl w:ilvl="7" w:tplc="6838B6E2" w:tentative="1">
      <w:start w:val="1"/>
      <w:numFmt w:val="upperLetter"/>
      <w:lvlText w:val="%8."/>
      <w:lvlJc w:val="left"/>
      <w:pPr>
        <w:tabs>
          <w:tab w:val="num" w:pos="3380"/>
        </w:tabs>
        <w:ind w:left="3380" w:hanging="400"/>
      </w:pPr>
    </w:lvl>
    <w:lvl w:ilvl="8" w:tplc="9E140524" w:tentative="1">
      <w:start w:val="1"/>
      <w:numFmt w:val="lowerRoman"/>
      <w:lvlText w:val="%9."/>
      <w:lvlJc w:val="right"/>
      <w:pPr>
        <w:tabs>
          <w:tab w:val="num" w:pos="3780"/>
        </w:tabs>
        <w:ind w:left="3780" w:hanging="400"/>
      </w:pPr>
    </w:lvl>
  </w:abstractNum>
  <w:abstractNum w:abstractNumId="33" w15:restartNumberingAfterBreak="0">
    <w:nsid w:val="60311582"/>
    <w:multiLevelType w:val="hybridMultilevel"/>
    <w:tmpl w:val="6F046562"/>
    <w:lvl w:ilvl="0" w:tplc="04090009">
      <w:start w:val="1"/>
      <w:numFmt w:val="bullet"/>
      <w:pStyle w:val="a0"/>
      <w:lvlText w:val="–"/>
      <w:lvlJc w:val="left"/>
      <w:pPr>
        <w:tabs>
          <w:tab w:val="num" w:pos="737"/>
        </w:tabs>
        <w:ind w:left="737" w:hanging="170"/>
      </w:pPr>
      <w:rPr>
        <w:rFonts w:ascii="Helvetica" w:hAnsi="Helvetica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2A64977"/>
    <w:multiLevelType w:val="singleLevel"/>
    <w:tmpl w:val="6756E066"/>
    <w:lvl w:ilvl="0">
      <w:start w:val="1"/>
      <w:numFmt w:val="bullet"/>
      <w:pStyle w:val="a1"/>
      <w:lvlText w:val=""/>
      <w:lvlJc w:val="left"/>
      <w:pPr>
        <w:tabs>
          <w:tab w:val="num" w:pos="510"/>
        </w:tabs>
        <w:ind w:left="510" w:hanging="510"/>
      </w:pPr>
      <w:rPr>
        <w:rFonts w:ascii="Wingdings" w:hAnsi="Wingdings" w:hint="default"/>
      </w:rPr>
    </w:lvl>
  </w:abstractNum>
  <w:abstractNum w:abstractNumId="35" w15:restartNumberingAfterBreak="0">
    <w:nsid w:val="67127766"/>
    <w:multiLevelType w:val="multilevel"/>
    <w:tmpl w:val="7BD874C0"/>
    <w:lvl w:ilvl="0">
      <w:start w:val="1"/>
      <w:numFmt w:val="decimal"/>
      <w:pStyle w:val="11"/>
      <w:lvlText w:val="Chapter %1 "/>
      <w:lvlJc w:val="left"/>
      <w:pPr>
        <w:tabs>
          <w:tab w:val="num" w:pos="0"/>
        </w:tabs>
        <w:ind w:left="0" w:firstLine="0"/>
      </w:pPr>
      <w:rPr>
        <w:rFonts w:ascii="Lucida Sans" w:eastAsia="굴림체" w:hAnsi="Lucida Sans" w:hint="default"/>
        <w:b/>
        <w:i w:val="0"/>
        <w:color w:val="0000FF"/>
        <w:sz w:val="28"/>
        <w:szCs w:val="28"/>
      </w:rPr>
    </w:lvl>
    <w:lvl w:ilvl="1">
      <w:start w:val="1"/>
      <w:numFmt w:val="decimal"/>
      <w:pStyle w:val="21"/>
      <w:suff w:val="space"/>
      <w:lvlText w:val="%1.%2 "/>
      <w:lvlJc w:val="left"/>
      <w:pPr>
        <w:ind w:left="360" w:hanging="360"/>
      </w:pPr>
      <w:rPr>
        <w:rFonts w:ascii="Lucida Sans" w:eastAsia="굴림체" w:hAnsi="Lucida Sans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2"/>
        <w:szCs w:val="22"/>
        <w:u w:val="none"/>
        <w:vertAlign w:val="baseline"/>
        <w:em w:val="none"/>
      </w:rPr>
    </w:lvl>
    <w:lvl w:ilvl="2">
      <w:start w:val="1"/>
      <w:numFmt w:val="decimal"/>
      <w:pStyle w:val="33"/>
      <w:suff w:val="space"/>
      <w:lvlText w:val="%1.%2.%3 "/>
      <w:lvlJc w:val="left"/>
      <w:pPr>
        <w:ind w:left="0" w:firstLine="0"/>
      </w:pPr>
      <w:rPr>
        <w:rFonts w:ascii="Lucida Sans" w:eastAsia="굴림체" w:hAnsi="Lucida Sans" w:hint="default"/>
        <w:b w:val="0"/>
        <w:i w:val="0"/>
        <w:sz w:val="20"/>
        <w:szCs w:val="20"/>
      </w:rPr>
    </w:lvl>
    <w:lvl w:ilvl="3">
      <w:start w:val="1"/>
      <w:numFmt w:val="upperLetter"/>
      <w:pStyle w:val="34"/>
      <w:suff w:val="nothing"/>
      <w:lvlText w:val="%4.  "/>
      <w:lvlJc w:val="left"/>
      <w:pPr>
        <w:ind w:left="520" w:hanging="34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FullWidth"/>
      <w:suff w:val="nothing"/>
      <w:lvlText w:val="%1-%2-%3-%4-%5"/>
      <w:lvlJc w:val="left"/>
      <w:pPr>
        <w:ind w:left="576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576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576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576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576" w:firstLine="0"/>
      </w:pPr>
      <w:rPr>
        <w:rFonts w:hint="eastAsia"/>
      </w:rPr>
    </w:lvl>
  </w:abstractNum>
  <w:abstractNum w:abstractNumId="36" w15:restartNumberingAfterBreak="0">
    <w:nsid w:val="67C9660C"/>
    <w:multiLevelType w:val="hybridMultilevel"/>
    <w:tmpl w:val="D85E1202"/>
    <w:lvl w:ilvl="0" w:tplc="5C3A906C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B2E12C1"/>
    <w:multiLevelType w:val="hybridMultilevel"/>
    <w:tmpl w:val="4A68016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 w15:restartNumberingAfterBreak="0">
    <w:nsid w:val="70414223"/>
    <w:multiLevelType w:val="hybridMultilevel"/>
    <w:tmpl w:val="0E9A980E"/>
    <w:lvl w:ilvl="0" w:tplc="AFF4CCAE">
      <w:start w:val="1"/>
      <w:numFmt w:val="decimal"/>
      <w:lvlText w:val="%1)"/>
      <w:lvlJc w:val="left"/>
      <w:pPr>
        <w:ind w:left="800" w:hanging="400"/>
      </w:pPr>
      <w:rPr>
        <w:rFonts w:asciiTheme="minorEastAsia" w:eastAsia="바탕" w:hAnsiTheme="minorEastAsia" w:cs="굴림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0F6537B"/>
    <w:multiLevelType w:val="hybridMultilevel"/>
    <w:tmpl w:val="A5286F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76904095"/>
    <w:multiLevelType w:val="multilevel"/>
    <w:tmpl w:val="2DA8EE58"/>
    <w:styleLink w:val="Level6"/>
    <w:lvl w:ilvl="0">
      <w:start w:val="1"/>
      <w:numFmt w:val="bullet"/>
      <w:pStyle w:val="GZLevel4"/>
      <w:lvlText w:val="-"/>
      <w:lvlJc w:val="left"/>
      <w:pPr>
        <w:tabs>
          <w:tab w:val="num" w:pos="352"/>
        </w:tabs>
        <w:ind w:left="352" w:hanging="233"/>
      </w:pPr>
      <w:rPr>
        <w:rFonts w:ascii="Tahoma" w:hAnsi="Tahoma" w:hint="default"/>
        <w:color w:val="333399"/>
        <w:kern w:val="2"/>
        <w:sz w:val="16"/>
      </w:rPr>
    </w:lvl>
    <w:lvl w:ilvl="1">
      <w:start w:val="1"/>
      <w:numFmt w:val="bullet"/>
      <w:lvlText w:val="-"/>
      <w:lvlJc w:val="left"/>
      <w:pPr>
        <w:tabs>
          <w:tab w:val="num" w:pos="340"/>
        </w:tabs>
        <w:ind w:left="340" w:hanging="283"/>
      </w:pPr>
      <w:rPr>
        <w:rFonts w:ascii="Tahoma" w:eastAsia="돋움체" w:hAnsi="Tahoma" w:hint="default"/>
        <w:color w:val="FF6600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F8266BC"/>
    <w:multiLevelType w:val="hybridMultilevel"/>
    <w:tmpl w:val="78B8AC06"/>
    <w:lvl w:ilvl="0" w:tplc="FFFFFFFF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5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1"/>
  </w:num>
  <w:num w:numId="5">
    <w:abstractNumId w:val="32"/>
  </w:num>
  <w:num w:numId="6">
    <w:abstractNumId w:val="35"/>
  </w:num>
  <w:num w:numId="7">
    <w:abstractNumId w:val="10"/>
  </w:num>
  <w:num w:numId="8">
    <w:abstractNumId w:val="21"/>
  </w:num>
  <w:num w:numId="9">
    <w:abstractNumId w:val="13"/>
  </w:num>
  <w:num w:numId="10">
    <w:abstractNumId w:val="0"/>
  </w:num>
  <w:num w:numId="11">
    <w:abstractNumId w:val="40"/>
  </w:num>
  <w:num w:numId="12">
    <w:abstractNumId w:val="5"/>
  </w:num>
  <w:num w:numId="13">
    <w:abstractNumId w:val="2"/>
  </w:num>
  <w:num w:numId="14">
    <w:abstractNumId w:val="29"/>
  </w:num>
  <w:num w:numId="15">
    <w:abstractNumId w:val="33"/>
  </w:num>
  <w:num w:numId="16">
    <w:abstractNumId w:val="15"/>
  </w:num>
  <w:num w:numId="17">
    <w:abstractNumId w:val="4"/>
  </w:num>
  <w:num w:numId="18">
    <w:abstractNumId w:val="3"/>
  </w:num>
  <w:num w:numId="19">
    <w:abstractNumId w:val="8"/>
  </w:num>
  <w:num w:numId="20">
    <w:abstractNumId w:val="34"/>
  </w:num>
  <w:num w:numId="21">
    <w:abstractNumId w:val="20"/>
  </w:num>
  <w:num w:numId="22">
    <w:abstractNumId w:val="19"/>
  </w:num>
  <w:num w:numId="23">
    <w:abstractNumId w:val="37"/>
  </w:num>
  <w:num w:numId="24">
    <w:abstractNumId w:val="16"/>
  </w:num>
  <w:num w:numId="25">
    <w:abstractNumId w:val="7"/>
  </w:num>
  <w:num w:numId="26">
    <w:abstractNumId w:val="38"/>
  </w:num>
  <w:num w:numId="27">
    <w:abstractNumId w:val="11"/>
  </w:num>
  <w:num w:numId="28">
    <w:abstractNumId w:val="9"/>
  </w:num>
  <w:num w:numId="29">
    <w:abstractNumId w:val="36"/>
  </w:num>
  <w:num w:numId="30">
    <w:abstractNumId w:val="23"/>
  </w:num>
  <w:num w:numId="31">
    <w:abstractNumId w:val="30"/>
  </w:num>
  <w:num w:numId="32">
    <w:abstractNumId w:val="22"/>
  </w:num>
  <w:num w:numId="33">
    <w:abstractNumId w:val="6"/>
  </w:num>
  <w:num w:numId="34">
    <w:abstractNumId w:val="14"/>
  </w:num>
  <w:num w:numId="35">
    <w:abstractNumId w:val="41"/>
  </w:num>
  <w:num w:numId="36">
    <w:abstractNumId w:val="24"/>
  </w:num>
  <w:num w:numId="37">
    <w:abstractNumId w:val="12"/>
  </w:num>
  <w:num w:numId="38">
    <w:abstractNumId w:val="39"/>
  </w:num>
  <w:num w:numId="39">
    <w:abstractNumId w:val="27"/>
  </w:num>
  <w:num w:numId="40">
    <w:abstractNumId w:val="26"/>
  </w:num>
  <w:num w:numId="41">
    <w:abstractNumId w:val="28"/>
  </w:num>
  <w:num w:numId="42">
    <w:abstractNumId w:val="1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GB" w:vendorID="64" w:dllVersion="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ko-KR" w:vendorID="64" w:dllVersion="131077" w:nlCheck="1" w:checkStyle="1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FC6"/>
    <w:rsid w:val="00000F17"/>
    <w:rsid w:val="00001716"/>
    <w:rsid w:val="00001C73"/>
    <w:rsid w:val="000021B9"/>
    <w:rsid w:val="0000232E"/>
    <w:rsid w:val="000023D6"/>
    <w:rsid w:val="00005B7B"/>
    <w:rsid w:val="00005ECC"/>
    <w:rsid w:val="000064D1"/>
    <w:rsid w:val="00010188"/>
    <w:rsid w:val="00011AB3"/>
    <w:rsid w:val="0001755D"/>
    <w:rsid w:val="0001762E"/>
    <w:rsid w:val="0002001E"/>
    <w:rsid w:val="00020344"/>
    <w:rsid w:val="00022ADE"/>
    <w:rsid w:val="0002599D"/>
    <w:rsid w:val="00026001"/>
    <w:rsid w:val="0003377C"/>
    <w:rsid w:val="000358AF"/>
    <w:rsid w:val="00037EF6"/>
    <w:rsid w:val="0004138C"/>
    <w:rsid w:val="00043B19"/>
    <w:rsid w:val="00044846"/>
    <w:rsid w:val="00044E9F"/>
    <w:rsid w:val="00046703"/>
    <w:rsid w:val="00046CB7"/>
    <w:rsid w:val="000473CD"/>
    <w:rsid w:val="0004794A"/>
    <w:rsid w:val="000501A5"/>
    <w:rsid w:val="0005087C"/>
    <w:rsid w:val="00050AE9"/>
    <w:rsid w:val="000547A3"/>
    <w:rsid w:val="00056C1C"/>
    <w:rsid w:val="0005723F"/>
    <w:rsid w:val="00057C85"/>
    <w:rsid w:val="00057FBB"/>
    <w:rsid w:val="00062546"/>
    <w:rsid w:val="00063925"/>
    <w:rsid w:val="00065CF8"/>
    <w:rsid w:val="0006681B"/>
    <w:rsid w:val="00067330"/>
    <w:rsid w:val="00070BA9"/>
    <w:rsid w:val="00072045"/>
    <w:rsid w:val="00072AD0"/>
    <w:rsid w:val="00077037"/>
    <w:rsid w:val="00080A0F"/>
    <w:rsid w:val="00081F8C"/>
    <w:rsid w:val="0008408F"/>
    <w:rsid w:val="0008473D"/>
    <w:rsid w:val="00092609"/>
    <w:rsid w:val="000949EB"/>
    <w:rsid w:val="00094CB3"/>
    <w:rsid w:val="000976D5"/>
    <w:rsid w:val="000A0675"/>
    <w:rsid w:val="000A101E"/>
    <w:rsid w:val="000A126D"/>
    <w:rsid w:val="000A1C98"/>
    <w:rsid w:val="000A70E8"/>
    <w:rsid w:val="000B049D"/>
    <w:rsid w:val="000B0A99"/>
    <w:rsid w:val="000B28B3"/>
    <w:rsid w:val="000B335A"/>
    <w:rsid w:val="000B3AB9"/>
    <w:rsid w:val="000B6523"/>
    <w:rsid w:val="000B6737"/>
    <w:rsid w:val="000B7023"/>
    <w:rsid w:val="000B7CA5"/>
    <w:rsid w:val="000C08AF"/>
    <w:rsid w:val="000C092E"/>
    <w:rsid w:val="000C186A"/>
    <w:rsid w:val="000C4218"/>
    <w:rsid w:val="000C438E"/>
    <w:rsid w:val="000C56C2"/>
    <w:rsid w:val="000D4511"/>
    <w:rsid w:val="000D4E17"/>
    <w:rsid w:val="000D627F"/>
    <w:rsid w:val="000D69C3"/>
    <w:rsid w:val="000D6CBC"/>
    <w:rsid w:val="000D6DC6"/>
    <w:rsid w:val="000D7BA5"/>
    <w:rsid w:val="000E1783"/>
    <w:rsid w:val="000E184D"/>
    <w:rsid w:val="000E185F"/>
    <w:rsid w:val="000E2FDE"/>
    <w:rsid w:val="000E445C"/>
    <w:rsid w:val="000E67FA"/>
    <w:rsid w:val="000E724F"/>
    <w:rsid w:val="000F257C"/>
    <w:rsid w:val="000F3467"/>
    <w:rsid w:val="000F402B"/>
    <w:rsid w:val="000F4396"/>
    <w:rsid w:val="000F468B"/>
    <w:rsid w:val="000F49A3"/>
    <w:rsid w:val="000F5493"/>
    <w:rsid w:val="000F5566"/>
    <w:rsid w:val="000F6C50"/>
    <w:rsid w:val="001012CF"/>
    <w:rsid w:val="001019DD"/>
    <w:rsid w:val="00101B43"/>
    <w:rsid w:val="00102346"/>
    <w:rsid w:val="00102EBA"/>
    <w:rsid w:val="001031F4"/>
    <w:rsid w:val="00103708"/>
    <w:rsid w:val="00104CF3"/>
    <w:rsid w:val="00107767"/>
    <w:rsid w:val="001102BA"/>
    <w:rsid w:val="00110EB1"/>
    <w:rsid w:val="00111A9C"/>
    <w:rsid w:val="00111AA3"/>
    <w:rsid w:val="00111CFC"/>
    <w:rsid w:val="0011315D"/>
    <w:rsid w:val="0011463F"/>
    <w:rsid w:val="00116C88"/>
    <w:rsid w:val="00125C35"/>
    <w:rsid w:val="00126FB0"/>
    <w:rsid w:val="00127806"/>
    <w:rsid w:val="00130590"/>
    <w:rsid w:val="00130DF3"/>
    <w:rsid w:val="001312F8"/>
    <w:rsid w:val="00131C18"/>
    <w:rsid w:val="00132DB5"/>
    <w:rsid w:val="0013316D"/>
    <w:rsid w:val="001345D0"/>
    <w:rsid w:val="001345D8"/>
    <w:rsid w:val="00135CD8"/>
    <w:rsid w:val="0013618A"/>
    <w:rsid w:val="001369B8"/>
    <w:rsid w:val="00137586"/>
    <w:rsid w:val="001375C8"/>
    <w:rsid w:val="001375DD"/>
    <w:rsid w:val="00140856"/>
    <w:rsid w:val="00141A32"/>
    <w:rsid w:val="00142ECD"/>
    <w:rsid w:val="00143DC5"/>
    <w:rsid w:val="00144C42"/>
    <w:rsid w:val="001453F9"/>
    <w:rsid w:val="00146046"/>
    <w:rsid w:val="001468F5"/>
    <w:rsid w:val="00151507"/>
    <w:rsid w:val="00153542"/>
    <w:rsid w:val="00154922"/>
    <w:rsid w:val="001551C1"/>
    <w:rsid w:val="00155DF9"/>
    <w:rsid w:val="00156CAD"/>
    <w:rsid w:val="00156F14"/>
    <w:rsid w:val="0015723C"/>
    <w:rsid w:val="001606DB"/>
    <w:rsid w:val="001612EA"/>
    <w:rsid w:val="00161A56"/>
    <w:rsid w:val="0016295C"/>
    <w:rsid w:val="00163A05"/>
    <w:rsid w:val="00165BB7"/>
    <w:rsid w:val="00166181"/>
    <w:rsid w:val="001717F4"/>
    <w:rsid w:val="00171BB4"/>
    <w:rsid w:val="00172672"/>
    <w:rsid w:val="00174631"/>
    <w:rsid w:val="00174C79"/>
    <w:rsid w:val="001752D1"/>
    <w:rsid w:val="00176D00"/>
    <w:rsid w:val="0017711E"/>
    <w:rsid w:val="00180005"/>
    <w:rsid w:val="00180C5B"/>
    <w:rsid w:val="00181051"/>
    <w:rsid w:val="001828A8"/>
    <w:rsid w:val="00182DDD"/>
    <w:rsid w:val="00183603"/>
    <w:rsid w:val="00183E6C"/>
    <w:rsid w:val="00184CA7"/>
    <w:rsid w:val="0018558F"/>
    <w:rsid w:val="00190927"/>
    <w:rsid w:val="00191283"/>
    <w:rsid w:val="0019280D"/>
    <w:rsid w:val="00194CAE"/>
    <w:rsid w:val="00197378"/>
    <w:rsid w:val="0019777F"/>
    <w:rsid w:val="001A324A"/>
    <w:rsid w:val="001A3F9D"/>
    <w:rsid w:val="001A4372"/>
    <w:rsid w:val="001A5278"/>
    <w:rsid w:val="001A5C0E"/>
    <w:rsid w:val="001B01E6"/>
    <w:rsid w:val="001B0471"/>
    <w:rsid w:val="001B1CD0"/>
    <w:rsid w:val="001B3B3F"/>
    <w:rsid w:val="001B4E14"/>
    <w:rsid w:val="001B62EF"/>
    <w:rsid w:val="001B63FB"/>
    <w:rsid w:val="001B66AE"/>
    <w:rsid w:val="001B6AA4"/>
    <w:rsid w:val="001B7903"/>
    <w:rsid w:val="001C1363"/>
    <w:rsid w:val="001C3F34"/>
    <w:rsid w:val="001C519E"/>
    <w:rsid w:val="001C70C6"/>
    <w:rsid w:val="001D071B"/>
    <w:rsid w:val="001D079D"/>
    <w:rsid w:val="001D0AD1"/>
    <w:rsid w:val="001D1373"/>
    <w:rsid w:val="001D2017"/>
    <w:rsid w:val="001D60A8"/>
    <w:rsid w:val="001D66BA"/>
    <w:rsid w:val="001D6A30"/>
    <w:rsid w:val="001D7380"/>
    <w:rsid w:val="001E1873"/>
    <w:rsid w:val="001E19B8"/>
    <w:rsid w:val="001E1A83"/>
    <w:rsid w:val="001E1D6C"/>
    <w:rsid w:val="001E1FE6"/>
    <w:rsid w:val="001E2378"/>
    <w:rsid w:val="001E2D20"/>
    <w:rsid w:val="001E2EF7"/>
    <w:rsid w:val="001E3833"/>
    <w:rsid w:val="001F155A"/>
    <w:rsid w:val="001F2F2F"/>
    <w:rsid w:val="001F3A4F"/>
    <w:rsid w:val="001F4275"/>
    <w:rsid w:val="001F4BE9"/>
    <w:rsid w:val="001F5E9A"/>
    <w:rsid w:val="001F6C8E"/>
    <w:rsid w:val="001F7DE0"/>
    <w:rsid w:val="002016CB"/>
    <w:rsid w:val="0020387B"/>
    <w:rsid w:val="00204D77"/>
    <w:rsid w:val="00205702"/>
    <w:rsid w:val="00206F4D"/>
    <w:rsid w:val="00211033"/>
    <w:rsid w:val="002112FC"/>
    <w:rsid w:val="002125CB"/>
    <w:rsid w:val="002127A8"/>
    <w:rsid w:val="00213596"/>
    <w:rsid w:val="00217B0F"/>
    <w:rsid w:val="00220657"/>
    <w:rsid w:val="002216DF"/>
    <w:rsid w:val="00223385"/>
    <w:rsid w:val="00223495"/>
    <w:rsid w:val="00224A95"/>
    <w:rsid w:val="00225F22"/>
    <w:rsid w:val="0022603B"/>
    <w:rsid w:val="00227D70"/>
    <w:rsid w:val="00230077"/>
    <w:rsid w:val="00231A86"/>
    <w:rsid w:val="002342D9"/>
    <w:rsid w:val="0023565D"/>
    <w:rsid w:val="002357EA"/>
    <w:rsid w:val="00236477"/>
    <w:rsid w:val="00236AED"/>
    <w:rsid w:val="0023752A"/>
    <w:rsid w:val="00237A20"/>
    <w:rsid w:val="00237A62"/>
    <w:rsid w:val="00237A6D"/>
    <w:rsid w:val="00240068"/>
    <w:rsid w:val="00240A91"/>
    <w:rsid w:val="0024143A"/>
    <w:rsid w:val="00241E44"/>
    <w:rsid w:val="00242F36"/>
    <w:rsid w:val="0024358B"/>
    <w:rsid w:val="00244CDE"/>
    <w:rsid w:val="00245AC6"/>
    <w:rsid w:val="002515C5"/>
    <w:rsid w:val="0025397A"/>
    <w:rsid w:val="00253DE5"/>
    <w:rsid w:val="00254483"/>
    <w:rsid w:val="00254798"/>
    <w:rsid w:val="00254F7A"/>
    <w:rsid w:val="00256A21"/>
    <w:rsid w:val="00256ABF"/>
    <w:rsid w:val="00261499"/>
    <w:rsid w:val="0026176B"/>
    <w:rsid w:val="00261A70"/>
    <w:rsid w:val="002628BA"/>
    <w:rsid w:val="00263002"/>
    <w:rsid w:val="002638C9"/>
    <w:rsid w:val="002643DC"/>
    <w:rsid w:val="002647AA"/>
    <w:rsid w:val="00264827"/>
    <w:rsid w:val="00264DE5"/>
    <w:rsid w:val="00266ADA"/>
    <w:rsid w:val="00266C09"/>
    <w:rsid w:val="00267353"/>
    <w:rsid w:val="0026799D"/>
    <w:rsid w:val="002720AA"/>
    <w:rsid w:val="00274A01"/>
    <w:rsid w:val="00274E4C"/>
    <w:rsid w:val="00274ED2"/>
    <w:rsid w:val="002773EB"/>
    <w:rsid w:val="00280EBF"/>
    <w:rsid w:val="0028106E"/>
    <w:rsid w:val="0028407D"/>
    <w:rsid w:val="0028411B"/>
    <w:rsid w:val="00290BE3"/>
    <w:rsid w:val="0029110E"/>
    <w:rsid w:val="00291387"/>
    <w:rsid w:val="00293B87"/>
    <w:rsid w:val="00294FD7"/>
    <w:rsid w:val="0029500E"/>
    <w:rsid w:val="00295CA0"/>
    <w:rsid w:val="00297327"/>
    <w:rsid w:val="002A1982"/>
    <w:rsid w:val="002A1BCD"/>
    <w:rsid w:val="002A2496"/>
    <w:rsid w:val="002A3216"/>
    <w:rsid w:val="002A4A1C"/>
    <w:rsid w:val="002A7BC3"/>
    <w:rsid w:val="002B0637"/>
    <w:rsid w:val="002B101B"/>
    <w:rsid w:val="002B1093"/>
    <w:rsid w:val="002B14B3"/>
    <w:rsid w:val="002B1D54"/>
    <w:rsid w:val="002B2E61"/>
    <w:rsid w:val="002B3DFC"/>
    <w:rsid w:val="002B58CF"/>
    <w:rsid w:val="002B6903"/>
    <w:rsid w:val="002B7CF2"/>
    <w:rsid w:val="002B7FA7"/>
    <w:rsid w:val="002C008E"/>
    <w:rsid w:val="002C01C9"/>
    <w:rsid w:val="002C03CF"/>
    <w:rsid w:val="002C29EC"/>
    <w:rsid w:val="002C2E54"/>
    <w:rsid w:val="002C38AD"/>
    <w:rsid w:val="002C47AB"/>
    <w:rsid w:val="002C5F4D"/>
    <w:rsid w:val="002D0569"/>
    <w:rsid w:val="002D2918"/>
    <w:rsid w:val="002D312E"/>
    <w:rsid w:val="002D33BF"/>
    <w:rsid w:val="002D34C9"/>
    <w:rsid w:val="002D5645"/>
    <w:rsid w:val="002D5C17"/>
    <w:rsid w:val="002D6DDB"/>
    <w:rsid w:val="002D77EC"/>
    <w:rsid w:val="002E0B22"/>
    <w:rsid w:val="002E2787"/>
    <w:rsid w:val="002E3371"/>
    <w:rsid w:val="002E4B75"/>
    <w:rsid w:val="002E6067"/>
    <w:rsid w:val="002F1A73"/>
    <w:rsid w:val="002F1F1E"/>
    <w:rsid w:val="002F32DC"/>
    <w:rsid w:val="002F5407"/>
    <w:rsid w:val="002F5C56"/>
    <w:rsid w:val="002F7975"/>
    <w:rsid w:val="003008B4"/>
    <w:rsid w:val="00302426"/>
    <w:rsid w:val="003039E9"/>
    <w:rsid w:val="0031002B"/>
    <w:rsid w:val="00311025"/>
    <w:rsid w:val="003159B7"/>
    <w:rsid w:val="00315DA2"/>
    <w:rsid w:val="003162A4"/>
    <w:rsid w:val="0031652B"/>
    <w:rsid w:val="00317289"/>
    <w:rsid w:val="00320789"/>
    <w:rsid w:val="00320E52"/>
    <w:rsid w:val="00322869"/>
    <w:rsid w:val="00322BCF"/>
    <w:rsid w:val="00324339"/>
    <w:rsid w:val="00325104"/>
    <w:rsid w:val="00326916"/>
    <w:rsid w:val="0033012C"/>
    <w:rsid w:val="00330E93"/>
    <w:rsid w:val="003327CA"/>
    <w:rsid w:val="0033296D"/>
    <w:rsid w:val="00336A14"/>
    <w:rsid w:val="00340AB2"/>
    <w:rsid w:val="00341BC3"/>
    <w:rsid w:val="003420E5"/>
    <w:rsid w:val="003421E1"/>
    <w:rsid w:val="0034451A"/>
    <w:rsid w:val="00346CBD"/>
    <w:rsid w:val="003501E0"/>
    <w:rsid w:val="003528D4"/>
    <w:rsid w:val="00353244"/>
    <w:rsid w:val="00353CFF"/>
    <w:rsid w:val="0035486F"/>
    <w:rsid w:val="003549B9"/>
    <w:rsid w:val="00356660"/>
    <w:rsid w:val="003573C4"/>
    <w:rsid w:val="003602EE"/>
    <w:rsid w:val="00362DE7"/>
    <w:rsid w:val="003631FB"/>
    <w:rsid w:val="00364802"/>
    <w:rsid w:val="003659CC"/>
    <w:rsid w:val="00366904"/>
    <w:rsid w:val="003670E4"/>
    <w:rsid w:val="00367355"/>
    <w:rsid w:val="0036735F"/>
    <w:rsid w:val="00375FEE"/>
    <w:rsid w:val="00381FF8"/>
    <w:rsid w:val="003824BC"/>
    <w:rsid w:val="00383724"/>
    <w:rsid w:val="00384440"/>
    <w:rsid w:val="003900CB"/>
    <w:rsid w:val="00391D30"/>
    <w:rsid w:val="0039508F"/>
    <w:rsid w:val="0039770A"/>
    <w:rsid w:val="00397D71"/>
    <w:rsid w:val="00397FDD"/>
    <w:rsid w:val="003A48DD"/>
    <w:rsid w:val="003A525C"/>
    <w:rsid w:val="003A6FF8"/>
    <w:rsid w:val="003A7BB8"/>
    <w:rsid w:val="003B0114"/>
    <w:rsid w:val="003B0BBD"/>
    <w:rsid w:val="003B2533"/>
    <w:rsid w:val="003B5AAA"/>
    <w:rsid w:val="003B5D67"/>
    <w:rsid w:val="003B7717"/>
    <w:rsid w:val="003B7CDA"/>
    <w:rsid w:val="003B7ECD"/>
    <w:rsid w:val="003C1371"/>
    <w:rsid w:val="003C1C08"/>
    <w:rsid w:val="003C2F9D"/>
    <w:rsid w:val="003C34F6"/>
    <w:rsid w:val="003C3CA8"/>
    <w:rsid w:val="003C5FA6"/>
    <w:rsid w:val="003C6963"/>
    <w:rsid w:val="003C6F09"/>
    <w:rsid w:val="003C6F78"/>
    <w:rsid w:val="003C78B0"/>
    <w:rsid w:val="003D042D"/>
    <w:rsid w:val="003D05A8"/>
    <w:rsid w:val="003D3FC6"/>
    <w:rsid w:val="003D4F92"/>
    <w:rsid w:val="003D58AF"/>
    <w:rsid w:val="003D65F0"/>
    <w:rsid w:val="003D74F6"/>
    <w:rsid w:val="003E0A1A"/>
    <w:rsid w:val="003E0E31"/>
    <w:rsid w:val="003E13BB"/>
    <w:rsid w:val="003E185A"/>
    <w:rsid w:val="003E27D3"/>
    <w:rsid w:val="003E41B3"/>
    <w:rsid w:val="003E5BF3"/>
    <w:rsid w:val="003E5D19"/>
    <w:rsid w:val="003E6EBE"/>
    <w:rsid w:val="003F159E"/>
    <w:rsid w:val="003F30FC"/>
    <w:rsid w:val="003F5362"/>
    <w:rsid w:val="003F580C"/>
    <w:rsid w:val="003F5B65"/>
    <w:rsid w:val="003F5CA1"/>
    <w:rsid w:val="003F6F2A"/>
    <w:rsid w:val="00403D11"/>
    <w:rsid w:val="004068E0"/>
    <w:rsid w:val="00406946"/>
    <w:rsid w:val="0040755A"/>
    <w:rsid w:val="00411D7A"/>
    <w:rsid w:val="00412EFA"/>
    <w:rsid w:val="00414330"/>
    <w:rsid w:val="0041664B"/>
    <w:rsid w:val="00416856"/>
    <w:rsid w:val="00417A6A"/>
    <w:rsid w:val="00423968"/>
    <w:rsid w:val="004251FD"/>
    <w:rsid w:val="00426780"/>
    <w:rsid w:val="00426FDF"/>
    <w:rsid w:val="00427716"/>
    <w:rsid w:val="00427BD1"/>
    <w:rsid w:val="0043004E"/>
    <w:rsid w:val="00434D72"/>
    <w:rsid w:val="00435299"/>
    <w:rsid w:val="004353CE"/>
    <w:rsid w:val="00442734"/>
    <w:rsid w:val="00442909"/>
    <w:rsid w:val="00442A4A"/>
    <w:rsid w:val="0044493F"/>
    <w:rsid w:val="004462C6"/>
    <w:rsid w:val="00446380"/>
    <w:rsid w:val="00447244"/>
    <w:rsid w:val="00450E1A"/>
    <w:rsid w:val="004514A6"/>
    <w:rsid w:val="00452E63"/>
    <w:rsid w:val="00453DED"/>
    <w:rsid w:val="00454C2B"/>
    <w:rsid w:val="00454DDB"/>
    <w:rsid w:val="0045553E"/>
    <w:rsid w:val="0045595A"/>
    <w:rsid w:val="00455A65"/>
    <w:rsid w:val="00457B8F"/>
    <w:rsid w:val="00463564"/>
    <w:rsid w:val="00464A5D"/>
    <w:rsid w:val="00467DE9"/>
    <w:rsid w:val="00471AD1"/>
    <w:rsid w:val="00474509"/>
    <w:rsid w:val="00474548"/>
    <w:rsid w:val="0047589E"/>
    <w:rsid w:val="00477773"/>
    <w:rsid w:val="00490208"/>
    <w:rsid w:val="0049071F"/>
    <w:rsid w:val="00491E44"/>
    <w:rsid w:val="0049263E"/>
    <w:rsid w:val="00492913"/>
    <w:rsid w:val="00493175"/>
    <w:rsid w:val="00494F74"/>
    <w:rsid w:val="004A156E"/>
    <w:rsid w:val="004A20A6"/>
    <w:rsid w:val="004A2D4B"/>
    <w:rsid w:val="004A2E3A"/>
    <w:rsid w:val="004A5229"/>
    <w:rsid w:val="004A6FD2"/>
    <w:rsid w:val="004A7342"/>
    <w:rsid w:val="004A7A5C"/>
    <w:rsid w:val="004B0271"/>
    <w:rsid w:val="004B0E3E"/>
    <w:rsid w:val="004B23A3"/>
    <w:rsid w:val="004B27AD"/>
    <w:rsid w:val="004B28F5"/>
    <w:rsid w:val="004B3E58"/>
    <w:rsid w:val="004B65EB"/>
    <w:rsid w:val="004C0173"/>
    <w:rsid w:val="004C05A4"/>
    <w:rsid w:val="004C09CB"/>
    <w:rsid w:val="004C253C"/>
    <w:rsid w:val="004C48DF"/>
    <w:rsid w:val="004C6BA7"/>
    <w:rsid w:val="004C6BDD"/>
    <w:rsid w:val="004C7306"/>
    <w:rsid w:val="004D01C5"/>
    <w:rsid w:val="004D1EB5"/>
    <w:rsid w:val="004D237A"/>
    <w:rsid w:val="004D26BF"/>
    <w:rsid w:val="004D4B40"/>
    <w:rsid w:val="004D6022"/>
    <w:rsid w:val="004D603B"/>
    <w:rsid w:val="004D6F1A"/>
    <w:rsid w:val="004D7A2C"/>
    <w:rsid w:val="004E0746"/>
    <w:rsid w:val="004E28BF"/>
    <w:rsid w:val="004E40D4"/>
    <w:rsid w:val="004E48C7"/>
    <w:rsid w:val="004E5BB4"/>
    <w:rsid w:val="004E5F19"/>
    <w:rsid w:val="004F0623"/>
    <w:rsid w:val="004F479C"/>
    <w:rsid w:val="004F4E6F"/>
    <w:rsid w:val="004F5DF9"/>
    <w:rsid w:val="00501CCF"/>
    <w:rsid w:val="00501DE2"/>
    <w:rsid w:val="005030E1"/>
    <w:rsid w:val="00503747"/>
    <w:rsid w:val="0050441D"/>
    <w:rsid w:val="005049A7"/>
    <w:rsid w:val="00505B2F"/>
    <w:rsid w:val="00513271"/>
    <w:rsid w:val="00513567"/>
    <w:rsid w:val="00513856"/>
    <w:rsid w:val="00513ADB"/>
    <w:rsid w:val="00514720"/>
    <w:rsid w:val="00514AE4"/>
    <w:rsid w:val="0051660D"/>
    <w:rsid w:val="00517354"/>
    <w:rsid w:val="005175CA"/>
    <w:rsid w:val="00517774"/>
    <w:rsid w:val="0051789A"/>
    <w:rsid w:val="005209D3"/>
    <w:rsid w:val="005212BB"/>
    <w:rsid w:val="00521553"/>
    <w:rsid w:val="005215A3"/>
    <w:rsid w:val="005221BE"/>
    <w:rsid w:val="005221CA"/>
    <w:rsid w:val="00523D94"/>
    <w:rsid w:val="005264D3"/>
    <w:rsid w:val="00526A15"/>
    <w:rsid w:val="00526DFB"/>
    <w:rsid w:val="005276A5"/>
    <w:rsid w:val="00532B1F"/>
    <w:rsid w:val="00542ED4"/>
    <w:rsid w:val="00543BF6"/>
    <w:rsid w:val="00544B9F"/>
    <w:rsid w:val="0054559B"/>
    <w:rsid w:val="00546D55"/>
    <w:rsid w:val="0054760A"/>
    <w:rsid w:val="005513DC"/>
    <w:rsid w:val="00551532"/>
    <w:rsid w:val="00553926"/>
    <w:rsid w:val="00553D80"/>
    <w:rsid w:val="00554088"/>
    <w:rsid w:val="005541BB"/>
    <w:rsid w:val="00554730"/>
    <w:rsid w:val="00554EB6"/>
    <w:rsid w:val="00555361"/>
    <w:rsid w:val="00560303"/>
    <w:rsid w:val="005603DB"/>
    <w:rsid w:val="00563516"/>
    <w:rsid w:val="00564906"/>
    <w:rsid w:val="00565767"/>
    <w:rsid w:val="005702A8"/>
    <w:rsid w:val="00570616"/>
    <w:rsid w:val="0057138D"/>
    <w:rsid w:val="0057206A"/>
    <w:rsid w:val="0057283F"/>
    <w:rsid w:val="0057333D"/>
    <w:rsid w:val="005736C9"/>
    <w:rsid w:val="00574992"/>
    <w:rsid w:val="00575F71"/>
    <w:rsid w:val="00577F67"/>
    <w:rsid w:val="00582F0D"/>
    <w:rsid w:val="005832E4"/>
    <w:rsid w:val="00584C28"/>
    <w:rsid w:val="0058563D"/>
    <w:rsid w:val="00585EC6"/>
    <w:rsid w:val="00585FBB"/>
    <w:rsid w:val="00586046"/>
    <w:rsid w:val="00586A0B"/>
    <w:rsid w:val="00587F97"/>
    <w:rsid w:val="00593449"/>
    <w:rsid w:val="005956E9"/>
    <w:rsid w:val="005A1920"/>
    <w:rsid w:val="005A29D3"/>
    <w:rsid w:val="005A2E08"/>
    <w:rsid w:val="005A36AC"/>
    <w:rsid w:val="005A38D4"/>
    <w:rsid w:val="005A3A67"/>
    <w:rsid w:val="005A3F96"/>
    <w:rsid w:val="005A4D8F"/>
    <w:rsid w:val="005B0845"/>
    <w:rsid w:val="005B1F3D"/>
    <w:rsid w:val="005B34D8"/>
    <w:rsid w:val="005B4E2C"/>
    <w:rsid w:val="005B688D"/>
    <w:rsid w:val="005C028A"/>
    <w:rsid w:val="005C076C"/>
    <w:rsid w:val="005C0DFF"/>
    <w:rsid w:val="005C1A5C"/>
    <w:rsid w:val="005C1CF2"/>
    <w:rsid w:val="005C1F49"/>
    <w:rsid w:val="005C403D"/>
    <w:rsid w:val="005C6B1F"/>
    <w:rsid w:val="005D06DE"/>
    <w:rsid w:val="005D2B5F"/>
    <w:rsid w:val="005D502E"/>
    <w:rsid w:val="005D684D"/>
    <w:rsid w:val="005D785C"/>
    <w:rsid w:val="005E2FC6"/>
    <w:rsid w:val="005E33B8"/>
    <w:rsid w:val="005E36F1"/>
    <w:rsid w:val="005E5288"/>
    <w:rsid w:val="005E52B6"/>
    <w:rsid w:val="005E6388"/>
    <w:rsid w:val="005E6870"/>
    <w:rsid w:val="005F1CAA"/>
    <w:rsid w:val="005F207D"/>
    <w:rsid w:val="005F4153"/>
    <w:rsid w:val="005F424F"/>
    <w:rsid w:val="005F4A88"/>
    <w:rsid w:val="005F507D"/>
    <w:rsid w:val="005F553C"/>
    <w:rsid w:val="005F5CBE"/>
    <w:rsid w:val="005F7543"/>
    <w:rsid w:val="005F76C5"/>
    <w:rsid w:val="005F78C0"/>
    <w:rsid w:val="005F7C1B"/>
    <w:rsid w:val="00600207"/>
    <w:rsid w:val="00600412"/>
    <w:rsid w:val="00600AF3"/>
    <w:rsid w:val="0060299C"/>
    <w:rsid w:val="00603710"/>
    <w:rsid w:val="00603D92"/>
    <w:rsid w:val="00607416"/>
    <w:rsid w:val="00607AFE"/>
    <w:rsid w:val="00610F7C"/>
    <w:rsid w:val="0061153C"/>
    <w:rsid w:val="00615123"/>
    <w:rsid w:val="00616FAC"/>
    <w:rsid w:val="00617374"/>
    <w:rsid w:val="00617793"/>
    <w:rsid w:val="00617B20"/>
    <w:rsid w:val="00617C39"/>
    <w:rsid w:val="0062275A"/>
    <w:rsid w:val="00622B97"/>
    <w:rsid w:val="0062469C"/>
    <w:rsid w:val="00627BF1"/>
    <w:rsid w:val="00631800"/>
    <w:rsid w:val="00634B8D"/>
    <w:rsid w:val="0063716C"/>
    <w:rsid w:val="00641C43"/>
    <w:rsid w:val="00641D95"/>
    <w:rsid w:val="006431F1"/>
    <w:rsid w:val="006434A9"/>
    <w:rsid w:val="006454F9"/>
    <w:rsid w:val="0064770E"/>
    <w:rsid w:val="00647775"/>
    <w:rsid w:val="0065091B"/>
    <w:rsid w:val="00650A39"/>
    <w:rsid w:val="00652D2B"/>
    <w:rsid w:val="0065313F"/>
    <w:rsid w:val="00656077"/>
    <w:rsid w:val="006563B3"/>
    <w:rsid w:val="00656593"/>
    <w:rsid w:val="006565EF"/>
    <w:rsid w:val="0065694F"/>
    <w:rsid w:val="00661022"/>
    <w:rsid w:val="006643F0"/>
    <w:rsid w:val="006646C9"/>
    <w:rsid w:val="00666362"/>
    <w:rsid w:val="00666366"/>
    <w:rsid w:val="00666AF0"/>
    <w:rsid w:val="00670F04"/>
    <w:rsid w:val="00673BCC"/>
    <w:rsid w:val="006765E9"/>
    <w:rsid w:val="00677346"/>
    <w:rsid w:val="00677576"/>
    <w:rsid w:val="006822D4"/>
    <w:rsid w:val="00684941"/>
    <w:rsid w:val="00684EC7"/>
    <w:rsid w:val="00685AAE"/>
    <w:rsid w:val="006874CA"/>
    <w:rsid w:val="006931E2"/>
    <w:rsid w:val="00693774"/>
    <w:rsid w:val="00694A9A"/>
    <w:rsid w:val="00694EE7"/>
    <w:rsid w:val="0069647F"/>
    <w:rsid w:val="00696EEF"/>
    <w:rsid w:val="006972FA"/>
    <w:rsid w:val="006A021A"/>
    <w:rsid w:val="006A0956"/>
    <w:rsid w:val="006A1E56"/>
    <w:rsid w:val="006A32E5"/>
    <w:rsid w:val="006A4AB1"/>
    <w:rsid w:val="006A53A1"/>
    <w:rsid w:val="006A5A42"/>
    <w:rsid w:val="006A5FB1"/>
    <w:rsid w:val="006A7E8A"/>
    <w:rsid w:val="006A7EDF"/>
    <w:rsid w:val="006B17F6"/>
    <w:rsid w:val="006B2CC3"/>
    <w:rsid w:val="006B2E36"/>
    <w:rsid w:val="006B4F3A"/>
    <w:rsid w:val="006B5B90"/>
    <w:rsid w:val="006B6E0C"/>
    <w:rsid w:val="006B71B7"/>
    <w:rsid w:val="006C0430"/>
    <w:rsid w:val="006C07B3"/>
    <w:rsid w:val="006C1DE8"/>
    <w:rsid w:val="006C4166"/>
    <w:rsid w:val="006C4880"/>
    <w:rsid w:val="006C4F69"/>
    <w:rsid w:val="006D0448"/>
    <w:rsid w:val="006D0BD8"/>
    <w:rsid w:val="006D4469"/>
    <w:rsid w:val="006D47CF"/>
    <w:rsid w:val="006D47FE"/>
    <w:rsid w:val="006D5857"/>
    <w:rsid w:val="006D5A20"/>
    <w:rsid w:val="006D5C9D"/>
    <w:rsid w:val="006D7686"/>
    <w:rsid w:val="006E0591"/>
    <w:rsid w:val="006E3622"/>
    <w:rsid w:val="006E38E8"/>
    <w:rsid w:val="006E3E43"/>
    <w:rsid w:val="006E4626"/>
    <w:rsid w:val="006E5067"/>
    <w:rsid w:val="006E51BD"/>
    <w:rsid w:val="006E57F2"/>
    <w:rsid w:val="006E63D3"/>
    <w:rsid w:val="006E689E"/>
    <w:rsid w:val="006E6C07"/>
    <w:rsid w:val="006E6E6C"/>
    <w:rsid w:val="006F241F"/>
    <w:rsid w:val="006F32FE"/>
    <w:rsid w:val="006F3389"/>
    <w:rsid w:val="006F541C"/>
    <w:rsid w:val="007007A8"/>
    <w:rsid w:val="007012D2"/>
    <w:rsid w:val="00703039"/>
    <w:rsid w:val="00703892"/>
    <w:rsid w:val="0070492A"/>
    <w:rsid w:val="00704958"/>
    <w:rsid w:val="00705433"/>
    <w:rsid w:val="00705BDB"/>
    <w:rsid w:val="007060A8"/>
    <w:rsid w:val="00706DD5"/>
    <w:rsid w:val="00706F8D"/>
    <w:rsid w:val="007114C7"/>
    <w:rsid w:val="00712B50"/>
    <w:rsid w:val="00714AB2"/>
    <w:rsid w:val="00715BEE"/>
    <w:rsid w:val="0071623D"/>
    <w:rsid w:val="0071683E"/>
    <w:rsid w:val="00721D48"/>
    <w:rsid w:val="00722937"/>
    <w:rsid w:val="00722B58"/>
    <w:rsid w:val="007232D5"/>
    <w:rsid w:val="0072507A"/>
    <w:rsid w:val="007279BF"/>
    <w:rsid w:val="00730183"/>
    <w:rsid w:val="00730ABC"/>
    <w:rsid w:val="00730C76"/>
    <w:rsid w:val="00730EF6"/>
    <w:rsid w:val="00734B37"/>
    <w:rsid w:val="00734E62"/>
    <w:rsid w:val="007357CC"/>
    <w:rsid w:val="0073640C"/>
    <w:rsid w:val="00736ADF"/>
    <w:rsid w:val="00737015"/>
    <w:rsid w:val="007378B7"/>
    <w:rsid w:val="00741694"/>
    <w:rsid w:val="007421F2"/>
    <w:rsid w:val="00742690"/>
    <w:rsid w:val="007441DB"/>
    <w:rsid w:val="00744D93"/>
    <w:rsid w:val="00745422"/>
    <w:rsid w:val="007459A9"/>
    <w:rsid w:val="00745E5D"/>
    <w:rsid w:val="00751529"/>
    <w:rsid w:val="007533F0"/>
    <w:rsid w:val="00753F30"/>
    <w:rsid w:val="0075765A"/>
    <w:rsid w:val="007577B9"/>
    <w:rsid w:val="00760268"/>
    <w:rsid w:val="007612FF"/>
    <w:rsid w:val="00761574"/>
    <w:rsid w:val="0076168C"/>
    <w:rsid w:val="0076354F"/>
    <w:rsid w:val="00764F91"/>
    <w:rsid w:val="0076519F"/>
    <w:rsid w:val="00766023"/>
    <w:rsid w:val="007700AD"/>
    <w:rsid w:val="0077047F"/>
    <w:rsid w:val="007708FE"/>
    <w:rsid w:val="00770A23"/>
    <w:rsid w:val="00770A65"/>
    <w:rsid w:val="00772F3C"/>
    <w:rsid w:val="00773082"/>
    <w:rsid w:val="00774314"/>
    <w:rsid w:val="007749A2"/>
    <w:rsid w:val="007749F5"/>
    <w:rsid w:val="00774CFD"/>
    <w:rsid w:val="00774E97"/>
    <w:rsid w:val="00775636"/>
    <w:rsid w:val="0077604B"/>
    <w:rsid w:val="00780D4B"/>
    <w:rsid w:val="00781808"/>
    <w:rsid w:val="0078351D"/>
    <w:rsid w:val="00783B31"/>
    <w:rsid w:val="007858DD"/>
    <w:rsid w:val="00785EEC"/>
    <w:rsid w:val="0078613E"/>
    <w:rsid w:val="00787C87"/>
    <w:rsid w:val="007908CD"/>
    <w:rsid w:val="00791300"/>
    <w:rsid w:val="007917B6"/>
    <w:rsid w:val="007927B8"/>
    <w:rsid w:val="0079297B"/>
    <w:rsid w:val="00792C78"/>
    <w:rsid w:val="00795AB5"/>
    <w:rsid w:val="007971BC"/>
    <w:rsid w:val="00797C20"/>
    <w:rsid w:val="00797D74"/>
    <w:rsid w:val="007A319E"/>
    <w:rsid w:val="007A3206"/>
    <w:rsid w:val="007A3718"/>
    <w:rsid w:val="007A4342"/>
    <w:rsid w:val="007A7F24"/>
    <w:rsid w:val="007B001C"/>
    <w:rsid w:val="007B0838"/>
    <w:rsid w:val="007B2546"/>
    <w:rsid w:val="007B2CEF"/>
    <w:rsid w:val="007B4966"/>
    <w:rsid w:val="007B52EE"/>
    <w:rsid w:val="007B67A4"/>
    <w:rsid w:val="007B78EB"/>
    <w:rsid w:val="007B7DAA"/>
    <w:rsid w:val="007C0E2E"/>
    <w:rsid w:val="007C509C"/>
    <w:rsid w:val="007C5918"/>
    <w:rsid w:val="007C6861"/>
    <w:rsid w:val="007C72AE"/>
    <w:rsid w:val="007C781C"/>
    <w:rsid w:val="007D03DC"/>
    <w:rsid w:val="007D06AB"/>
    <w:rsid w:val="007D1996"/>
    <w:rsid w:val="007D2125"/>
    <w:rsid w:val="007D3ADC"/>
    <w:rsid w:val="007D3FFC"/>
    <w:rsid w:val="007D4647"/>
    <w:rsid w:val="007D46E6"/>
    <w:rsid w:val="007E14E4"/>
    <w:rsid w:val="007E1A2C"/>
    <w:rsid w:val="007E202C"/>
    <w:rsid w:val="007E4CDF"/>
    <w:rsid w:val="007E58C2"/>
    <w:rsid w:val="007E5DDF"/>
    <w:rsid w:val="007E6361"/>
    <w:rsid w:val="007E6C4B"/>
    <w:rsid w:val="007E7A07"/>
    <w:rsid w:val="007F02F4"/>
    <w:rsid w:val="007F32D2"/>
    <w:rsid w:val="007F35C6"/>
    <w:rsid w:val="007F39DF"/>
    <w:rsid w:val="007F5F35"/>
    <w:rsid w:val="007F7AAB"/>
    <w:rsid w:val="007F7EEF"/>
    <w:rsid w:val="008002D7"/>
    <w:rsid w:val="00800AF8"/>
    <w:rsid w:val="0080262C"/>
    <w:rsid w:val="00802E6D"/>
    <w:rsid w:val="00803A19"/>
    <w:rsid w:val="00804FBF"/>
    <w:rsid w:val="00807A7D"/>
    <w:rsid w:val="00810421"/>
    <w:rsid w:val="00810659"/>
    <w:rsid w:val="008138DF"/>
    <w:rsid w:val="00815A99"/>
    <w:rsid w:val="00815B57"/>
    <w:rsid w:val="0082078F"/>
    <w:rsid w:val="00821E94"/>
    <w:rsid w:val="00825632"/>
    <w:rsid w:val="00825AF7"/>
    <w:rsid w:val="008269A0"/>
    <w:rsid w:val="00826C00"/>
    <w:rsid w:val="008271B5"/>
    <w:rsid w:val="0082732D"/>
    <w:rsid w:val="00832C2C"/>
    <w:rsid w:val="008332DE"/>
    <w:rsid w:val="008337BC"/>
    <w:rsid w:val="008338FD"/>
    <w:rsid w:val="008357EA"/>
    <w:rsid w:val="00835B73"/>
    <w:rsid w:val="0083684F"/>
    <w:rsid w:val="008377A5"/>
    <w:rsid w:val="00845C5B"/>
    <w:rsid w:val="00846CAD"/>
    <w:rsid w:val="00847A2E"/>
    <w:rsid w:val="00850D6D"/>
    <w:rsid w:val="00850F94"/>
    <w:rsid w:val="008510ED"/>
    <w:rsid w:val="00854908"/>
    <w:rsid w:val="00854F17"/>
    <w:rsid w:val="0085533E"/>
    <w:rsid w:val="00857847"/>
    <w:rsid w:val="00857FA6"/>
    <w:rsid w:val="0086071D"/>
    <w:rsid w:val="00861C10"/>
    <w:rsid w:val="008640F8"/>
    <w:rsid w:val="00864311"/>
    <w:rsid w:val="00865E28"/>
    <w:rsid w:val="008669A6"/>
    <w:rsid w:val="00867084"/>
    <w:rsid w:val="00871A55"/>
    <w:rsid w:val="00873531"/>
    <w:rsid w:val="00875FFA"/>
    <w:rsid w:val="008766F4"/>
    <w:rsid w:val="0087793A"/>
    <w:rsid w:val="00881412"/>
    <w:rsid w:val="00882C4A"/>
    <w:rsid w:val="00884241"/>
    <w:rsid w:val="008843DE"/>
    <w:rsid w:val="008846F0"/>
    <w:rsid w:val="008857C8"/>
    <w:rsid w:val="008867AB"/>
    <w:rsid w:val="00886F7A"/>
    <w:rsid w:val="00887AE8"/>
    <w:rsid w:val="00891706"/>
    <w:rsid w:val="0089239E"/>
    <w:rsid w:val="00892523"/>
    <w:rsid w:val="00892AC3"/>
    <w:rsid w:val="00893888"/>
    <w:rsid w:val="008A07E3"/>
    <w:rsid w:val="008A0ADA"/>
    <w:rsid w:val="008A1442"/>
    <w:rsid w:val="008A1981"/>
    <w:rsid w:val="008A3757"/>
    <w:rsid w:val="008A5F9C"/>
    <w:rsid w:val="008A6F11"/>
    <w:rsid w:val="008A7FE0"/>
    <w:rsid w:val="008B00CF"/>
    <w:rsid w:val="008B0AF1"/>
    <w:rsid w:val="008B17B3"/>
    <w:rsid w:val="008B2299"/>
    <w:rsid w:val="008B34CC"/>
    <w:rsid w:val="008B5CF6"/>
    <w:rsid w:val="008B7771"/>
    <w:rsid w:val="008C082D"/>
    <w:rsid w:val="008C40A0"/>
    <w:rsid w:val="008C635D"/>
    <w:rsid w:val="008C692F"/>
    <w:rsid w:val="008C6945"/>
    <w:rsid w:val="008C786F"/>
    <w:rsid w:val="008D0A69"/>
    <w:rsid w:val="008D103A"/>
    <w:rsid w:val="008D46F3"/>
    <w:rsid w:val="008D6837"/>
    <w:rsid w:val="008D7C27"/>
    <w:rsid w:val="008E1EFE"/>
    <w:rsid w:val="008E325C"/>
    <w:rsid w:val="008E34CB"/>
    <w:rsid w:val="008E4518"/>
    <w:rsid w:val="008E5445"/>
    <w:rsid w:val="008E5976"/>
    <w:rsid w:val="008E6535"/>
    <w:rsid w:val="008F4CC1"/>
    <w:rsid w:val="008F5796"/>
    <w:rsid w:val="008F647B"/>
    <w:rsid w:val="008F77E2"/>
    <w:rsid w:val="00901519"/>
    <w:rsid w:val="009026A9"/>
    <w:rsid w:val="009031A3"/>
    <w:rsid w:val="009033B4"/>
    <w:rsid w:val="00903F3A"/>
    <w:rsid w:val="00904562"/>
    <w:rsid w:val="009049ED"/>
    <w:rsid w:val="0090559B"/>
    <w:rsid w:val="0090648D"/>
    <w:rsid w:val="00906526"/>
    <w:rsid w:val="00906AAC"/>
    <w:rsid w:val="00906B9B"/>
    <w:rsid w:val="00907EC4"/>
    <w:rsid w:val="00910F0D"/>
    <w:rsid w:val="0091242C"/>
    <w:rsid w:val="00913A9A"/>
    <w:rsid w:val="00913E7D"/>
    <w:rsid w:val="0091497E"/>
    <w:rsid w:val="00914C64"/>
    <w:rsid w:val="009151D8"/>
    <w:rsid w:val="0091538A"/>
    <w:rsid w:val="00916D3A"/>
    <w:rsid w:val="00917235"/>
    <w:rsid w:val="00921081"/>
    <w:rsid w:val="0092177A"/>
    <w:rsid w:val="00922059"/>
    <w:rsid w:val="00922292"/>
    <w:rsid w:val="009227B5"/>
    <w:rsid w:val="00925BAF"/>
    <w:rsid w:val="00925EB6"/>
    <w:rsid w:val="00926D34"/>
    <w:rsid w:val="0093063F"/>
    <w:rsid w:val="00930E9E"/>
    <w:rsid w:val="00932C92"/>
    <w:rsid w:val="00936905"/>
    <w:rsid w:val="00937636"/>
    <w:rsid w:val="009404D2"/>
    <w:rsid w:val="009411A8"/>
    <w:rsid w:val="009430FA"/>
    <w:rsid w:val="00943A12"/>
    <w:rsid w:val="0094450E"/>
    <w:rsid w:val="00945994"/>
    <w:rsid w:val="009465E6"/>
    <w:rsid w:val="00946797"/>
    <w:rsid w:val="00951C3B"/>
    <w:rsid w:val="00952D40"/>
    <w:rsid w:val="00953381"/>
    <w:rsid w:val="00956151"/>
    <w:rsid w:val="00956BD9"/>
    <w:rsid w:val="009603BB"/>
    <w:rsid w:val="00960412"/>
    <w:rsid w:val="0096283B"/>
    <w:rsid w:val="009702E0"/>
    <w:rsid w:val="00970F25"/>
    <w:rsid w:val="009739D3"/>
    <w:rsid w:val="0097412F"/>
    <w:rsid w:val="00974599"/>
    <w:rsid w:val="00975889"/>
    <w:rsid w:val="00977C2F"/>
    <w:rsid w:val="00981008"/>
    <w:rsid w:val="009818B1"/>
    <w:rsid w:val="00981B51"/>
    <w:rsid w:val="00984608"/>
    <w:rsid w:val="00985B09"/>
    <w:rsid w:val="00991E77"/>
    <w:rsid w:val="00992F15"/>
    <w:rsid w:val="00992FBD"/>
    <w:rsid w:val="009931CE"/>
    <w:rsid w:val="00994DC7"/>
    <w:rsid w:val="00995B11"/>
    <w:rsid w:val="00997087"/>
    <w:rsid w:val="0099723C"/>
    <w:rsid w:val="009A226D"/>
    <w:rsid w:val="009A4A59"/>
    <w:rsid w:val="009B0A7A"/>
    <w:rsid w:val="009B1653"/>
    <w:rsid w:val="009B4969"/>
    <w:rsid w:val="009B4EF3"/>
    <w:rsid w:val="009B5C6E"/>
    <w:rsid w:val="009B6C9E"/>
    <w:rsid w:val="009B7B83"/>
    <w:rsid w:val="009C075C"/>
    <w:rsid w:val="009C09AA"/>
    <w:rsid w:val="009C156E"/>
    <w:rsid w:val="009C1B81"/>
    <w:rsid w:val="009C2AE5"/>
    <w:rsid w:val="009C2CCD"/>
    <w:rsid w:val="009C4B10"/>
    <w:rsid w:val="009C4C30"/>
    <w:rsid w:val="009C4F50"/>
    <w:rsid w:val="009C6161"/>
    <w:rsid w:val="009C619F"/>
    <w:rsid w:val="009C64CC"/>
    <w:rsid w:val="009C7E6F"/>
    <w:rsid w:val="009D1046"/>
    <w:rsid w:val="009D279C"/>
    <w:rsid w:val="009D4032"/>
    <w:rsid w:val="009D76E7"/>
    <w:rsid w:val="009D78C8"/>
    <w:rsid w:val="009E11EB"/>
    <w:rsid w:val="009E1AB4"/>
    <w:rsid w:val="009E27D0"/>
    <w:rsid w:val="009E3859"/>
    <w:rsid w:val="009E3A33"/>
    <w:rsid w:val="009E440E"/>
    <w:rsid w:val="009E4498"/>
    <w:rsid w:val="009E4DCB"/>
    <w:rsid w:val="009E59B4"/>
    <w:rsid w:val="009E681B"/>
    <w:rsid w:val="009E7E64"/>
    <w:rsid w:val="009F12E5"/>
    <w:rsid w:val="009F1FC6"/>
    <w:rsid w:val="009F2CC0"/>
    <w:rsid w:val="009F3E00"/>
    <w:rsid w:val="009F43AB"/>
    <w:rsid w:val="009F68DE"/>
    <w:rsid w:val="009F6A91"/>
    <w:rsid w:val="009F701C"/>
    <w:rsid w:val="009F7B1F"/>
    <w:rsid w:val="00A01529"/>
    <w:rsid w:val="00A01992"/>
    <w:rsid w:val="00A04D73"/>
    <w:rsid w:val="00A0508A"/>
    <w:rsid w:val="00A0586D"/>
    <w:rsid w:val="00A06C43"/>
    <w:rsid w:val="00A06D66"/>
    <w:rsid w:val="00A07091"/>
    <w:rsid w:val="00A071F0"/>
    <w:rsid w:val="00A07F76"/>
    <w:rsid w:val="00A13B36"/>
    <w:rsid w:val="00A13EB8"/>
    <w:rsid w:val="00A1462D"/>
    <w:rsid w:val="00A1699B"/>
    <w:rsid w:val="00A16CBE"/>
    <w:rsid w:val="00A21624"/>
    <w:rsid w:val="00A2235E"/>
    <w:rsid w:val="00A22583"/>
    <w:rsid w:val="00A22D8A"/>
    <w:rsid w:val="00A250D9"/>
    <w:rsid w:val="00A257AB"/>
    <w:rsid w:val="00A303B3"/>
    <w:rsid w:val="00A35C1B"/>
    <w:rsid w:val="00A379F8"/>
    <w:rsid w:val="00A407BE"/>
    <w:rsid w:val="00A43965"/>
    <w:rsid w:val="00A43DF0"/>
    <w:rsid w:val="00A441B5"/>
    <w:rsid w:val="00A4571E"/>
    <w:rsid w:val="00A46D71"/>
    <w:rsid w:val="00A47037"/>
    <w:rsid w:val="00A47D31"/>
    <w:rsid w:val="00A50420"/>
    <w:rsid w:val="00A51D36"/>
    <w:rsid w:val="00A51EF5"/>
    <w:rsid w:val="00A52D10"/>
    <w:rsid w:val="00A54386"/>
    <w:rsid w:val="00A54633"/>
    <w:rsid w:val="00A55D82"/>
    <w:rsid w:val="00A62983"/>
    <w:rsid w:val="00A62B60"/>
    <w:rsid w:val="00A64294"/>
    <w:rsid w:val="00A644BE"/>
    <w:rsid w:val="00A647F7"/>
    <w:rsid w:val="00A64C45"/>
    <w:rsid w:val="00A66778"/>
    <w:rsid w:val="00A66D34"/>
    <w:rsid w:val="00A6784D"/>
    <w:rsid w:val="00A72B7E"/>
    <w:rsid w:val="00A730C1"/>
    <w:rsid w:val="00A73E56"/>
    <w:rsid w:val="00A743D6"/>
    <w:rsid w:val="00A74789"/>
    <w:rsid w:val="00A74BF3"/>
    <w:rsid w:val="00A75220"/>
    <w:rsid w:val="00A76AC6"/>
    <w:rsid w:val="00A80D86"/>
    <w:rsid w:val="00A824A2"/>
    <w:rsid w:val="00A82A2E"/>
    <w:rsid w:val="00A82D50"/>
    <w:rsid w:val="00A82FC6"/>
    <w:rsid w:val="00A830A1"/>
    <w:rsid w:val="00A83E02"/>
    <w:rsid w:val="00A83E1A"/>
    <w:rsid w:val="00A849FA"/>
    <w:rsid w:val="00A855F5"/>
    <w:rsid w:val="00A85B65"/>
    <w:rsid w:val="00A86137"/>
    <w:rsid w:val="00A8676A"/>
    <w:rsid w:val="00A86CD1"/>
    <w:rsid w:val="00A92710"/>
    <w:rsid w:val="00A92E53"/>
    <w:rsid w:val="00A93D72"/>
    <w:rsid w:val="00A94E57"/>
    <w:rsid w:val="00A97980"/>
    <w:rsid w:val="00AA060A"/>
    <w:rsid w:val="00AA1E54"/>
    <w:rsid w:val="00AA275F"/>
    <w:rsid w:val="00AA3025"/>
    <w:rsid w:val="00AA428A"/>
    <w:rsid w:val="00AA4804"/>
    <w:rsid w:val="00AA5AE6"/>
    <w:rsid w:val="00AA66D9"/>
    <w:rsid w:val="00AA69D1"/>
    <w:rsid w:val="00AA7DB0"/>
    <w:rsid w:val="00AB09D4"/>
    <w:rsid w:val="00AB0BB9"/>
    <w:rsid w:val="00AB1D70"/>
    <w:rsid w:val="00AB227A"/>
    <w:rsid w:val="00AB402A"/>
    <w:rsid w:val="00AB5497"/>
    <w:rsid w:val="00AB56DA"/>
    <w:rsid w:val="00AB5B6B"/>
    <w:rsid w:val="00AB6870"/>
    <w:rsid w:val="00AB6C67"/>
    <w:rsid w:val="00AC0B0E"/>
    <w:rsid w:val="00AC0F99"/>
    <w:rsid w:val="00AC133A"/>
    <w:rsid w:val="00AC2215"/>
    <w:rsid w:val="00AC2BC9"/>
    <w:rsid w:val="00AC35AA"/>
    <w:rsid w:val="00AC464C"/>
    <w:rsid w:val="00AC4B9E"/>
    <w:rsid w:val="00AC5D78"/>
    <w:rsid w:val="00AC5EFC"/>
    <w:rsid w:val="00AD07B4"/>
    <w:rsid w:val="00AD0831"/>
    <w:rsid w:val="00AD1D55"/>
    <w:rsid w:val="00AD5E7F"/>
    <w:rsid w:val="00AD5F31"/>
    <w:rsid w:val="00AD70DD"/>
    <w:rsid w:val="00AE0085"/>
    <w:rsid w:val="00AE1338"/>
    <w:rsid w:val="00AE25C6"/>
    <w:rsid w:val="00AE2E68"/>
    <w:rsid w:val="00AE5480"/>
    <w:rsid w:val="00AE73C1"/>
    <w:rsid w:val="00AE7915"/>
    <w:rsid w:val="00AF314A"/>
    <w:rsid w:val="00AF78CF"/>
    <w:rsid w:val="00B00747"/>
    <w:rsid w:val="00B0120D"/>
    <w:rsid w:val="00B02074"/>
    <w:rsid w:val="00B02EC1"/>
    <w:rsid w:val="00B02F47"/>
    <w:rsid w:val="00B05DE9"/>
    <w:rsid w:val="00B061FB"/>
    <w:rsid w:val="00B06C4E"/>
    <w:rsid w:val="00B070DD"/>
    <w:rsid w:val="00B07184"/>
    <w:rsid w:val="00B07FA3"/>
    <w:rsid w:val="00B10C33"/>
    <w:rsid w:val="00B121D2"/>
    <w:rsid w:val="00B14436"/>
    <w:rsid w:val="00B159D1"/>
    <w:rsid w:val="00B15FF2"/>
    <w:rsid w:val="00B16ABC"/>
    <w:rsid w:val="00B20957"/>
    <w:rsid w:val="00B21166"/>
    <w:rsid w:val="00B22C73"/>
    <w:rsid w:val="00B2431D"/>
    <w:rsid w:val="00B25401"/>
    <w:rsid w:val="00B2618E"/>
    <w:rsid w:val="00B2639D"/>
    <w:rsid w:val="00B32934"/>
    <w:rsid w:val="00B34AA6"/>
    <w:rsid w:val="00B35CD2"/>
    <w:rsid w:val="00B35CE4"/>
    <w:rsid w:val="00B36540"/>
    <w:rsid w:val="00B40D06"/>
    <w:rsid w:val="00B40D24"/>
    <w:rsid w:val="00B40DDC"/>
    <w:rsid w:val="00B4108D"/>
    <w:rsid w:val="00B41F1E"/>
    <w:rsid w:val="00B41F9A"/>
    <w:rsid w:val="00B429B7"/>
    <w:rsid w:val="00B43BC8"/>
    <w:rsid w:val="00B45216"/>
    <w:rsid w:val="00B453AE"/>
    <w:rsid w:val="00B4609C"/>
    <w:rsid w:val="00B4695F"/>
    <w:rsid w:val="00B46D48"/>
    <w:rsid w:val="00B47EE7"/>
    <w:rsid w:val="00B50071"/>
    <w:rsid w:val="00B51094"/>
    <w:rsid w:val="00B52013"/>
    <w:rsid w:val="00B57525"/>
    <w:rsid w:val="00B600DF"/>
    <w:rsid w:val="00B60CF9"/>
    <w:rsid w:val="00B61886"/>
    <w:rsid w:val="00B626B6"/>
    <w:rsid w:val="00B627A7"/>
    <w:rsid w:val="00B62E8E"/>
    <w:rsid w:val="00B63A06"/>
    <w:rsid w:val="00B640A1"/>
    <w:rsid w:val="00B64B2D"/>
    <w:rsid w:val="00B65422"/>
    <w:rsid w:val="00B65AA9"/>
    <w:rsid w:val="00B710C3"/>
    <w:rsid w:val="00B7139F"/>
    <w:rsid w:val="00B716FD"/>
    <w:rsid w:val="00B72578"/>
    <w:rsid w:val="00B73286"/>
    <w:rsid w:val="00B748CA"/>
    <w:rsid w:val="00B75F0E"/>
    <w:rsid w:val="00B807B5"/>
    <w:rsid w:val="00B80E01"/>
    <w:rsid w:val="00B82BB6"/>
    <w:rsid w:val="00B8428D"/>
    <w:rsid w:val="00B90650"/>
    <w:rsid w:val="00B9247B"/>
    <w:rsid w:val="00B92B6B"/>
    <w:rsid w:val="00B93D05"/>
    <w:rsid w:val="00B96BE0"/>
    <w:rsid w:val="00B9721E"/>
    <w:rsid w:val="00BA06A8"/>
    <w:rsid w:val="00BA32C0"/>
    <w:rsid w:val="00BA3AC5"/>
    <w:rsid w:val="00BA3BAB"/>
    <w:rsid w:val="00BA3DC3"/>
    <w:rsid w:val="00BA4827"/>
    <w:rsid w:val="00BA64A9"/>
    <w:rsid w:val="00BA6E27"/>
    <w:rsid w:val="00BB04BC"/>
    <w:rsid w:val="00BB129C"/>
    <w:rsid w:val="00BB1B7E"/>
    <w:rsid w:val="00BB3D11"/>
    <w:rsid w:val="00BB4AFA"/>
    <w:rsid w:val="00BB5E1B"/>
    <w:rsid w:val="00BB709B"/>
    <w:rsid w:val="00BC0009"/>
    <w:rsid w:val="00BC0103"/>
    <w:rsid w:val="00BC0B00"/>
    <w:rsid w:val="00BC1023"/>
    <w:rsid w:val="00BC21A0"/>
    <w:rsid w:val="00BC3435"/>
    <w:rsid w:val="00BC3EB6"/>
    <w:rsid w:val="00BC5565"/>
    <w:rsid w:val="00BC5D9C"/>
    <w:rsid w:val="00BC778A"/>
    <w:rsid w:val="00BD0BE2"/>
    <w:rsid w:val="00BD2BE4"/>
    <w:rsid w:val="00BD6E27"/>
    <w:rsid w:val="00BD7AC2"/>
    <w:rsid w:val="00BD7CD0"/>
    <w:rsid w:val="00BE0094"/>
    <w:rsid w:val="00BE072E"/>
    <w:rsid w:val="00BE1BCE"/>
    <w:rsid w:val="00BE32CC"/>
    <w:rsid w:val="00BE4AFC"/>
    <w:rsid w:val="00BE54B8"/>
    <w:rsid w:val="00BE56F0"/>
    <w:rsid w:val="00BE641B"/>
    <w:rsid w:val="00BF49D1"/>
    <w:rsid w:val="00BF524B"/>
    <w:rsid w:val="00BF56EC"/>
    <w:rsid w:val="00BF5733"/>
    <w:rsid w:val="00BF6BD3"/>
    <w:rsid w:val="00BF72D9"/>
    <w:rsid w:val="00BF7D5B"/>
    <w:rsid w:val="00C0253E"/>
    <w:rsid w:val="00C03178"/>
    <w:rsid w:val="00C043D1"/>
    <w:rsid w:val="00C04CF3"/>
    <w:rsid w:val="00C054F9"/>
    <w:rsid w:val="00C06FA0"/>
    <w:rsid w:val="00C07534"/>
    <w:rsid w:val="00C07DC1"/>
    <w:rsid w:val="00C12715"/>
    <w:rsid w:val="00C153CA"/>
    <w:rsid w:val="00C16791"/>
    <w:rsid w:val="00C16B3D"/>
    <w:rsid w:val="00C21C4D"/>
    <w:rsid w:val="00C21D8F"/>
    <w:rsid w:val="00C224C7"/>
    <w:rsid w:val="00C2427B"/>
    <w:rsid w:val="00C2455D"/>
    <w:rsid w:val="00C274C6"/>
    <w:rsid w:val="00C30486"/>
    <w:rsid w:val="00C32685"/>
    <w:rsid w:val="00C35346"/>
    <w:rsid w:val="00C36D8D"/>
    <w:rsid w:val="00C4153A"/>
    <w:rsid w:val="00C4301B"/>
    <w:rsid w:val="00C435B3"/>
    <w:rsid w:val="00C44F58"/>
    <w:rsid w:val="00C4509C"/>
    <w:rsid w:val="00C4547F"/>
    <w:rsid w:val="00C53D2C"/>
    <w:rsid w:val="00C55CD6"/>
    <w:rsid w:val="00C57FB8"/>
    <w:rsid w:val="00C61FFB"/>
    <w:rsid w:val="00C62730"/>
    <w:rsid w:val="00C63F31"/>
    <w:rsid w:val="00C663F8"/>
    <w:rsid w:val="00C667B5"/>
    <w:rsid w:val="00C66A5E"/>
    <w:rsid w:val="00C70B2A"/>
    <w:rsid w:val="00C73782"/>
    <w:rsid w:val="00C74F76"/>
    <w:rsid w:val="00C813AF"/>
    <w:rsid w:val="00C833C5"/>
    <w:rsid w:val="00C87C1D"/>
    <w:rsid w:val="00C9066C"/>
    <w:rsid w:val="00C91107"/>
    <w:rsid w:val="00C9123A"/>
    <w:rsid w:val="00C929A0"/>
    <w:rsid w:val="00C944ED"/>
    <w:rsid w:val="00C94EEF"/>
    <w:rsid w:val="00C955C9"/>
    <w:rsid w:val="00CA11D5"/>
    <w:rsid w:val="00CA1A6A"/>
    <w:rsid w:val="00CA1F0A"/>
    <w:rsid w:val="00CA2437"/>
    <w:rsid w:val="00CA6995"/>
    <w:rsid w:val="00CA6B18"/>
    <w:rsid w:val="00CA7F54"/>
    <w:rsid w:val="00CB0458"/>
    <w:rsid w:val="00CB3CF1"/>
    <w:rsid w:val="00CB62F5"/>
    <w:rsid w:val="00CC4517"/>
    <w:rsid w:val="00CC7EB0"/>
    <w:rsid w:val="00CD03C1"/>
    <w:rsid w:val="00CD042D"/>
    <w:rsid w:val="00CD0CF3"/>
    <w:rsid w:val="00CD2B84"/>
    <w:rsid w:val="00CD31A9"/>
    <w:rsid w:val="00CD34CB"/>
    <w:rsid w:val="00CD3E6A"/>
    <w:rsid w:val="00CD41A7"/>
    <w:rsid w:val="00CD45A2"/>
    <w:rsid w:val="00CD4BA6"/>
    <w:rsid w:val="00CE11E6"/>
    <w:rsid w:val="00CE1512"/>
    <w:rsid w:val="00CE1BD3"/>
    <w:rsid w:val="00CE2430"/>
    <w:rsid w:val="00CE2A4C"/>
    <w:rsid w:val="00CE2ABB"/>
    <w:rsid w:val="00CE38FB"/>
    <w:rsid w:val="00CF057F"/>
    <w:rsid w:val="00CF1E03"/>
    <w:rsid w:val="00CF1E3E"/>
    <w:rsid w:val="00CF36ED"/>
    <w:rsid w:val="00CF43FF"/>
    <w:rsid w:val="00CF5816"/>
    <w:rsid w:val="00CF60BC"/>
    <w:rsid w:val="00CF6250"/>
    <w:rsid w:val="00CF636F"/>
    <w:rsid w:val="00CF6DF0"/>
    <w:rsid w:val="00D012CB"/>
    <w:rsid w:val="00D03112"/>
    <w:rsid w:val="00D04533"/>
    <w:rsid w:val="00D053A0"/>
    <w:rsid w:val="00D06D15"/>
    <w:rsid w:val="00D072E9"/>
    <w:rsid w:val="00D12B77"/>
    <w:rsid w:val="00D13635"/>
    <w:rsid w:val="00D13BEB"/>
    <w:rsid w:val="00D14D32"/>
    <w:rsid w:val="00D16228"/>
    <w:rsid w:val="00D16A6B"/>
    <w:rsid w:val="00D20264"/>
    <w:rsid w:val="00D208C8"/>
    <w:rsid w:val="00D21D18"/>
    <w:rsid w:val="00D21D89"/>
    <w:rsid w:val="00D21EFB"/>
    <w:rsid w:val="00D2250D"/>
    <w:rsid w:val="00D225E4"/>
    <w:rsid w:val="00D22D20"/>
    <w:rsid w:val="00D23D30"/>
    <w:rsid w:val="00D24E4D"/>
    <w:rsid w:val="00D268BC"/>
    <w:rsid w:val="00D3265F"/>
    <w:rsid w:val="00D341FE"/>
    <w:rsid w:val="00D358D9"/>
    <w:rsid w:val="00D35999"/>
    <w:rsid w:val="00D37967"/>
    <w:rsid w:val="00D41C34"/>
    <w:rsid w:val="00D41E6F"/>
    <w:rsid w:val="00D42523"/>
    <w:rsid w:val="00D42D66"/>
    <w:rsid w:val="00D43800"/>
    <w:rsid w:val="00D439E3"/>
    <w:rsid w:val="00D443DC"/>
    <w:rsid w:val="00D444EB"/>
    <w:rsid w:val="00D45DF4"/>
    <w:rsid w:val="00D46A9B"/>
    <w:rsid w:val="00D5297B"/>
    <w:rsid w:val="00D5577D"/>
    <w:rsid w:val="00D56D24"/>
    <w:rsid w:val="00D603E5"/>
    <w:rsid w:val="00D6295E"/>
    <w:rsid w:val="00D62B81"/>
    <w:rsid w:val="00D639B2"/>
    <w:rsid w:val="00D63B74"/>
    <w:rsid w:val="00D64B95"/>
    <w:rsid w:val="00D66816"/>
    <w:rsid w:val="00D6714D"/>
    <w:rsid w:val="00D6740A"/>
    <w:rsid w:val="00D67FB3"/>
    <w:rsid w:val="00D7030A"/>
    <w:rsid w:val="00D738D9"/>
    <w:rsid w:val="00D73C54"/>
    <w:rsid w:val="00D743F8"/>
    <w:rsid w:val="00D7485E"/>
    <w:rsid w:val="00D74BAC"/>
    <w:rsid w:val="00D7538C"/>
    <w:rsid w:val="00D76362"/>
    <w:rsid w:val="00D769E6"/>
    <w:rsid w:val="00D7771B"/>
    <w:rsid w:val="00D80E37"/>
    <w:rsid w:val="00D810D7"/>
    <w:rsid w:val="00D878D0"/>
    <w:rsid w:val="00D92A54"/>
    <w:rsid w:val="00D931A3"/>
    <w:rsid w:val="00D939E1"/>
    <w:rsid w:val="00D95256"/>
    <w:rsid w:val="00DA1124"/>
    <w:rsid w:val="00DA2B08"/>
    <w:rsid w:val="00DA3D7C"/>
    <w:rsid w:val="00DA4643"/>
    <w:rsid w:val="00DA5068"/>
    <w:rsid w:val="00DA53AF"/>
    <w:rsid w:val="00DA574C"/>
    <w:rsid w:val="00DA645B"/>
    <w:rsid w:val="00DA6917"/>
    <w:rsid w:val="00DB0DF5"/>
    <w:rsid w:val="00DB16E6"/>
    <w:rsid w:val="00DB1B7F"/>
    <w:rsid w:val="00DB2642"/>
    <w:rsid w:val="00DB4090"/>
    <w:rsid w:val="00DB533F"/>
    <w:rsid w:val="00DB58EE"/>
    <w:rsid w:val="00DB6E8C"/>
    <w:rsid w:val="00DB798B"/>
    <w:rsid w:val="00DC01FD"/>
    <w:rsid w:val="00DC339C"/>
    <w:rsid w:val="00DC412F"/>
    <w:rsid w:val="00DC43C0"/>
    <w:rsid w:val="00DC45B6"/>
    <w:rsid w:val="00DC52E7"/>
    <w:rsid w:val="00DC5C32"/>
    <w:rsid w:val="00DC5F31"/>
    <w:rsid w:val="00DD2D13"/>
    <w:rsid w:val="00DD2F0F"/>
    <w:rsid w:val="00DD33AC"/>
    <w:rsid w:val="00DD39C0"/>
    <w:rsid w:val="00DD4147"/>
    <w:rsid w:val="00DD4647"/>
    <w:rsid w:val="00DD4CE6"/>
    <w:rsid w:val="00DD4E61"/>
    <w:rsid w:val="00DE0688"/>
    <w:rsid w:val="00DE06FB"/>
    <w:rsid w:val="00DE2EC7"/>
    <w:rsid w:val="00DE4B50"/>
    <w:rsid w:val="00DE79FC"/>
    <w:rsid w:val="00DE7F92"/>
    <w:rsid w:val="00DF1071"/>
    <w:rsid w:val="00DF1A0D"/>
    <w:rsid w:val="00DF1A4A"/>
    <w:rsid w:val="00DF1B3F"/>
    <w:rsid w:val="00DF2835"/>
    <w:rsid w:val="00DF2D5E"/>
    <w:rsid w:val="00DF5092"/>
    <w:rsid w:val="00E0117D"/>
    <w:rsid w:val="00E03502"/>
    <w:rsid w:val="00E03851"/>
    <w:rsid w:val="00E0395E"/>
    <w:rsid w:val="00E046A7"/>
    <w:rsid w:val="00E06037"/>
    <w:rsid w:val="00E06CAD"/>
    <w:rsid w:val="00E0795A"/>
    <w:rsid w:val="00E13987"/>
    <w:rsid w:val="00E142E8"/>
    <w:rsid w:val="00E1441C"/>
    <w:rsid w:val="00E17C7D"/>
    <w:rsid w:val="00E2031F"/>
    <w:rsid w:val="00E211D1"/>
    <w:rsid w:val="00E21BFA"/>
    <w:rsid w:val="00E22B03"/>
    <w:rsid w:val="00E236A1"/>
    <w:rsid w:val="00E2450D"/>
    <w:rsid w:val="00E24619"/>
    <w:rsid w:val="00E26EDE"/>
    <w:rsid w:val="00E271A1"/>
    <w:rsid w:val="00E30338"/>
    <w:rsid w:val="00E3163D"/>
    <w:rsid w:val="00E338C3"/>
    <w:rsid w:val="00E34335"/>
    <w:rsid w:val="00E36119"/>
    <w:rsid w:val="00E36283"/>
    <w:rsid w:val="00E367C1"/>
    <w:rsid w:val="00E36B2B"/>
    <w:rsid w:val="00E36DAD"/>
    <w:rsid w:val="00E4003C"/>
    <w:rsid w:val="00E416ED"/>
    <w:rsid w:val="00E41A01"/>
    <w:rsid w:val="00E41D4E"/>
    <w:rsid w:val="00E41D50"/>
    <w:rsid w:val="00E447C6"/>
    <w:rsid w:val="00E4495D"/>
    <w:rsid w:val="00E46291"/>
    <w:rsid w:val="00E46C3C"/>
    <w:rsid w:val="00E47CBD"/>
    <w:rsid w:val="00E5028B"/>
    <w:rsid w:val="00E51077"/>
    <w:rsid w:val="00E51329"/>
    <w:rsid w:val="00E51843"/>
    <w:rsid w:val="00E51BDB"/>
    <w:rsid w:val="00E5295E"/>
    <w:rsid w:val="00E55D11"/>
    <w:rsid w:val="00E56B7E"/>
    <w:rsid w:val="00E60B54"/>
    <w:rsid w:val="00E61660"/>
    <w:rsid w:val="00E61AB1"/>
    <w:rsid w:val="00E61E05"/>
    <w:rsid w:val="00E636BD"/>
    <w:rsid w:val="00E63E8E"/>
    <w:rsid w:val="00E65C81"/>
    <w:rsid w:val="00E67B7B"/>
    <w:rsid w:val="00E703BB"/>
    <w:rsid w:val="00E71548"/>
    <w:rsid w:val="00E7213C"/>
    <w:rsid w:val="00E73D22"/>
    <w:rsid w:val="00E74092"/>
    <w:rsid w:val="00E7461B"/>
    <w:rsid w:val="00E753E9"/>
    <w:rsid w:val="00E763F9"/>
    <w:rsid w:val="00E76B08"/>
    <w:rsid w:val="00E77C88"/>
    <w:rsid w:val="00E77CB6"/>
    <w:rsid w:val="00E80884"/>
    <w:rsid w:val="00E81044"/>
    <w:rsid w:val="00E8217B"/>
    <w:rsid w:val="00E85379"/>
    <w:rsid w:val="00E8620E"/>
    <w:rsid w:val="00E86F6B"/>
    <w:rsid w:val="00E87C90"/>
    <w:rsid w:val="00E87D32"/>
    <w:rsid w:val="00E93BAD"/>
    <w:rsid w:val="00E96EEE"/>
    <w:rsid w:val="00E9735A"/>
    <w:rsid w:val="00E9767B"/>
    <w:rsid w:val="00EA0E2E"/>
    <w:rsid w:val="00EB2112"/>
    <w:rsid w:val="00EB3381"/>
    <w:rsid w:val="00EB342E"/>
    <w:rsid w:val="00EB4D74"/>
    <w:rsid w:val="00EB5EE6"/>
    <w:rsid w:val="00EB6E95"/>
    <w:rsid w:val="00EC0F3D"/>
    <w:rsid w:val="00EC24E0"/>
    <w:rsid w:val="00EC50BC"/>
    <w:rsid w:val="00EC52CC"/>
    <w:rsid w:val="00EC5743"/>
    <w:rsid w:val="00EC5A33"/>
    <w:rsid w:val="00ED1A87"/>
    <w:rsid w:val="00ED4735"/>
    <w:rsid w:val="00ED4CF6"/>
    <w:rsid w:val="00ED56AE"/>
    <w:rsid w:val="00ED60F0"/>
    <w:rsid w:val="00ED6B43"/>
    <w:rsid w:val="00EE0465"/>
    <w:rsid w:val="00EE2370"/>
    <w:rsid w:val="00EE2393"/>
    <w:rsid w:val="00EE2754"/>
    <w:rsid w:val="00EE2E63"/>
    <w:rsid w:val="00EE34D7"/>
    <w:rsid w:val="00EE3743"/>
    <w:rsid w:val="00EE3A8D"/>
    <w:rsid w:val="00EE5438"/>
    <w:rsid w:val="00EE5456"/>
    <w:rsid w:val="00EE5DD2"/>
    <w:rsid w:val="00EE5E83"/>
    <w:rsid w:val="00EE689D"/>
    <w:rsid w:val="00EE7B05"/>
    <w:rsid w:val="00EF377F"/>
    <w:rsid w:val="00EF4654"/>
    <w:rsid w:val="00EF47AE"/>
    <w:rsid w:val="00EF6472"/>
    <w:rsid w:val="00F036C0"/>
    <w:rsid w:val="00F03816"/>
    <w:rsid w:val="00F046E4"/>
    <w:rsid w:val="00F047C3"/>
    <w:rsid w:val="00F04D26"/>
    <w:rsid w:val="00F10102"/>
    <w:rsid w:val="00F10775"/>
    <w:rsid w:val="00F11CD2"/>
    <w:rsid w:val="00F125EB"/>
    <w:rsid w:val="00F15E34"/>
    <w:rsid w:val="00F16157"/>
    <w:rsid w:val="00F16196"/>
    <w:rsid w:val="00F17458"/>
    <w:rsid w:val="00F22048"/>
    <w:rsid w:val="00F22D85"/>
    <w:rsid w:val="00F24FDE"/>
    <w:rsid w:val="00F25DC4"/>
    <w:rsid w:val="00F26F7C"/>
    <w:rsid w:val="00F30D82"/>
    <w:rsid w:val="00F3216E"/>
    <w:rsid w:val="00F329C1"/>
    <w:rsid w:val="00F32DC5"/>
    <w:rsid w:val="00F337A1"/>
    <w:rsid w:val="00F36459"/>
    <w:rsid w:val="00F404DF"/>
    <w:rsid w:val="00F41D42"/>
    <w:rsid w:val="00F44BF9"/>
    <w:rsid w:val="00F504CB"/>
    <w:rsid w:val="00F526BD"/>
    <w:rsid w:val="00F52A9B"/>
    <w:rsid w:val="00F52B00"/>
    <w:rsid w:val="00F53201"/>
    <w:rsid w:val="00F54866"/>
    <w:rsid w:val="00F54D97"/>
    <w:rsid w:val="00F55566"/>
    <w:rsid w:val="00F55E04"/>
    <w:rsid w:val="00F61E06"/>
    <w:rsid w:val="00F6209C"/>
    <w:rsid w:val="00F649B6"/>
    <w:rsid w:val="00F657A4"/>
    <w:rsid w:val="00F664A0"/>
    <w:rsid w:val="00F7081F"/>
    <w:rsid w:val="00F7087C"/>
    <w:rsid w:val="00F7155D"/>
    <w:rsid w:val="00F71950"/>
    <w:rsid w:val="00F71A74"/>
    <w:rsid w:val="00F731FC"/>
    <w:rsid w:val="00F73DE1"/>
    <w:rsid w:val="00F75374"/>
    <w:rsid w:val="00F811C6"/>
    <w:rsid w:val="00F817A7"/>
    <w:rsid w:val="00F818DD"/>
    <w:rsid w:val="00F81DE2"/>
    <w:rsid w:val="00F83A2F"/>
    <w:rsid w:val="00F84367"/>
    <w:rsid w:val="00F85A71"/>
    <w:rsid w:val="00F86ADF"/>
    <w:rsid w:val="00F905EC"/>
    <w:rsid w:val="00F90CFD"/>
    <w:rsid w:val="00F90DDE"/>
    <w:rsid w:val="00F918D5"/>
    <w:rsid w:val="00F921CF"/>
    <w:rsid w:val="00F932C3"/>
    <w:rsid w:val="00F93435"/>
    <w:rsid w:val="00F974CA"/>
    <w:rsid w:val="00FA0F9C"/>
    <w:rsid w:val="00FA10A5"/>
    <w:rsid w:val="00FA1798"/>
    <w:rsid w:val="00FA1966"/>
    <w:rsid w:val="00FA21EA"/>
    <w:rsid w:val="00FA43E9"/>
    <w:rsid w:val="00FA4649"/>
    <w:rsid w:val="00FA77D5"/>
    <w:rsid w:val="00FB02EA"/>
    <w:rsid w:val="00FB1284"/>
    <w:rsid w:val="00FB1925"/>
    <w:rsid w:val="00FB1E5A"/>
    <w:rsid w:val="00FB4F23"/>
    <w:rsid w:val="00FB58E6"/>
    <w:rsid w:val="00FB6A76"/>
    <w:rsid w:val="00FB7499"/>
    <w:rsid w:val="00FB75C5"/>
    <w:rsid w:val="00FC049A"/>
    <w:rsid w:val="00FC17E7"/>
    <w:rsid w:val="00FC1D13"/>
    <w:rsid w:val="00FC2AEC"/>
    <w:rsid w:val="00FC35FF"/>
    <w:rsid w:val="00FC378F"/>
    <w:rsid w:val="00FC42CE"/>
    <w:rsid w:val="00FC4676"/>
    <w:rsid w:val="00FC6564"/>
    <w:rsid w:val="00FC6637"/>
    <w:rsid w:val="00FC76FD"/>
    <w:rsid w:val="00FC776C"/>
    <w:rsid w:val="00FD02C5"/>
    <w:rsid w:val="00FD0376"/>
    <w:rsid w:val="00FD177C"/>
    <w:rsid w:val="00FD17D9"/>
    <w:rsid w:val="00FD182D"/>
    <w:rsid w:val="00FD2079"/>
    <w:rsid w:val="00FD2C00"/>
    <w:rsid w:val="00FD2E48"/>
    <w:rsid w:val="00FD47F3"/>
    <w:rsid w:val="00FD697B"/>
    <w:rsid w:val="00FD6DB4"/>
    <w:rsid w:val="00FE0FD0"/>
    <w:rsid w:val="00FE1B80"/>
    <w:rsid w:val="00FE23C7"/>
    <w:rsid w:val="00FE2EAF"/>
    <w:rsid w:val="00FE31E3"/>
    <w:rsid w:val="00FF45A7"/>
    <w:rsid w:val="00FF477C"/>
    <w:rsid w:val="00FF4808"/>
    <w:rsid w:val="00FF5753"/>
    <w:rsid w:val="00FF7453"/>
    <w:rsid w:val="00FF74C6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6E8DF4"/>
  <w15:docId w15:val="{87A9CFF1-10A7-4540-A535-9E7C73A42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맑은 고딕" w:hAnsi="Arial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C21D8F"/>
    <w:pPr>
      <w:jc w:val="both"/>
    </w:pPr>
    <w:rPr>
      <w:sz w:val="24"/>
      <w:szCs w:val="24"/>
      <w:lang w:val="en-GB" w:eastAsia="it-IT"/>
    </w:rPr>
  </w:style>
  <w:style w:type="paragraph" w:styleId="1">
    <w:name w:val="heading 1"/>
    <w:aliases w:val="(Alt+1)"/>
    <w:basedOn w:val="a2"/>
    <w:next w:val="a2"/>
    <w:link w:val="1Char"/>
    <w:autoRedefine/>
    <w:qFormat/>
    <w:rsid w:val="00B93D05"/>
    <w:pPr>
      <w:keepNext/>
      <w:pageBreakBefore/>
      <w:numPr>
        <w:numId w:val="4"/>
      </w:numPr>
      <w:tabs>
        <w:tab w:val="left" w:pos="567"/>
      </w:tabs>
      <w:suppressAutoHyphens/>
      <w:spacing w:before="240" w:after="240" w:line="276" w:lineRule="auto"/>
      <w:jc w:val="left"/>
      <w:outlineLvl w:val="0"/>
    </w:pPr>
    <w:rPr>
      <w:b/>
      <w:bCs/>
      <w:sz w:val="32"/>
      <w:szCs w:val="28"/>
    </w:rPr>
  </w:style>
  <w:style w:type="paragraph" w:styleId="20">
    <w:name w:val="heading 2"/>
    <w:aliases w:val="(Alt+2)"/>
    <w:basedOn w:val="a2"/>
    <w:next w:val="a2"/>
    <w:link w:val="2Char"/>
    <w:qFormat/>
    <w:rsid w:val="00B93D05"/>
    <w:pPr>
      <w:keepNext/>
      <w:widowControl w:val="0"/>
      <w:numPr>
        <w:ilvl w:val="1"/>
        <w:numId w:val="4"/>
      </w:numPr>
      <w:wordWrap w:val="0"/>
      <w:autoSpaceDE w:val="0"/>
      <w:autoSpaceDN w:val="0"/>
      <w:spacing w:before="400" w:after="240"/>
      <w:outlineLvl w:val="1"/>
    </w:pPr>
    <w:rPr>
      <w:b/>
      <w:sz w:val="28"/>
    </w:rPr>
  </w:style>
  <w:style w:type="paragraph" w:styleId="32">
    <w:name w:val="heading 3"/>
    <w:aliases w:val="Style Level 3,(Alt+3)"/>
    <w:basedOn w:val="a2"/>
    <w:next w:val="a2"/>
    <w:link w:val="3Char"/>
    <w:qFormat/>
    <w:rsid w:val="00C21D8F"/>
    <w:pPr>
      <w:keepNext/>
      <w:numPr>
        <w:ilvl w:val="2"/>
        <w:numId w:val="4"/>
      </w:numPr>
      <w:spacing w:before="120"/>
      <w:outlineLvl w:val="2"/>
    </w:pPr>
    <w:rPr>
      <w:b/>
      <w:bCs/>
    </w:rPr>
  </w:style>
  <w:style w:type="paragraph" w:styleId="4">
    <w:name w:val="heading 4"/>
    <w:aliases w:val="(Alt+4)"/>
    <w:basedOn w:val="a2"/>
    <w:next w:val="a2"/>
    <w:link w:val="4Char"/>
    <w:qFormat/>
    <w:rsid w:val="00C21D8F"/>
    <w:pPr>
      <w:keepNext/>
      <w:numPr>
        <w:ilvl w:val="3"/>
        <w:numId w:val="4"/>
      </w:numPr>
      <w:outlineLvl w:val="3"/>
    </w:pPr>
    <w:rPr>
      <w:bCs/>
      <w:iCs/>
    </w:rPr>
  </w:style>
  <w:style w:type="paragraph" w:styleId="51">
    <w:name w:val="heading 5"/>
    <w:basedOn w:val="a2"/>
    <w:next w:val="a2"/>
    <w:qFormat/>
    <w:rsid w:val="00C21D8F"/>
    <w:pPr>
      <w:keepNext/>
      <w:numPr>
        <w:ilvl w:val="4"/>
        <w:numId w:val="4"/>
      </w:numPr>
      <w:outlineLvl w:val="4"/>
    </w:pPr>
    <w:rPr>
      <w:b/>
      <w:bCs/>
    </w:rPr>
  </w:style>
  <w:style w:type="paragraph" w:styleId="6">
    <w:name w:val="heading 6"/>
    <w:basedOn w:val="a2"/>
    <w:next w:val="a2"/>
    <w:qFormat/>
    <w:rsid w:val="00C21D8F"/>
    <w:pPr>
      <w:keepNext/>
      <w:numPr>
        <w:ilvl w:val="5"/>
        <w:numId w:val="4"/>
      </w:numPr>
      <w:outlineLvl w:val="5"/>
    </w:pPr>
    <w:rPr>
      <w:b/>
      <w:bCs/>
      <w:sz w:val="28"/>
    </w:rPr>
  </w:style>
  <w:style w:type="paragraph" w:styleId="7">
    <w:name w:val="heading 7"/>
    <w:basedOn w:val="a2"/>
    <w:next w:val="a2"/>
    <w:qFormat/>
    <w:rsid w:val="00C21D8F"/>
    <w:pPr>
      <w:keepNext/>
      <w:numPr>
        <w:ilvl w:val="6"/>
        <w:numId w:val="4"/>
      </w:numPr>
      <w:outlineLvl w:val="6"/>
    </w:pPr>
    <w:rPr>
      <w:b/>
      <w:bCs/>
      <w:sz w:val="28"/>
    </w:rPr>
  </w:style>
  <w:style w:type="paragraph" w:styleId="8">
    <w:name w:val="heading 8"/>
    <w:basedOn w:val="a2"/>
    <w:next w:val="a2"/>
    <w:qFormat/>
    <w:rsid w:val="00C21D8F"/>
    <w:pPr>
      <w:keepNext/>
      <w:numPr>
        <w:ilvl w:val="7"/>
        <w:numId w:val="4"/>
      </w:numPr>
      <w:jc w:val="center"/>
      <w:outlineLvl w:val="7"/>
    </w:pPr>
    <w:rPr>
      <w:i/>
      <w:iCs/>
      <w:lang w:val="fr-CH"/>
    </w:rPr>
  </w:style>
  <w:style w:type="paragraph" w:styleId="9">
    <w:name w:val="heading 9"/>
    <w:basedOn w:val="a2"/>
    <w:next w:val="a2"/>
    <w:qFormat/>
    <w:rsid w:val="00C21D8F"/>
    <w:pPr>
      <w:numPr>
        <w:ilvl w:val="8"/>
        <w:numId w:val="4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link w:val="Char"/>
    <w:uiPriority w:val="10"/>
    <w:qFormat/>
    <w:rsid w:val="00C21D8F"/>
    <w:pPr>
      <w:spacing w:after="120"/>
      <w:jc w:val="center"/>
    </w:pPr>
    <w:rPr>
      <w:b/>
      <w:bCs/>
      <w:sz w:val="40"/>
    </w:rPr>
  </w:style>
  <w:style w:type="paragraph" w:styleId="a7">
    <w:name w:val="Body Text Indent"/>
    <w:basedOn w:val="a2"/>
    <w:link w:val="Char0"/>
    <w:rsid w:val="00C21D8F"/>
    <w:pPr>
      <w:ind w:left="1770"/>
    </w:pPr>
  </w:style>
  <w:style w:type="paragraph" w:styleId="22">
    <w:name w:val="Body Text Indent 2"/>
    <w:basedOn w:val="a2"/>
    <w:rsid w:val="00C21D8F"/>
    <w:pPr>
      <w:ind w:left="3540"/>
    </w:pPr>
  </w:style>
  <w:style w:type="paragraph" w:styleId="35">
    <w:name w:val="Body Text Indent 3"/>
    <w:basedOn w:val="a2"/>
    <w:rsid w:val="00C21D8F"/>
    <w:pPr>
      <w:ind w:left="2124"/>
    </w:pPr>
  </w:style>
  <w:style w:type="paragraph" w:styleId="a8">
    <w:name w:val="Body Text"/>
    <w:basedOn w:val="a2"/>
    <w:link w:val="Char1"/>
    <w:rsid w:val="00C21D8F"/>
    <w:rPr>
      <w:sz w:val="22"/>
    </w:rPr>
  </w:style>
  <w:style w:type="character" w:styleId="a9">
    <w:name w:val="Strong"/>
    <w:qFormat/>
    <w:rsid w:val="00153542"/>
    <w:rPr>
      <w:b/>
      <w:bCs/>
    </w:rPr>
  </w:style>
  <w:style w:type="paragraph" w:styleId="aa">
    <w:name w:val="List"/>
    <w:basedOn w:val="a2"/>
    <w:rsid w:val="00C21D8F"/>
    <w:pPr>
      <w:ind w:left="360" w:hanging="360"/>
    </w:pPr>
  </w:style>
  <w:style w:type="paragraph" w:styleId="ab">
    <w:name w:val="Normal Indent"/>
    <w:basedOn w:val="a2"/>
    <w:rsid w:val="00C21D8F"/>
    <w:pPr>
      <w:spacing w:before="100"/>
      <w:ind w:left="1411"/>
    </w:pPr>
    <w:rPr>
      <w:sz w:val="20"/>
    </w:rPr>
  </w:style>
  <w:style w:type="paragraph" w:customStyle="1" w:styleId="NumberedHeading1">
    <w:name w:val="Numbered Heading 1"/>
    <w:next w:val="ab"/>
    <w:rsid w:val="00C21D8F"/>
    <w:pPr>
      <w:numPr>
        <w:numId w:val="3"/>
      </w:numPr>
      <w:spacing w:before="120" w:after="120"/>
    </w:pPr>
    <w:rPr>
      <w:b/>
      <w:sz w:val="28"/>
      <w:lang w:val="it-IT" w:eastAsia="it-IT"/>
    </w:rPr>
  </w:style>
  <w:style w:type="paragraph" w:styleId="23">
    <w:name w:val="List Number 2"/>
    <w:basedOn w:val="a2"/>
    <w:rsid w:val="00C21D8F"/>
  </w:style>
  <w:style w:type="paragraph" w:customStyle="1" w:styleId="NumberedHeading2">
    <w:name w:val="Numbered Heading 2"/>
    <w:basedOn w:val="NumberedHeading1"/>
    <w:next w:val="ab"/>
    <w:rsid w:val="00C21D8F"/>
    <w:pPr>
      <w:numPr>
        <w:ilvl w:val="1"/>
      </w:numPr>
    </w:pPr>
    <w:rPr>
      <w:sz w:val="24"/>
    </w:rPr>
  </w:style>
  <w:style w:type="paragraph" w:styleId="3">
    <w:name w:val="List Number 3"/>
    <w:basedOn w:val="a2"/>
    <w:rsid w:val="00C21D8F"/>
    <w:pPr>
      <w:numPr>
        <w:numId w:val="1"/>
      </w:numPr>
    </w:pPr>
  </w:style>
  <w:style w:type="paragraph" w:customStyle="1" w:styleId="Table">
    <w:name w:val="Table"/>
    <w:basedOn w:val="a2"/>
    <w:rsid w:val="00C21D8F"/>
    <w:rPr>
      <w:sz w:val="20"/>
    </w:rPr>
  </w:style>
  <w:style w:type="paragraph" w:customStyle="1" w:styleId="BulletedList">
    <w:name w:val="Bulleted List"/>
    <w:basedOn w:val="ab"/>
    <w:next w:val="ab"/>
    <w:rsid w:val="00C21D8F"/>
    <w:pPr>
      <w:numPr>
        <w:ilvl w:val="1"/>
        <w:numId w:val="2"/>
      </w:numPr>
      <w:tabs>
        <w:tab w:val="left" w:pos="2131"/>
      </w:tabs>
      <w:outlineLvl w:val="0"/>
    </w:pPr>
  </w:style>
  <w:style w:type="paragraph" w:styleId="24">
    <w:name w:val="toc 2"/>
    <w:basedOn w:val="a2"/>
    <w:next w:val="a2"/>
    <w:autoRedefine/>
    <w:uiPriority w:val="39"/>
    <w:rsid w:val="0050441D"/>
    <w:pPr>
      <w:tabs>
        <w:tab w:val="left" w:pos="1418"/>
        <w:tab w:val="right" w:leader="dot" w:pos="9720"/>
      </w:tabs>
      <w:ind w:left="691"/>
    </w:pPr>
    <w:rPr>
      <w:noProof/>
      <w:szCs w:val="20"/>
    </w:rPr>
  </w:style>
  <w:style w:type="paragraph" w:styleId="12">
    <w:name w:val="toc 1"/>
    <w:basedOn w:val="a2"/>
    <w:next w:val="a2"/>
    <w:link w:val="1Char0"/>
    <w:uiPriority w:val="39"/>
    <w:rsid w:val="00C21D8F"/>
    <w:pPr>
      <w:tabs>
        <w:tab w:val="left" w:pos="691"/>
        <w:tab w:val="right" w:leader="dot" w:pos="9720"/>
      </w:tabs>
      <w:spacing w:before="60"/>
    </w:pPr>
    <w:rPr>
      <w:b/>
    </w:rPr>
  </w:style>
  <w:style w:type="paragraph" w:styleId="36">
    <w:name w:val="toc 3"/>
    <w:basedOn w:val="a2"/>
    <w:next w:val="a2"/>
    <w:autoRedefine/>
    <w:rsid w:val="0050441D"/>
    <w:pPr>
      <w:tabs>
        <w:tab w:val="left" w:pos="2131"/>
        <w:tab w:val="right" w:leader="dot" w:pos="9720"/>
      </w:tabs>
      <w:ind w:left="1411"/>
    </w:pPr>
    <w:rPr>
      <w:rFonts w:cs="Arial"/>
      <w:noProof/>
      <w:sz w:val="22"/>
      <w:szCs w:val="22"/>
      <w:lang w:eastAsia="ko-KR"/>
    </w:rPr>
  </w:style>
  <w:style w:type="paragraph" w:styleId="40">
    <w:name w:val="toc 4"/>
    <w:basedOn w:val="a2"/>
    <w:next w:val="a2"/>
    <w:autoRedefine/>
    <w:rsid w:val="00C21D8F"/>
    <w:pPr>
      <w:ind w:left="600"/>
    </w:pPr>
  </w:style>
  <w:style w:type="paragraph" w:styleId="52">
    <w:name w:val="toc 5"/>
    <w:basedOn w:val="a2"/>
    <w:next w:val="a2"/>
    <w:autoRedefine/>
    <w:rsid w:val="00C21D8F"/>
    <w:pPr>
      <w:ind w:left="800"/>
    </w:pPr>
  </w:style>
  <w:style w:type="paragraph" w:styleId="60">
    <w:name w:val="toc 6"/>
    <w:basedOn w:val="a2"/>
    <w:next w:val="a2"/>
    <w:autoRedefine/>
    <w:rsid w:val="00C21D8F"/>
    <w:pPr>
      <w:ind w:left="1000"/>
    </w:pPr>
  </w:style>
  <w:style w:type="paragraph" w:styleId="70">
    <w:name w:val="toc 7"/>
    <w:basedOn w:val="a2"/>
    <w:next w:val="a2"/>
    <w:autoRedefine/>
    <w:rsid w:val="00C21D8F"/>
    <w:pPr>
      <w:ind w:left="1200"/>
    </w:pPr>
  </w:style>
  <w:style w:type="paragraph" w:styleId="80">
    <w:name w:val="toc 8"/>
    <w:basedOn w:val="a2"/>
    <w:next w:val="a2"/>
    <w:autoRedefine/>
    <w:rsid w:val="00C21D8F"/>
    <w:pPr>
      <w:ind w:left="1400"/>
    </w:pPr>
  </w:style>
  <w:style w:type="paragraph" w:styleId="90">
    <w:name w:val="toc 9"/>
    <w:basedOn w:val="a2"/>
    <w:next w:val="a2"/>
    <w:autoRedefine/>
    <w:rsid w:val="00C21D8F"/>
    <w:pPr>
      <w:ind w:left="1600"/>
    </w:pPr>
  </w:style>
  <w:style w:type="paragraph" w:customStyle="1" w:styleId="Default">
    <w:name w:val="Default"/>
    <w:rsid w:val="00C21D8F"/>
    <w:pPr>
      <w:autoSpaceDE w:val="0"/>
      <w:autoSpaceDN w:val="0"/>
      <w:adjustRightInd w:val="0"/>
    </w:pPr>
    <w:rPr>
      <w:lang w:val="en-GB" w:eastAsia="en-US"/>
    </w:rPr>
  </w:style>
  <w:style w:type="paragraph" w:styleId="ac">
    <w:name w:val="Block Text"/>
    <w:basedOn w:val="Default"/>
    <w:next w:val="Default"/>
    <w:rsid w:val="00C21D8F"/>
    <w:pPr>
      <w:spacing w:before="240"/>
    </w:pPr>
    <w:rPr>
      <w:sz w:val="24"/>
      <w:szCs w:val="24"/>
    </w:rPr>
  </w:style>
  <w:style w:type="paragraph" w:styleId="ad">
    <w:name w:val="header"/>
    <w:basedOn w:val="a2"/>
    <w:link w:val="Char2"/>
    <w:rsid w:val="00C21D8F"/>
    <w:pPr>
      <w:tabs>
        <w:tab w:val="center" w:pos="4320"/>
        <w:tab w:val="right" w:pos="8640"/>
      </w:tabs>
    </w:pPr>
  </w:style>
  <w:style w:type="paragraph" w:styleId="ae">
    <w:name w:val="footer"/>
    <w:basedOn w:val="a2"/>
    <w:link w:val="Char3"/>
    <w:uiPriority w:val="99"/>
    <w:rsid w:val="00C21D8F"/>
    <w:pPr>
      <w:tabs>
        <w:tab w:val="center" w:pos="4320"/>
        <w:tab w:val="right" w:pos="8640"/>
      </w:tabs>
    </w:pPr>
  </w:style>
  <w:style w:type="character" w:styleId="af">
    <w:name w:val="page number"/>
    <w:basedOn w:val="a3"/>
    <w:rsid w:val="00153542"/>
  </w:style>
  <w:style w:type="character" w:styleId="af0">
    <w:name w:val="Hyperlink"/>
    <w:uiPriority w:val="99"/>
    <w:unhideWhenUsed/>
    <w:rsid w:val="00C21D8F"/>
    <w:rPr>
      <w:color w:val="0000FF"/>
      <w:u w:val="single"/>
    </w:rPr>
  </w:style>
  <w:style w:type="paragraph" w:customStyle="1" w:styleId="NumberedHeading3">
    <w:name w:val="Numbered Heading 3"/>
    <w:basedOn w:val="NumberedHeading2"/>
    <w:next w:val="ab"/>
    <w:rsid w:val="00C21D8F"/>
    <w:pPr>
      <w:numPr>
        <w:ilvl w:val="2"/>
      </w:numPr>
    </w:pPr>
    <w:rPr>
      <w:sz w:val="20"/>
    </w:rPr>
  </w:style>
  <w:style w:type="paragraph" w:customStyle="1" w:styleId="NumberedHeading4">
    <w:name w:val="Numbered Heading 4"/>
    <w:basedOn w:val="NumberedHeading3"/>
    <w:next w:val="ab"/>
    <w:rsid w:val="00C21D8F"/>
    <w:pPr>
      <w:numPr>
        <w:ilvl w:val="3"/>
      </w:numPr>
    </w:pPr>
    <w:rPr>
      <w:lang w:val="en-GB"/>
    </w:rPr>
  </w:style>
  <w:style w:type="character" w:styleId="af1">
    <w:name w:val="Emphasis"/>
    <w:qFormat/>
    <w:rsid w:val="00153542"/>
    <w:rPr>
      <w:rFonts w:ascii="Arial" w:hAnsi="Arial"/>
      <w:b/>
      <w:iCs/>
      <w:sz w:val="32"/>
    </w:rPr>
  </w:style>
  <w:style w:type="paragraph" w:customStyle="1" w:styleId="TableText">
    <w:name w:val="Table Text"/>
    <w:basedOn w:val="a2"/>
    <w:rsid w:val="00153542"/>
    <w:pPr>
      <w:suppressAutoHyphens/>
      <w:spacing w:before="40" w:after="40"/>
    </w:pPr>
    <w:rPr>
      <w:rFonts w:ascii="Trebuchet MS" w:hAnsi="Trebuchet MS"/>
      <w:szCs w:val="20"/>
      <w:lang w:val="en-US" w:eastAsia="de-DE"/>
    </w:rPr>
  </w:style>
  <w:style w:type="paragraph" w:styleId="af2">
    <w:name w:val="Balloon Text"/>
    <w:basedOn w:val="a2"/>
    <w:link w:val="Char4"/>
    <w:rsid w:val="00C21D8F"/>
    <w:rPr>
      <w:rFonts w:ascii="Tahoma" w:hAnsi="Tahoma"/>
      <w:sz w:val="16"/>
      <w:szCs w:val="16"/>
    </w:rPr>
  </w:style>
  <w:style w:type="character" w:customStyle="1" w:styleId="Char4">
    <w:name w:val="풍선 도움말 텍스트 Char"/>
    <w:link w:val="af2"/>
    <w:rsid w:val="00C21D8F"/>
    <w:rPr>
      <w:rFonts w:ascii="Tahoma" w:hAnsi="Tahoma" w:cs="Tahoma"/>
      <w:sz w:val="16"/>
      <w:szCs w:val="16"/>
      <w:lang w:eastAsia="it-IT"/>
    </w:rPr>
  </w:style>
  <w:style w:type="paragraph" w:styleId="TOC">
    <w:name w:val="TOC Heading"/>
    <w:basedOn w:val="1"/>
    <w:next w:val="a2"/>
    <w:uiPriority w:val="39"/>
    <w:semiHidden/>
    <w:unhideWhenUsed/>
    <w:qFormat/>
    <w:rsid w:val="00C21D8F"/>
    <w:pPr>
      <w:keepLines/>
      <w:numPr>
        <w:numId w:val="0"/>
      </w:numPr>
      <w:spacing w:before="480"/>
      <w:outlineLvl w:val="9"/>
    </w:pPr>
    <w:rPr>
      <w:rFonts w:ascii="Cambria" w:hAnsi="Cambria"/>
      <w:iCs/>
      <w:color w:val="365F91"/>
      <w:lang w:val="en-US" w:eastAsia="en-US"/>
    </w:rPr>
  </w:style>
  <w:style w:type="character" w:customStyle="1" w:styleId="Char1">
    <w:name w:val="본문 Char"/>
    <w:link w:val="a8"/>
    <w:rsid w:val="00C21D8F"/>
    <w:rPr>
      <w:sz w:val="22"/>
      <w:szCs w:val="24"/>
      <w:lang w:eastAsia="it-IT"/>
    </w:rPr>
  </w:style>
  <w:style w:type="paragraph" w:customStyle="1" w:styleId="Space">
    <w:name w:val="Space"/>
    <w:basedOn w:val="a2"/>
    <w:next w:val="a2"/>
    <w:rsid w:val="00153542"/>
    <w:rPr>
      <w:rFonts w:ascii="Trebuchet MS" w:hAnsi="Trebuchet MS"/>
      <w:szCs w:val="20"/>
      <w:lang w:val="en-US" w:eastAsia="de-DE"/>
    </w:rPr>
  </w:style>
  <w:style w:type="paragraph" w:styleId="af3">
    <w:name w:val="List Paragraph"/>
    <w:basedOn w:val="a2"/>
    <w:uiPriority w:val="99"/>
    <w:qFormat/>
    <w:rsid w:val="00153542"/>
    <w:pPr>
      <w:spacing w:after="120"/>
      <w:ind w:left="720"/>
      <w:contextualSpacing/>
    </w:pPr>
    <w:rPr>
      <w:rFonts w:ascii="Trebuchet MS" w:hAnsi="Trebuchet MS"/>
      <w:szCs w:val="20"/>
      <w:lang w:val="en-US" w:eastAsia="de-DE"/>
    </w:rPr>
  </w:style>
  <w:style w:type="paragraph" w:customStyle="1" w:styleId="verticalSpace">
    <w:name w:val="vertical_Space"/>
    <w:link w:val="verticalSpaceChar"/>
    <w:rsid w:val="00C21D8F"/>
    <w:pPr>
      <w:spacing w:before="1680"/>
    </w:pPr>
    <w:rPr>
      <w:b/>
      <w:sz w:val="24"/>
      <w:szCs w:val="24"/>
      <w:lang w:val="en-GB" w:eastAsia="it-IT"/>
    </w:rPr>
  </w:style>
  <w:style w:type="paragraph" w:styleId="af4">
    <w:name w:val="No Spacing"/>
    <w:link w:val="Char5"/>
    <w:uiPriority w:val="1"/>
    <w:qFormat/>
    <w:rsid w:val="00153542"/>
    <w:pPr>
      <w:jc w:val="both"/>
    </w:pPr>
    <w:rPr>
      <w:sz w:val="24"/>
      <w:szCs w:val="24"/>
      <w:lang w:val="it-IT" w:eastAsia="it-IT"/>
    </w:rPr>
  </w:style>
  <w:style w:type="character" w:customStyle="1" w:styleId="1Char0">
    <w:name w:val="목차 1 Char"/>
    <w:link w:val="12"/>
    <w:uiPriority w:val="39"/>
    <w:rsid w:val="00C21D8F"/>
    <w:rPr>
      <w:b/>
      <w:sz w:val="24"/>
      <w:szCs w:val="24"/>
      <w:lang w:eastAsia="it-IT"/>
    </w:rPr>
  </w:style>
  <w:style w:type="character" w:customStyle="1" w:styleId="verticalSpaceChar">
    <w:name w:val="vertical_Space Char"/>
    <w:link w:val="verticalSpace"/>
    <w:rsid w:val="00C21D8F"/>
    <w:rPr>
      <w:b/>
      <w:sz w:val="24"/>
      <w:szCs w:val="24"/>
      <w:lang w:val="en-GB" w:eastAsia="it-IT" w:bidi="ar-SA"/>
    </w:rPr>
  </w:style>
  <w:style w:type="paragraph" w:customStyle="1" w:styleId="TableHeading">
    <w:name w:val="Table Heading"/>
    <w:basedOn w:val="Table"/>
    <w:qFormat/>
    <w:rsid w:val="00C21D8F"/>
    <w:rPr>
      <w:b/>
    </w:rPr>
  </w:style>
  <w:style w:type="character" w:customStyle="1" w:styleId="Char0">
    <w:name w:val="본문 들여쓰기 Char"/>
    <w:link w:val="a7"/>
    <w:rsid w:val="00C21D8F"/>
    <w:rPr>
      <w:sz w:val="24"/>
      <w:szCs w:val="24"/>
      <w:lang w:eastAsia="it-IT"/>
    </w:rPr>
  </w:style>
  <w:style w:type="paragraph" w:customStyle="1" w:styleId="Heading1nonumber">
    <w:name w:val="Heading 1 no number"/>
    <w:basedOn w:val="a2"/>
    <w:next w:val="a2"/>
    <w:rsid w:val="00C21D8F"/>
    <w:pPr>
      <w:pageBreakBefore/>
      <w:spacing w:after="240"/>
    </w:pPr>
    <w:rPr>
      <w:b/>
      <w:sz w:val="32"/>
    </w:rPr>
  </w:style>
  <w:style w:type="paragraph" w:styleId="af5">
    <w:name w:val="Normal (Web)"/>
    <w:basedOn w:val="a2"/>
    <w:uiPriority w:val="99"/>
    <w:rsid w:val="00C21D8F"/>
  </w:style>
  <w:style w:type="paragraph" w:styleId="af6">
    <w:name w:val="caption"/>
    <w:aliases w:val=" Char Char Char Char Char Char Char Char Char"/>
    <w:basedOn w:val="a2"/>
    <w:next w:val="a2"/>
    <w:link w:val="Char6"/>
    <w:unhideWhenUsed/>
    <w:qFormat/>
    <w:rsid w:val="00A55D82"/>
    <w:rPr>
      <w:b/>
      <w:bCs/>
      <w:sz w:val="20"/>
      <w:szCs w:val="20"/>
    </w:rPr>
  </w:style>
  <w:style w:type="paragraph" w:customStyle="1" w:styleId="21">
    <w:name w:val="번호2레벨"/>
    <w:basedOn w:val="a2"/>
    <w:rsid w:val="00A55D82"/>
    <w:pPr>
      <w:widowControl w:val="0"/>
      <w:numPr>
        <w:ilvl w:val="1"/>
        <w:numId w:val="6"/>
      </w:numPr>
      <w:wordWrap w:val="0"/>
      <w:autoSpaceDE w:val="0"/>
      <w:autoSpaceDN w:val="0"/>
      <w:spacing w:before="240" w:after="120"/>
      <w:jc w:val="left"/>
    </w:pPr>
    <w:rPr>
      <w:rFonts w:eastAsia="굴림체"/>
      <w:b/>
      <w:kern w:val="2"/>
      <w:lang w:val="en-US" w:eastAsia="ko-KR"/>
    </w:rPr>
  </w:style>
  <w:style w:type="paragraph" w:customStyle="1" w:styleId="33">
    <w:name w:val="번호3레벨"/>
    <w:basedOn w:val="a2"/>
    <w:rsid w:val="00A55D82"/>
    <w:pPr>
      <w:widowControl w:val="0"/>
      <w:numPr>
        <w:ilvl w:val="2"/>
        <w:numId w:val="6"/>
      </w:numPr>
      <w:wordWrap w:val="0"/>
      <w:autoSpaceDE w:val="0"/>
      <w:autoSpaceDN w:val="0"/>
      <w:spacing w:before="120"/>
      <w:jc w:val="left"/>
    </w:pPr>
    <w:rPr>
      <w:rFonts w:eastAsia="굴림체"/>
      <w:kern w:val="2"/>
      <w:sz w:val="22"/>
      <w:szCs w:val="22"/>
      <w:lang w:val="en-US" w:eastAsia="ko-KR"/>
    </w:rPr>
  </w:style>
  <w:style w:type="paragraph" w:customStyle="1" w:styleId="11">
    <w:name w:val="번호1레벨"/>
    <w:basedOn w:val="a2"/>
    <w:rsid w:val="00A55D82"/>
    <w:pPr>
      <w:widowControl w:val="0"/>
      <w:numPr>
        <w:numId w:val="6"/>
      </w:numPr>
      <w:pBdr>
        <w:bottom w:val="double" w:sz="4" w:space="1" w:color="auto"/>
      </w:pBdr>
      <w:wordWrap w:val="0"/>
      <w:autoSpaceDE w:val="0"/>
      <w:autoSpaceDN w:val="0"/>
      <w:spacing w:before="400" w:after="600"/>
      <w:jc w:val="left"/>
    </w:pPr>
    <w:rPr>
      <w:rFonts w:ascii="Tahoma" w:eastAsia="굴림체" w:hAnsi="Tahoma"/>
      <w:b/>
      <w:kern w:val="2"/>
      <w:sz w:val="28"/>
      <w:szCs w:val="28"/>
      <w:lang w:val="en-US" w:eastAsia="ko-KR"/>
    </w:rPr>
  </w:style>
  <w:style w:type="paragraph" w:customStyle="1" w:styleId="34">
    <w:name w:val="소제목 3 (알파벳)"/>
    <w:basedOn w:val="33"/>
    <w:rsid w:val="00A55D82"/>
    <w:pPr>
      <w:numPr>
        <w:ilvl w:val="3"/>
      </w:numPr>
    </w:pPr>
    <w:rPr>
      <w:sz w:val="18"/>
      <w:szCs w:val="18"/>
    </w:rPr>
  </w:style>
  <w:style w:type="paragraph" w:customStyle="1" w:styleId="10">
    <w:name w:val="소제목목록1"/>
    <w:basedOn w:val="a2"/>
    <w:link w:val="1Char1"/>
    <w:rsid w:val="0044493F"/>
    <w:pPr>
      <w:widowControl w:val="0"/>
      <w:numPr>
        <w:numId w:val="5"/>
      </w:numPr>
      <w:wordWrap w:val="0"/>
      <w:autoSpaceDE w:val="0"/>
      <w:autoSpaceDN w:val="0"/>
      <w:jc w:val="left"/>
    </w:pPr>
    <w:rPr>
      <w:rFonts w:eastAsia="굴림체"/>
      <w:kern w:val="2"/>
      <w:sz w:val="18"/>
    </w:rPr>
  </w:style>
  <w:style w:type="character" w:customStyle="1" w:styleId="1Char1">
    <w:name w:val="소제목목록1 Char1"/>
    <w:link w:val="10"/>
    <w:rsid w:val="0044493F"/>
    <w:rPr>
      <w:rFonts w:eastAsia="굴림체"/>
      <w:kern w:val="2"/>
      <w:sz w:val="18"/>
      <w:szCs w:val="24"/>
      <w:lang w:val="en-GB" w:eastAsia="it-IT"/>
    </w:rPr>
  </w:style>
  <w:style w:type="table" w:styleId="af7">
    <w:name w:val="Table Grid"/>
    <w:aliases w:val="표준표"/>
    <w:basedOn w:val="a4"/>
    <w:rsid w:val="00BE32CC"/>
    <w:rPr>
      <w:rFonts w:ascii="Times New Roman" w:eastAsia="바탕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Book Title"/>
    <w:uiPriority w:val="33"/>
    <w:qFormat/>
    <w:rsid w:val="00617374"/>
    <w:rPr>
      <w:b/>
      <w:bCs/>
      <w:smallCaps/>
      <w:spacing w:val="5"/>
    </w:rPr>
  </w:style>
  <w:style w:type="character" w:styleId="af9">
    <w:name w:val="Subtle Reference"/>
    <w:uiPriority w:val="31"/>
    <w:qFormat/>
    <w:rsid w:val="00730183"/>
    <w:rPr>
      <w:smallCaps/>
      <w:color w:val="C0504D"/>
      <w:u w:val="single"/>
    </w:rPr>
  </w:style>
  <w:style w:type="character" w:customStyle="1" w:styleId="apple-style-span">
    <w:name w:val="apple-style-span"/>
    <w:rsid w:val="00882C4A"/>
  </w:style>
  <w:style w:type="paragraph" w:customStyle="1" w:styleId="GZ">
    <w:name w:val="GZ_그림붙이기"/>
    <w:basedOn w:val="a2"/>
    <w:rsid w:val="000F49A3"/>
    <w:pPr>
      <w:widowControl w:val="0"/>
      <w:wordWrap w:val="0"/>
      <w:autoSpaceDE w:val="0"/>
      <w:autoSpaceDN w:val="0"/>
    </w:pPr>
    <w:rPr>
      <w:rFonts w:eastAsia="바탕"/>
      <w:sz w:val="16"/>
      <w:szCs w:val="20"/>
      <w:lang w:val="en-US" w:eastAsia="en-US"/>
    </w:rPr>
  </w:style>
  <w:style w:type="paragraph" w:customStyle="1" w:styleId="GZLevel1Bullet">
    <w:name w:val="GZ_Level1_Bullet"/>
    <w:basedOn w:val="a2"/>
    <w:rsid w:val="000F49A3"/>
    <w:pPr>
      <w:spacing w:before="60"/>
      <w:ind w:right="198"/>
      <w:jc w:val="left"/>
    </w:pPr>
    <w:rPr>
      <w:rFonts w:ascii="Lucida Sans" w:eastAsia="바탕" w:hAnsi="Lucida Sans" w:cs="바탕"/>
      <w:b/>
      <w:bCs/>
      <w:color w:val="333399"/>
      <w:sz w:val="20"/>
      <w:szCs w:val="20"/>
      <w:lang w:val="en-US" w:eastAsia="ko-KR"/>
    </w:rPr>
  </w:style>
  <w:style w:type="paragraph" w:customStyle="1" w:styleId="MAHeadingLevel3">
    <w:name w:val="MA_Heading_Level3"/>
    <w:basedOn w:val="a2"/>
    <w:link w:val="MAHeadingLevel3Char"/>
    <w:qFormat/>
    <w:rsid w:val="00F54D97"/>
    <w:pPr>
      <w:autoSpaceDE w:val="0"/>
      <w:autoSpaceDN w:val="0"/>
      <w:adjustRightInd w:val="0"/>
      <w:spacing w:after="160"/>
      <w:jc w:val="left"/>
      <w:outlineLvl w:val="0"/>
    </w:pPr>
    <w:rPr>
      <w:rFonts w:ascii="Verdana" w:hAnsi="Verdana"/>
      <w:color w:val="333399"/>
      <w:sz w:val="28"/>
      <w:szCs w:val="28"/>
    </w:rPr>
  </w:style>
  <w:style w:type="character" w:customStyle="1" w:styleId="MAHeadingLevel3Char">
    <w:name w:val="MA_Heading_Level3 Char"/>
    <w:link w:val="MAHeadingLevel3"/>
    <w:rsid w:val="00F54D97"/>
    <w:rPr>
      <w:rFonts w:ascii="Verdana" w:hAnsi="Verdana" w:cs="Lucida Sans"/>
      <w:color w:val="333399"/>
      <w:sz w:val="28"/>
      <w:szCs w:val="28"/>
    </w:rPr>
  </w:style>
  <w:style w:type="paragraph" w:customStyle="1" w:styleId="Standard1">
    <w:name w:val="Standard1"/>
    <w:rsid w:val="00A6298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Times New Roman" w:eastAsia="바탕" w:hAnsi="Times New Roman"/>
      <w:noProof/>
    </w:rPr>
  </w:style>
  <w:style w:type="paragraph" w:customStyle="1" w:styleId="GZTablebody">
    <w:name w:val="GZ_Table_body"/>
    <w:basedOn w:val="a2"/>
    <w:rsid w:val="00BD7AC2"/>
    <w:pPr>
      <w:kinsoku w:val="0"/>
      <w:overflowPunct w:val="0"/>
      <w:topLinePunct/>
      <w:autoSpaceDN w:val="0"/>
      <w:spacing w:after="80"/>
      <w:ind w:right="198"/>
      <w:jc w:val="left"/>
    </w:pPr>
    <w:rPr>
      <w:rFonts w:ascii="Lucida Sans" w:eastAsia="Lucida Sans" w:hAnsi="Lucida Sans" w:cs="바탕"/>
      <w:sz w:val="16"/>
      <w:szCs w:val="20"/>
      <w:lang w:val="en-US" w:eastAsia="en-US"/>
    </w:rPr>
  </w:style>
  <w:style w:type="paragraph" w:customStyle="1" w:styleId="GZTableHeading">
    <w:name w:val="GZ_Table_Heading"/>
    <w:basedOn w:val="a2"/>
    <w:autoRedefine/>
    <w:rsid w:val="00BD7AC2"/>
    <w:pPr>
      <w:topLinePunct/>
      <w:autoSpaceDE w:val="0"/>
      <w:spacing w:after="80"/>
      <w:jc w:val="center"/>
    </w:pPr>
    <w:rPr>
      <w:rFonts w:ascii="Lucida Sans" w:eastAsia="Lucida Sans" w:hAnsi="Lucida Sans" w:cs="바탕"/>
      <w:bCs/>
      <w:color w:val="FFFFFF"/>
      <w:sz w:val="18"/>
      <w:szCs w:val="18"/>
      <w:lang w:val="en-US" w:eastAsia="en-US"/>
    </w:rPr>
  </w:style>
  <w:style w:type="paragraph" w:customStyle="1" w:styleId="CharCharCharChar">
    <w:name w:val="Char Char Char Char"/>
    <w:basedOn w:val="a2"/>
    <w:semiHidden/>
    <w:rsid w:val="00BD7AC2"/>
    <w:pPr>
      <w:spacing w:after="160" w:line="240" w:lineRule="exact"/>
    </w:pPr>
    <w:rPr>
      <w:rFonts w:ascii="Verdana" w:eastAsia="Lucida Sans" w:hAnsi="Verdana"/>
      <w:sz w:val="20"/>
      <w:szCs w:val="20"/>
      <w:lang w:val="en-US" w:eastAsia="en-US"/>
    </w:rPr>
  </w:style>
  <w:style w:type="paragraph" w:customStyle="1" w:styleId="text">
    <w:name w:val="text"/>
    <w:basedOn w:val="a2"/>
    <w:link w:val="textChar"/>
    <w:rsid w:val="00E416ED"/>
    <w:pPr>
      <w:ind w:left="850"/>
      <w:jc w:val="left"/>
    </w:pPr>
    <w:rPr>
      <w:rFonts w:eastAsia="굴림체"/>
      <w:sz w:val="20"/>
      <w:szCs w:val="20"/>
      <w:lang w:eastAsia="en-US"/>
    </w:rPr>
  </w:style>
  <w:style w:type="character" w:styleId="afa">
    <w:name w:val="footnote reference"/>
    <w:uiPriority w:val="99"/>
    <w:unhideWhenUsed/>
    <w:rsid w:val="00EE2370"/>
    <w:rPr>
      <w:vertAlign w:val="superscript"/>
    </w:rPr>
  </w:style>
  <w:style w:type="character" w:customStyle="1" w:styleId="2Char">
    <w:name w:val="제목 2 Char"/>
    <w:aliases w:val="(Alt+2) Char"/>
    <w:link w:val="20"/>
    <w:rsid w:val="00B93D05"/>
    <w:rPr>
      <w:b/>
      <w:sz w:val="28"/>
      <w:szCs w:val="24"/>
      <w:lang w:val="en-GB" w:eastAsia="it-IT"/>
    </w:rPr>
  </w:style>
  <w:style w:type="numbering" w:customStyle="1" w:styleId="Level5">
    <w:name w:val="Level 5"/>
    <w:basedOn w:val="a5"/>
    <w:semiHidden/>
    <w:rsid w:val="00FE2EAF"/>
    <w:pPr>
      <w:numPr>
        <w:numId w:val="7"/>
      </w:numPr>
    </w:pPr>
  </w:style>
  <w:style w:type="paragraph" w:customStyle="1" w:styleId="GZ0">
    <w:name w:val="GZ_줄간격"/>
    <w:basedOn w:val="a2"/>
    <w:link w:val="GZCharChar"/>
    <w:rsid w:val="00FE2EAF"/>
    <w:pPr>
      <w:spacing w:after="80" w:line="200" w:lineRule="exact"/>
    </w:pPr>
    <w:rPr>
      <w:rFonts w:ascii="Lucida Sans" w:eastAsia="Lucida Sans" w:hAnsi="Lucida Sans"/>
      <w:sz w:val="16"/>
      <w:szCs w:val="20"/>
      <w:lang w:eastAsia="en-US"/>
    </w:rPr>
  </w:style>
  <w:style w:type="paragraph" w:customStyle="1" w:styleId="GZLevel3">
    <w:name w:val="GZ_Level3"/>
    <w:basedOn w:val="a2"/>
    <w:link w:val="GZLevel3Char"/>
    <w:rsid w:val="00FE2EAF"/>
    <w:pPr>
      <w:widowControl w:val="0"/>
      <w:numPr>
        <w:numId w:val="8"/>
      </w:numPr>
      <w:wordWrap w:val="0"/>
      <w:autoSpaceDE w:val="0"/>
      <w:autoSpaceDN w:val="0"/>
      <w:spacing w:before="60" w:after="60" w:line="200" w:lineRule="exact"/>
    </w:pPr>
    <w:rPr>
      <w:rFonts w:ascii="Lucida Sans" w:eastAsia="Lucida Sans" w:hAnsi="Lucida Sans"/>
      <w:kern w:val="2"/>
      <w:sz w:val="16"/>
      <w:szCs w:val="16"/>
    </w:rPr>
  </w:style>
  <w:style w:type="character" w:customStyle="1" w:styleId="GZCharChar">
    <w:name w:val="GZ_줄간격 Char Char"/>
    <w:link w:val="GZ0"/>
    <w:rsid w:val="00FE2EAF"/>
    <w:rPr>
      <w:rFonts w:ascii="Lucida Sans" w:eastAsia="Lucida Sans" w:hAnsi="Lucida Sans" w:cs="바탕"/>
      <w:sz w:val="16"/>
      <w:lang w:eastAsia="en-US"/>
    </w:rPr>
  </w:style>
  <w:style w:type="character" w:customStyle="1" w:styleId="GZLevel3Char">
    <w:name w:val="GZ_Level3 Char"/>
    <w:link w:val="GZLevel3"/>
    <w:rsid w:val="00FE2EAF"/>
    <w:rPr>
      <w:rFonts w:ascii="Lucida Sans" w:eastAsia="Lucida Sans" w:hAnsi="Lucida Sans"/>
      <w:kern w:val="2"/>
      <w:sz w:val="16"/>
      <w:szCs w:val="16"/>
      <w:lang w:val="en-GB" w:eastAsia="it-IT"/>
    </w:rPr>
  </w:style>
  <w:style w:type="paragraph" w:customStyle="1" w:styleId="GZNumbering">
    <w:name w:val="GZ_Numbering"/>
    <w:basedOn w:val="a2"/>
    <w:rsid w:val="00FE2EAF"/>
    <w:pPr>
      <w:widowControl w:val="0"/>
      <w:numPr>
        <w:numId w:val="9"/>
      </w:numPr>
      <w:tabs>
        <w:tab w:val="clear" w:pos="352"/>
        <w:tab w:val="num" w:pos="360"/>
      </w:tabs>
      <w:autoSpaceDE w:val="0"/>
      <w:autoSpaceDN w:val="0"/>
      <w:spacing w:after="60" w:line="200" w:lineRule="exact"/>
    </w:pPr>
    <w:rPr>
      <w:rFonts w:ascii="Lucida Sans" w:eastAsia="Lucida Sans" w:hAnsi="Lucida Sans" w:cs="Lucida Sans"/>
      <w:kern w:val="2"/>
      <w:sz w:val="16"/>
      <w:szCs w:val="16"/>
      <w:lang w:val="en-US" w:eastAsia="ko-KR"/>
    </w:rPr>
  </w:style>
  <w:style w:type="paragraph" w:styleId="afb">
    <w:name w:val="Closing"/>
    <w:basedOn w:val="a2"/>
    <w:link w:val="Char7"/>
    <w:rsid w:val="00FE2EAF"/>
    <w:pPr>
      <w:spacing w:after="80" w:line="240" w:lineRule="exact"/>
      <w:ind w:leftChars="2100" w:left="100"/>
    </w:pPr>
    <w:rPr>
      <w:rFonts w:ascii="Lucida Sans" w:eastAsia="Lucida Sans" w:hAnsi="Lucida Sans"/>
      <w:sz w:val="16"/>
      <w:szCs w:val="16"/>
      <w:lang w:eastAsia="en-US"/>
    </w:rPr>
  </w:style>
  <w:style w:type="character" w:customStyle="1" w:styleId="Char7">
    <w:name w:val="맺음말 Char"/>
    <w:link w:val="afb"/>
    <w:rsid w:val="00FE2EAF"/>
    <w:rPr>
      <w:rFonts w:ascii="Lucida Sans" w:eastAsia="Lucida Sans" w:hAnsi="Lucida Sans"/>
      <w:sz w:val="16"/>
      <w:szCs w:val="16"/>
      <w:lang w:eastAsia="en-US"/>
    </w:rPr>
  </w:style>
  <w:style w:type="paragraph" w:styleId="5">
    <w:name w:val="List Number 5"/>
    <w:basedOn w:val="a2"/>
    <w:rsid w:val="00FE2EAF"/>
    <w:pPr>
      <w:numPr>
        <w:numId w:val="10"/>
      </w:numPr>
      <w:spacing w:after="80" w:line="240" w:lineRule="exact"/>
    </w:pPr>
    <w:rPr>
      <w:rFonts w:ascii="Lucida Sans" w:eastAsia="Lucida Sans" w:hAnsi="Lucida Sans"/>
      <w:sz w:val="16"/>
      <w:szCs w:val="16"/>
      <w:lang w:val="en-US" w:eastAsia="en-US"/>
    </w:rPr>
  </w:style>
  <w:style w:type="numbering" w:customStyle="1" w:styleId="Level6">
    <w:name w:val="Level 6"/>
    <w:basedOn w:val="a5"/>
    <w:semiHidden/>
    <w:rsid w:val="00FE2EAF"/>
    <w:pPr>
      <w:numPr>
        <w:numId w:val="11"/>
      </w:numPr>
    </w:pPr>
  </w:style>
  <w:style w:type="character" w:customStyle="1" w:styleId="GZLevel4Char">
    <w:name w:val="GZ_Level4 Char"/>
    <w:link w:val="GZLevel4"/>
    <w:rsid w:val="00FE2EAF"/>
    <w:rPr>
      <w:rFonts w:ascii="Lucida Sans" w:eastAsia="Lucida Sans" w:hAnsi="Lucida Sans" w:cs="Lucida Sans"/>
      <w:kern w:val="2"/>
      <w:sz w:val="16"/>
      <w:szCs w:val="16"/>
    </w:rPr>
  </w:style>
  <w:style w:type="paragraph" w:customStyle="1" w:styleId="GZLevel4">
    <w:name w:val="GZ_Level4"/>
    <w:link w:val="GZLevel4Char"/>
    <w:rsid w:val="00FE2EAF"/>
    <w:pPr>
      <w:widowControl w:val="0"/>
      <w:numPr>
        <w:numId w:val="12"/>
      </w:numPr>
      <w:autoSpaceDE w:val="0"/>
      <w:autoSpaceDN w:val="0"/>
      <w:spacing w:after="60" w:line="200" w:lineRule="exact"/>
      <w:jc w:val="both"/>
    </w:pPr>
    <w:rPr>
      <w:rFonts w:ascii="Lucida Sans" w:eastAsia="Lucida Sans" w:hAnsi="Lucida Sans" w:cs="Lucida Sans"/>
      <w:kern w:val="2"/>
      <w:sz w:val="16"/>
      <w:szCs w:val="16"/>
    </w:rPr>
  </w:style>
  <w:style w:type="paragraph" w:customStyle="1" w:styleId="GZLevel2">
    <w:name w:val="GZ_Level2"/>
    <w:basedOn w:val="a2"/>
    <w:link w:val="GZLevel2CharChar"/>
    <w:rsid w:val="00FE2EAF"/>
    <w:pPr>
      <w:widowControl w:val="0"/>
      <w:wordWrap w:val="0"/>
      <w:autoSpaceDE w:val="0"/>
      <w:autoSpaceDN w:val="0"/>
      <w:spacing w:before="140" w:after="140" w:line="200" w:lineRule="exact"/>
    </w:pPr>
    <w:rPr>
      <w:rFonts w:ascii="Lucida Sans" w:eastAsia="바탕" w:hAnsi="Lucida Sans"/>
      <w:b/>
      <w:bCs/>
      <w:kern w:val="2"/>
      <w:sz w:val="16"/>
      <w:szCs w:val="20"/>
    </w:rPr>
  </w:style>
  <w:style w:type="character" w:customStyle="1" w:styleId="GZLevel2CharChar">
    <w:name w:val="GZ_Level2 Char Char"/>
    <w:link w:val="GZLevel2"/>
    <w:rsid w:val="00FE2EAF"/>
    <w:rPr>
      <w:rFonts w:ascii="Lucida Sans" w:eastAsia="바탕" w:hAnsi="Lucida Sans" w:cs="바탕"/>
      <w:b/>
      <w:bCs/>
      <w:kern w:val="2"/>
      <w:sz w:val="16"/>
    </w:rPr>
  </w:style>
  <w:style w:type="paragraph" w:styleId="50">
    <w:name w:val="List Bullet 5"/>
    <w:basedOn w:val="a2"/>
    <w:rsid w:val="00FE2EAF"/>
    <w:pPr>
      <w:numPr>
        <w:numId w:val="13"/>
      </w:numPr>
      <w:spacing w:after="80" w:line="240" w:lineRule="exact"/>
    </w:pPr>
    <w:rPr>
      <w:rFonts w:ascii="Lucida Sans" w:eastAsia="Lucida Sans" w:hAnsi="Lucida Sans"/>
      <w:sz w:val="16"/>
      <w:szCs w:val="16"/>
      <w:lang w:val="en-US" w:eastAsia="en-US"/>
    </w:rPr>
  </w:style>
  <w:style w:type="paragraph" w:customStyle="1" w:styleId="GZLevel5">
    <w:name w:val="GZ_Level_5"/>
    <w:basedOn w:val="a2"/>
    <w:semiHidden/>
    <w:rsid w:val="00BE56F0"/>
    <w:pPr>
      <w:spacing w:before="140"/>
      <w:ind w:right="198"/>
      <w:jc w:val="left"/>
    </w:pPr>
    <w:rPr>
      <w:rFonts w:ascii="Lucida Sans" w:eastAsia="Lucida Sans" w:hAnsi="Lucida Sans" w:cs="바탕"/>
      <w:b/>
      <w:bCs/>
      <w:color w:val="333399"/>
      <w:sz w:val="20"/>
      <w:szCs w:val="20"/>
      <w:lang w:val="en-US" w:eastAsia="en-US"/>
    </w:rPr>
  </w:style>
  <w:style w:type="paragraph" w:customStyle="1" w:styleId="GZLevel1">
    <w:name w:val="GZ_Level1"/>
    <w:basedOn w:val="a2"/>
    <w:rsid w:val="00BE56F0"/>
    <w:pPr>
      <w:spacing w:before="140"/>
      <w:ind w:right="198"/>
      <w:jc w:val="left"/>
    </w:pPr>
    <w:rPr>
      <w:rFonts w:ascii="Lucida Sans" w:eastAsia="Lucida Sans" w:hAnsi="Lucida Sans" w:cs="바탕"/>
      <w:b/>
      <w:bCs/>
      <w:color w:val="333399"/>
      <w:sz w:val="20"/>
      <w:szCs w:val="20"/>
      <w:lang w:val="en-US" w:eastAsia="en-US"/>
    </w:rPr>
  </w:style>
  <w:style w:type="paragraph" w:customStyle="1" w:styleId="Bulleted1level">
    <w:name w:val="Bulleted_1 level"/>
    <w:basedOn w:val="a2"/>
    <w:rsid w:val="00F731FC"/>
    <w:pPr>
      <w:widowControl w:val="0"/>
      <w:numPr>
        <w:numId w:val="14"/>
      </w:numPr>
      <w:wordWrap w:val="0"/>
      <w:autoSpaceDE w:val="0"/>
      <w:autoSpaceDN w:val="0"/>
      <w:spacing w:line="320" w:lineRule="exact"/>
      <w:ind w:rightChars="950" w:right="950"/>
      <w:jc w:val="left"/>
    </w:pPr>
    <w:rPr>
      <w:rFonts w:ascii="Dinreg" w:eastAsia="바탕체" w:hAnsi="Dinreg"/>
      <w:kern w:val="2"/>
      <w:sz w:val="20"/>
      <w:szCs w:val="20"/>
      <w:lang w:val="en-US" w:eastAsia="ko-KR"/>
    </w:rPr>
  </w:style>
  <w:style w:type="paragraph" w:customStyle="1" w:styleId="Headiong1">
    <w:name w:val="Headiong 1"/>
    <w:basedOn w:val="a2"/>
    <w:rsid w:val="00DB58EE"/>
    <w:pPr>
      <w:keepLines/>
      <w:widowControl w:val="0"/>
    </w:pPr>
    <w:rPr>
      <w:rFonts w:eastAsia="바탕"/>
      <w:sz w:val="16"/>
      <w:szCs w:val="20"/>
      <w:lang w:eastAsia="en-US"/>
    </w:rPr>
  </w:style>
  <w:style w:type="paragraph" w:customStyle="1" w:styleId="xl24">
    <w:name w:val="xl24"/>
    <w:basedOn w:val="a2"/>
    <w:rsid w:val="00DB58E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25">
    <w:name w:val="xl25"/>
    <w:basedOn w:val="a2"/>
    <w:rsid w:val="00DB58EE"/>
    <w:pPr>
      <w:pBdr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26">
    <w:name w:val="xl26"/>
    <w:basedOn w:val="a2"/>
    <w:rsid w:val="00DB58EE"/>
    <w:pPr>
      <w:pBdr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27">
    <w:name w:val="xl27"/>
    <w:basedOn w:val="a2"/>
    <w:rsid w:val="00DB58EE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28">
    <w:name w:val="xl28"/>
    <w:basedOn w:val="a2"/>
    <w:rsid w:val="00DB58EE"/>
    <w:pPr>
      <w:pBdr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29">
    <w:name w:val="xl29"/>
    <w:basedOn w:val="a2"/>
    <w:rsid w:val="00DB58EE"/>
    <w:pPr>
      <w:pBdr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0">
    <w:name w:val="xl30"/>
    <w:basedOn w:val="a2"/>
    <w:rsid w:val="00DB58EE"/>
    <w:pPr>
      <w:pBdr>
        <w:left w:val="single" w:sz="12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b/>
      <w:bCs/>
      <w:sz w:val="20"/>
      <w:szCs w:val="20"/>
      <w:lang w:val="en-US" w:eastAsia="en-US"/>
    </w:rPr>
  </w:style>
  <w:style w:type="paragraph" w:customStyle="1" w:styleId="xl31">
    <w:name w:val="xl31"/>
    <w:basedOn w:val="a2"/>
    <w:rsid w:val="00DB58EE"/>
    <w:pPr>
      <w:pBdr>
        <w:left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2">
    <w:name w:val="xl32"/>
    <w:basedOn w:val="a2"/>
    <w:rsid w:val="00DB58EE"/>
    <w:pPr>
      <w:pBdr>
        <w:top w:val="single" w:sz="12" w:space="0" w:color="auto"/>
        <w:left w:val="single" w:sz="12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b/>
      <w:bCs/>
      <w:sz w:val="20"/>
      <w:szCs w:val="20"/>
      <w:lang w:val="en-US" w:eastAsia="en-US"/>
    </w:rPr>
  </w:style>
  <w:style w:type="paragraph" w:customStyle="1" w:styleId="xl33">
    <w:name w:val="xl33"/>
    <w:basedOn w:val="a2"/>
    <w:rsid w:val="00DB58EE"/>
    <w:pPr>
      <w:pBdr>
        <w:top w:val="single" w:sz="12" w:space="0" w:color="auto"/>
        <w:left w:val="single" w:sz="12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4">
    <w:name w:val="xl34"/>
    <w:basedOn w:val="a2"/>
    <w:rsid w:val="00DB58EE"/>
    <w:pPr>
      <w:pBdr>
        <w:top w:val="single" w:sz="12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5">
    <w:name w:val="xl35"/>
    <w:basedOn w:val="a2"/>
    <w:rsid w:val="00DB58EE"/>
    <w:pPr>
      <w:pBdr>
        <w:top w:val="single" w:sz="12" w:space="0" w:color="auto"/>
        <w:right w:val="single" w:sz="12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6">
    <w:name w:val="xl36"/>
    <w:basedOn w:val="a2"/>
    <w:rsid w:val="00DB58EE"/>
    <w:pPr>
      <w:pBdr>
        <w:left w:val="single" w:sz="12" w:space="0" w:color="auto"/>
        <w:bottom w:val="double" w:sz="6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37">
    <w:name w:val="xl37"/>
    <w:basedOn w:val="a2"/>
    <w:rsid w:val="00DB58EE"/>
    <w:pPr>
      <w:pBdr>
        <w:top w:val="single" w:sz="12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38">
    <w:name w:val="xl38"/>
    <w:basedOn w:val="a2"/>
    <w:rsid w:val="00DB58EE"/>
    <w:pPr>
      <w:pBdr>
        <w:top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39">
    <w:name w:val="xl39"/>
    <w:basedOn w:val="a2"/>
    <w:rsid w:val="00DB58EE"/>
    <w:pPr>
      <w:pBdr>
        <w:top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0">
    <w:name w:val="xl40"/>
    <w:basedOn w:val="a2"/>
    <w:rsid w:val="00DB58EE"/>
    <w:pPr>
      <w:pBdr>
        <w:top w:val="single" w:sz="12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1">
    <w:name w:val="xl41"/>
    <w:basedOn w:val="a2"/>
    <w:rsid w:val="00DB58EE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2">
    <w:name w:val="xl42"/>
    <w:basedOn w:val="a2"/>
    <w:rsid w:val="00DB58EE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3">
    <w:name w:val="xl43"/>
    <w:basedOn w:val="a2"/>
    <w:rsid w:val="00DB58EE"/>
    <w:pPr>
      <w:pBdr>
        <w:left w:val="single" w:sz="12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4">
    <w:name w:val="xl44"/>
    <w:basedOn w:val="a2"/>
    <w:rsid w:val="00DB58EE"/>
    <w:pPr>
      <w:pBdr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5">
    <w:name w:val="xl45"/>
    <w:basedOn w:val="a2"/>
    <w:rsid w:val="00DB58EE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6">
    <w:name w:val="xl46"/>
    <w:basedOn w:val="a2"/>
    <w:rsid w:val="00DB58EE"/>
    <w:pPr>
      <w:pBdr>
        <w:bottom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7">
    <w:name w:val="xl47"/>
    <w:basedOn w:val="a2"/>
    <w:rsid w:val="00DB58EE"/>
    <w:pPr>
      <w:pBdr>
        <w:top w:val="single" w:sz="12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48">
    <w:name w:val="xl48"/>
    <w:basedOn w:val="a2"/>
    <w:rsid w:val="00DB58EE"/>
    <w:pPr>
      <w:pBdr>
        <w:top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49">
    <w:name w:val="xl49"/>
    <w:basedOn w:val="a2"/>
    <w:rsid w:val="00DB58EE"/>
    <w:pPr>
      <w:pBdr>
        <w:top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0">
    <w:name w:val="xl50"/>
    <w:basedOn w:val="a2"/>
    <w:rsid w:val="00DB58EE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1">
    <w:name w:val="xl51"/>
    <w:basedOn w:val="a2"/>
    <w:rsid w:val="00DB58E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2">
    <w:name w:val="xl52"/>
    <w:basedOn w:val="a2"/>
    <w:rsid w:val="00DB58EE"/>
    <w:pPr>
      <w:pBdr>
        <w:left w:val="single" w:sz="12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3">
    <w:name w:val="xl53"/>
    <w:basedOn w:val="a2"/>
    <w:rsid w:val="00DB58EE"/>
    <w:pPr>
      <w:pBdr>
        <w:bottom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4">
    <w:name w:val="xl54"/>
    <w:basedOn w:val="a2"/>
    <w:rsid w:val="00DB58EE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5">
    <w:name w:val="xl55"/>
    <w:basedOn w:val="a2"/>
    <w:rsid w:val="00DB58EE"/>
    <w:pPr>
      <w:pBdr>
        <w:top w:val="single" w:sz="4" w:space="0" w:color="auto"/>
        <w:left w:val="single" w:sz="4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character" w:styleId="afc">
    <w:name w:val="annotation reference"/>
    <w:rsid w:val="00DB58EE"/>
    <w:rPr>
      <w:sz w:val="16"/>
      <w:szCs w:val="16"/>
    </w:rPr>
  </w:style>
  <w:style w:type="paragraph" w:styleId="afd">
    <w:name w:val="annotation text"/>
    <w:basedOn w:val="a2"/>
    <w:link w:val="Char8"/>
    <w:rsid w:val="00DB58EE"/>
    <w:pPr>
      <w:jc w:val="left"/>
    </w:pPr>
    <w:rPr>
      <w:rFonts w:eastAsia="바탕"/>
      <w:sz w:val="20"/>
      <w:szCs w:val="20"/>
      <w:lang w:eastAsia="en-US"/>
    </w:rPr>
  </w:style>
  <w:style w:type="character" w:customStyle="1" w:styleId="Char8">
    <w:name w:val="메모 텍스트 Char"/>
    <w:link w:val="afd"/>
    <w:rsid w:val="00DB58EE"/>
    <w:rPr>
      <w:rFonts w:eastAsia="바탕"/>
      <w:lang w:eastAsia="en-US"/>
    </w:rPr>
  </w:style>
  <w:style w:type="paragraph" w:styleId="25">
    <w:name w:val="Body Text 2"/>
    <w:basedOn w:val="a2"/>
    <w:link w:val="2Char0"/>
    <w:rsid w:val="00DB58EE"/>
    <w:pPr>
      <w:keepNext/>
      <w:tabs>
        <w:tab w:val="num" w:pos="1080"/>
      </w:tabs>
      <w:jc w:val="left"/>
    </w:pPr>
    <w:rPr>
      <w:rFonts w:eastAsia="바탕"/>
      <w:sz w:val="20"/>
      <w:szCs w:val="20"/>
      <w:lang w:eastAsia="en-US"/>
    </w:rPr>
  </w:style>
  <w:style w:type="character" w:customStyle="1" w:styleId="2Char0">
    <w:name w:val="본문 2 Char"/>
    <w:link w:val="25"/>
    <w:rsid w:val="00DB58EE"/>
    <w:rPr>
      <w:rFonts w:eastAsia="바탕"/>
      <w:lang w:eastAsia="en-US"/>
    </w:rPr>
  </w:style>
  <w:style w:type="paragraph" w:styleId="37">
    <w:name w:val="Body Text 3"/>
    <w:basedOn w:val="a2"/>
    <w:link w:val="3Char0"/>
    <w:rsid w:val="00DB58EE"/>
    <w:pPr>
      <w:keepNext/>
      <w:keepLines/>
      <w:jc w:val="center"/>
    </w:pPr>
    <w:rPr>
      <w:rFonts w:eastAsia="바탕"/>
      <w:b/>
      <w:sz w:val="20"/>
      <w:szCs w:val="20"/>
      <w:lang w:eastAsia="en-US"/>
    </w:rPr>
  </w:style>
  <w:style w:type="character" w:customStyle="1" w:styleId="3Char0">
    <w:name w:val="본문 3 Char"/>
    <w:link w:val="37"/>
    <w:rsid w:val="00DB58EE"/>
    <w:rPr>
      <w:rFonts w:eastAsia="바탕"/>
      <w:b/>
      <w:lang w:eastAsia="en-US"/>
    </w:rPr>
  </w:style>
  <w:style w:type="character" w:styleId="afe">
    <w:name w:val="FollowedHyperlink"/>
    <w:rsid w:val="00DB58EE"/>
    <w:rPr>
      <w:color w:val="800080"/>
      <w:u w:val="single"/>
    </w:rPr>
  </w:style>
  <w:style w:type="paragraph" w:customStyle="1" w:styleId="TemplateHints">
    <w:name w:val="Template Hints"/>
    <w:basedOn w:val="a2"/>
    <w:link w:val="TemplateHintsChar"/>
    <w:rsid w:val="00DB58EE"/>
    <w:pPr>
      <w:ind w:left="540"/>
      <w:jc w:val="left"/>
    </w:pPr>
    <w:rPr>
      <w:rFonts w:eastAsia="바탕"/>
      <w:sz w:val="20"/>
      <w:szCs w:val="20"/>
      <w:lang w:eastAsia="en-US"/>
    </w:rPr>
  </w:style>
  <w:style w:type="paragraph" w:styleId="aff">
    <w:name w:val="E-mail Signature"/>
    <w:basedOn w:val="a2"/>
    <w:link w:val="Char9"/>
    <w:rsid w:val="00DB58EE"/>
    <w:pPr>
      <w:jc w:val="left"/>
    </w:pPr>
    <w:rPr>
      <w:rFonts w:eastAsia="바탕"/>
      <w:sz w:val="20"/>
      <w:szCs w:val="20"/>
      <w:lang w:eastAsia="en-US"/>
    </w:rPr>
  </w:style>
  <w:style w:type="character" w:customStyle="1" w:styleId="Char9">
    <w:name w:val="전자 메일 서명 Char"/>
    <w:link w:val="aff"/>
    <w:rsid w:val="00DB58EE"/>
    <w:rPr>
      <w:rFonts w:eastAsia="바탕"/>
      <w:lang w:eastAsia="en-US"/>
    </w:rPr>
  </w:style>
  <w:style w:type="paragraph" w:customStyle="1" w:styleId="aff0">
    <w:name w:val="표 내용"/>
    <w:basedOn w:val="a2"/>
    <w:rsid w:val="00DB58EE"/>
    <w:pPr>
      <w:widowControl w:val="0"/>
      <w:wordWrap w:val="0"/>
      <w:autoSpaceDE w:val="0"/>
      <w:autoSpaceDN w:val="0"/>
      <w:adjustRightInd w:val="0"/>
      <w:snapToGrid w:val="0"/>
      <w:spacing w:before="20" w:after="20"/>
      <w:jc w:val="center"/>
    </w:pPr>
    <w:rPr>
      <w:rFonts w:eastAsia="굴림"/>
      <w:sz w:val="20"/>
      <w:szCs w:val="20"/>
      <w:lang w:val="fi-FI" w:eastAsia="ko-KR"/>
    </w:rPr>
  </w:style>
  <w:style w:type="paragraph" w:customStyle="1" w:styleId="TextBody">
    <w:name w:val="Text Body"/>
    <w:basedOn w:val="a2"/>
    <w:rsid w:val="00DB58EE"/>
    <w:pPr>
      <w:widowControl w:val="0"/>
      <w:wordWrap w:val="0"/>
      <w:autoSpaceDE w:val="0"/>
      <w:autoSpaceDN w:val="0"/>
      <w:jc w:val="left"/>
    </w:pPr>
    <w:rPr>
      <w:rFonts w:eastAsia="바탕체"/>
      <w:kern w:val="2"/>
      <w:sz w:val="20"/>
      <w:szCs w:val="20"/>
      <w:lang w:val="en-US" w:eastAsia="ko-KR"/>
    </w:rPr>
  </w:style>
  <w:style w:type="character" w:customStyle="1" w:styleId="Char6">
    <w:name w:val="캡션 Char"/>
    <w:aliases w:val=" Char Char Char Char Char Char Char Char Char Char"/>
    <w:link w:val="af6"/>
    <w:rsid w:val="00DB58EE"/>
    <w:rPr>
      <w:b/>
      <w:bCs/>
      <w:lang w:val="en-GB" w:eastAsia="it-IT"/>
    </w:rPr>
  </w:style>
  <w:style w:type="paragraph" w:styleId="aff1">
    <w:name w:val="annotation subject"/>
    <w:basedOn w:val="afd"/>
    <w:next w:val="afd"/>
    <w:link w:val="Chara"/>
    <w:rsid w:val="00DB58EE"/>
    <w:rPr>
      <w:b/>
      <w:bCs/>
    </w:rPr>
  </w:style>
  <w:style w:type="character" w:customStyle="1" w:styleId="Chara">
    <w:name w:val="메모 주제 Char"/>
    <w:link w:val="aff1"/>
    <w:rsid w:val="00DB58EE"/>
    <w:rPr>
      <w:rFonts w:eastAsia="바탕"/>
      <w:b/>
      <w:bCs/>
      <w:lang w:eastAsia="en-US"/>
    </w:rPr>
  </w:style>
  <w:style w:type="paragraph" w:customStyle="1" w:styleId="19cm">
    <w:name w:val="스타일 왼쪽:  1.9 cm"/>
    <w:basedOn w:val="a2"/>
    <w:rsid w:val="00DB58EE"/>
    <w:pPr>
      <w:ind w:left="1080"/>
      <w:jc w:val="left"/>
    </w:pPr>
    <w:rPr>
      <w:rFonts w:eastAsia="굴림체" w:cs="바탕"/>
      <w:sz w:val="20"/>
      <w:szCs w:val="20"/>
      <w:lang w:val="en-US" w:eastAsia="en-US"/>
    </w:rPr>
  </w:style>
  <w:style w:type="paragraph" w:customStyle="1" w:styleId="textChar0">
    <w:name w:val="본문text Char"/>
    <w:basedOn w:val="a2"/>
    <w:link w:val="textCharChar"/>
    <w:rsid w:val="00DB58EE"/>
    <w:pPr>
      <w:widowControl w:val="0"/>
      <w:wordWrap w:val="0"/>
      <w:autoSpaceDE w:val="0"/>
      <w:autoSpaceDN w:val="0"/>
      <w:spacing w:line="320" w:lineRule="exact"/>
    </w:pPr>
    <w:rPr>
      <w:rFonts w:ascii="Dinreg" w:eastAsia="Franklin Gothic Book" w:hAnsi="Dinreg"/>
      <w:kern w:val="2"/>
      <w:sz w:val="20"/>
    </w:rPr>
  </w:style>
  <w:style w:type="character" w:customStyle="1" w:styleId="textCharChar">
    <w:name w:val="본문text Char Char"/>
    <w:link w:val="textChar0"/>
    <w:rsid w:val="00DB58EE"/>
    <w:rPr>
      <w:rFonts w:ascii="Dinreg" w:eastAsia="Franklin Gothic Book" w:hAnsi="Dinreg"/>
      <w:kern w:val="2"/>
      <w:szCs w:val="24"/>
    </w:rPr>
  </w:style>
  <w:style w:type="paragraph" w:customStyle="1" w:styleId="a0">
    <w:name w:val="들여쓰기_하이픈"/>
    <w:basedOn w:val="a2"/>
    <w:rsid w:val="00DB58EE"/>
    <w:pPr>
      <w:widowControl w:val="0"/>
      <w:numPr>
        <w:numId w:val="15"/>
      </w:numPr>
      <w:wordWrap w:val="0"/>
      <w:autoSpaceDE w:val="0"/>
      <w:autoSpaceDN w:val="0"/>
      <w:spacing w:line="320" w:lineRule="exact"/>
      <w:ind w:rightChars="950" w:right="950"/>
      <w:jc w:val="left"/>
    </w:pPr>
    <w:rPr>
      <w:rFonts w:ascii="Dinreg" w:eastAsia="Dinreg" w:hAnsi="Dinreg"/>
      <w:kern w:val="2"/>
      <w:sz w:val="20"/>
      <w:szCs w:val="20"/>
      <w:lang w:val="en-US" w:eastAsia="ko-KR"/>
    </w:rPr>
  </w:style>
  <w:style w:type="paragraph" w:customStyle="1" w:styleId="Bulleted1levelChar">
    <w:name w:val="Bulleted_1 level Char"/>
    <w:basedOn w:val="a2"/>
    <w:link w:val="Bulleted1levelCharChar"/>
    <w:rsid w:val="00DB58EE"/>
    <w:pPr>
      <w:widowControl w:val="0"/>
      <w:tabs>
        <w:tab w:val="num" w:pos="567"/>
      </w:tabs>
      <w:wordWrap w:val="0"/>
      <w:autoSpaceDE w:val="0"/>
      <w:autoSpaceDN w:val="0"/>
      <w:spacing w:line="320" w:lineRule="exact"/>
      <w:ind w:left="567" w:rightChars="950" w:right="950" w:hanging="283"/>
      <w:jc w:val="left"/>
    </w:pPr>
    <w:rPr>
      <w:rFonts w:ascii="Dinreg" w:eastAsia="바탕체" w:hAnsi="Dinreg"/>
      <w:kern w:val="2"/>
      <w:sz w:val="20"/>
      <w:szCs w:val="20"/>
    </w:rPr>
  </w:style>
  <w:style w:type="character" w:customStyle="1" w:styleId="Bulleted1levelCharChar">
    <w:name w:val="Bulleted_1 level Char Char"/>
    <w:link w:val="Bulleted1levelChar"/>
    <w:rsid w:val="00DB58EE"/>
    <w:rPr>
      <w:rFonts w:ascii="Dinreg" w:eastAsia="바탕체" w:hAnsi="Dinreg"/>
      <w:kern w:val="2"/>
    </w:rPr>
  </w:style>
  <w:style w:type="paragraph" w:customStyle="1" w:styleId="Text0">
    <w:name w:val="Text"/>
    <w:basedOn w:val="a2"/>
    <w:rsid w:val="00DB58EE"/>
    <w:pPr>
      <w:spacing w:before="20" w:after="120" w:line="360" w:lineRule="exact"/>
      <w:jc w:val="left"/>
    </w:pPr>
    <w:rPr>
      <w:rFonts w:ascii="Times New Roman" w:eastAsia="바탕체" w:hAnsi="Times New Roman"/>
      <w:szCs w:val="20"/>
      <w:lang w:val="en-US" w:eastAsia="ko-KR"/>
    </w:rPr>
  </w:style>
  <w:style w:type="paragraph" w:customStyle="1" w:styleId="Stylelevel1">
    <w:name w:val="Style level 1"/>
    <w:basedOn w:val="1"/>
    <w:next w:val="Stylelevel2"/>
    <w:link w:val="Stylelevel1Char"/>
    <w:rsid w:val="00DB58EE"/>
    <w:pPr>
      <w:pageBreakBefore w:val="0"/>
      <w:tabs>
        <w:tab w:val="clear" w:pos="567"/>
        <w:tab w:val="num" w:pos="-1743"/>
      </w:tabs>
      <w:suppressAutoHyphens w:val="0"/>
      <w:snapToGrid w:val="0"/>
      <w:spacing w:before="360"/>
      <w:ind w:left="357" w:hanging="357"/>
    </w:pPr>
    <w:rPr>
      <w:rFonts w:eastAsia="굴림체"/>
      <w:sz w:val="28"/>
      <w:szCs w:val="20"/>
      <w:lang w:eastAsia="en-US"/>
    </w:rPr>
  </w:style>
  <w:style w:type="paragraph" w:customStyle="1" w:styleId="15cm1">
    <w:name w:val="스타일 왼쪽:  1.5 cm1"/>
    <w:basedOn w:val="a2"/>
    <w:link w:val="15cm1Char"/>
    <w:rsid w:val="00DB58EE"/>
    <w:pPr>
      <w:spacing w:before="40" w:after="40" w:line="280" w:lineRule="exact"/>
      <w:ind w:left="851"/>
      <w:jc w:val="left"/>
    </w:pPr>
    <w:rPr>
      <w:rFonts w:eastAsia="Arial"/>
      <w:sz w:val="20"/>
      <w:szCs w:val="20"/>
      <w:lang w:eastAsia="en-US"/>
    </w:rPr>
  </w:style>
  <w:style w:type="paragraph" w:customStyle="1" w:styleId="aff2">
    <w:name w:val="스타일 표준 들여쓰기 + (한글) 바탕"/>
    <w:basedOn w:val="ab"/>
    <w:rsid w:val="00DB58EE"/>
    <w:pPr>
      <w:spacing w:before="40" w:after="40"/>
      <w:ind w:left="851"/>
      <w:jc w:val="left"/>
    </w:pPr>
    <w:rPr>
      <w:rFonts w:eastAsia="Arial"/>
      <w:szCs w:val="20"/>
      <w:lang w:val="en-US" w:eastAsia="en-US"/>
    </w:rPr>
  </w:style>
  <w:style w:type="paragraph" w:customStyle="1" w:styleId="13">
    <w:name w:val="스타일 표준 들여쓰기 + (한글) 바탕1"/>
    <w:basedOn w:val="ab"/>
    <w:rsid w:val="00DB58EE"/>
    <w:pPr>
      <w:spacing w:before="40" w:after="40"/>
      <w:ind w:left="851"/>
      <w:jc w:val="left"/>
    </w:pPr>
    <w:rPr>
      <w:rFonts w:eastAsia="Arial"/>
      <w:szCs w:val="20"/>
      <w:lang w:val="en-US" w:eastAsia="en-US"/>
    </w:rPr>
  </w:style>
  <w:style w:type="paragraph" w:customStyle="1" w:styleId="Stylelevel4">
    <w:name w:val="Style level 4"/>
    <w:basedOn w:val="4"/>
    <w:next w:val="text"/>
    <w:link w:val="Stylelevel4Char"/>
    <w:rsid w:val="00DB58EE"/>
    <w:pPr>
      <w:keepNext w:val="0"/>
      <w:keepLines/>
      <w:widowControl w:val="0"/>
      <w:numPr>
        <w:ilvl w:val="0"/>
        <w:numId w:val="0"/>
      </w:numPr>
      <w:tabs>
        <w:tab w:val="num" w:pos="567"/>
      </w:tabs>
      <w:spacing w:before="240" w:after="240"/>
      <w:ind w:left="567" w:hanging="510"/>
    </w:pPr>
    <w:rPr>
      <w:rFonts w:eastAsia="굴림체"/>
      <w:bCs w:val="0"/>
      <w:iCs w:val="0"/>
      <w:sz w:val="20"/>
      <w:szCs w:val="20"/>
    </w:rPr>
  </w:style>
  <w:style w:type="paragraph" w:customStyle="1" w:styleId="StyleBulleted1level">
    <w:name w:val="Style Bulleted_1 level"/>
    <w:basedOn w:val="Bulleted1levelChar"/>
    <w:rsid w:val="00DB58EE"/>
    <w:pPr>
      <w:spacing w:before="60" w:after="60" w:line="240" w:lineRule="exact"/>
      <w:ind w:right="1900"/>
      <w:jc w:val="both"/>
    </w:pPr>
    <w:rPr>
      <w:rFonts w:ascii="Arial" w:eastAsia="바탕" w:hAnsi="Arial" w:cs="바탕"/>
    </w:rPr>
  </w:style>
  <w:style w:type="character" w:customStyle="1" w:styleId="1Char">
    <w:name w:val="제목 1 Char"/>
    <w:aliases w:val="(Alt+1) Char"/>
    <w:link w:val="1"/>
    <w:rsid w:val="00B93D05"/>
    <w:rPr>
      <w:b/>
      <w:bCs/>
      <w:sz w:val="32"/>
      <w:szCs w:val="28"/>
      <w:lang w:val="en-GB" w:eastAsia="it-IT"/>
    </w:rPr>
  </w:style>
  <w:style w:type="character" w:customStyle="1" w:styleId="Stylelevel1Char">
    <w:name w:val="Style level 1 Char"/>
    <w:link w:val="Stylelevel1"/>
    <w:rsid w:val="00DB58EE"/>
    <w:rPr>
      <w:rFonts w:eastAsia="굴림체"/>
      <w:b/>
      <w:bCs/>
      <w:sz w:val="28"/>
      <w:lang w:val="en-GB" w:eastAsia="en-US"/>
    </w:rPr>
  </w:style>
  <w:style w:type="paragraph" w:customStyle="1" w:styleId="Bulleted1level1">
    <w:name w:val="Bulleted_1 level 1"/>
    <w:basedOn w:val="Bulleted1levelChar"/>
    <w:rsid w:val="00DB58EE"/>
    <w:pPr>
      <w:spacing w:before="60" w:after="60" w:line="240" w:lineRule="exact"/>
      <w:ind w:right="1900"/>
      <w:jc w:val="both"/>
    </w:pPr>
    <w:rPr>
      <w:rFonts w:ascii="Arial" w:eastAsia="바탕" w:hAnsi="Arial" w:cs="바탕"/>
    </w:rPr>
  </w:style>
  <w:style w:type="paragraph" w:customStyle="1" w:styleId="Stylelevel3">
    <w:name w:val="Style level 3"/>
    <w:basedOn w:val="32"/>
    <w:next w:val="text"/>
    <w:link w:val="Stylelevel3Char"/>
    <w:rsid w:val="00DB58EE"/>
    <w:pPr>
      <w:keepLines/>
      <w:widowControl w:val="0"/>
      <w:tabs>
        <w:tab w:val="num" w:pos="-759"/>
      </w:tabs>
      <w:spacing w:before="240" w:after="240"/>
      <w:ind w:left="624" w:hanging="624"/>
    </w:pPr>
    <w:rPr>
      <w:rFonts w:eastAsia="굴림체"/>
      <w:b w:val="0"/>
      <w:bCs w:val="0"/>
      <w:sz w:val="22"/>
      <w:szCs w:val="20"/>
      <w:lang w:eastAsia="en-US"/>
    </w:rPr>
  </w:style>
  <w:style w:type="character" w:customStyle="1" w:styleId="3Char">
    <w:name w:val="제목 3 Char"/>
    <w:aliases w:val="Style Level 3 Char,(Alt+3) Char"/>
    <w:link w:val="32"/>
    <w:rsid w:val="00DB58EE"/>
    <w:rPr>
      <w:b/>
      <w:bCs/>
      <w:sz w:val="24"/>
      <w:szCs w:val="24"/>
      <w:lang w:val="en-GB" w:eastAsia="it-IT"/>
    </w:rPr>
  </w:style>
  <w:style w:type="paragraph" w:customStyle="1" w:styleId="3StyleLevel3">
    <w:name w:val="스타일 제목 3Style Level 3 + (한글) 바탕"/>
    <w:basedOn w:val="32"/>
    <w:link w:val="3StyleLevel3Char"/>
    <w:rsid w:val="00DB58EE"/>
    <w:pPr>
      <w:keepLines/>
      <w:widowControl w:val="0"/>
      <w:tabs>
        <w:tab w:val="num" w:pos="-759"/>
      </w:tabs>
      <w:spacing w:before="240" w:after="240"/>
      <w:ind w:left="624" w:hanging="624"/>
    </w:pPr>
    <w:rPr>
      <w:rFonts w:eastAsia="바탕"/>
      <w:b w:val="0"/>
      <w:bCs w:val="0"/>
      <w:sz w:val="22"/>
      <w:szCs w:val="20"/>
      <w:lang w:eastAsia="en-US"/>
    </w:rPr>
  </w:style>
  <w:style w:type="character" w:customStyle="1" w:styleId="4Char">
    <w:name w:val="제목 4 Char"/>
    <w:aliases w:val="(Alt+4) Char"/>
    <w:link w:val="4"/>
    <w:rsid w:val="00DB58EE"/>
    <w:rPr>
      <w:bCs/>
      <w:iCs/>
      <w:sz w:val="24"/>
      <w:szCs w:val="24"/>
      <w:lang w:val="en-GB" w:eastAsia="it-IT"/>
    </w:rPr>
  </w:style>
  <w:style w:type="character" w:customStyle="1" w:styleId="Stylelevel4Char">
    <w:name w:val="Style level 4 Char"/>
    <w:link w:val="Stylelevel4"/>
    <w:rsid w:val="00DB58EE"/>
    <w:rPr>
      <w:rFonts w:eastAsia="굴림체"/>
      <w:lang w:val="en-GB"/>
    </w:rPr>
  </w:style>
  <w:style w:type="character" w:customStyle="1" w:styleId="15cm1Char">
    <w:name w:val="스타일 왼쪽:  1.5 cm1 Char"/>
    <w:link w:val="15cm1"/>
    <w:rsid w:val="00DB58EE"/>
    <w:rPr>
      <w:rFonts w:eastAsia="Arial" w:cs="바탕"/>
      <w:lang w:eastAsia="en-US"/>
    </w:rPr>
  </w:style>
  <w:style w:type="character" w:customStyle="1" w:styleId="textChar">
    <w:name w:val="text Char"/>
    <w:link w:val="text"/>
    <w:rsid w:val="00DB58EE"/>
    <w:rPr>
      <w:rFonts w:eastAsia="굴림체" w:cs="바탕"/>
      <w:lang w:eastAsia="en-US"/>
    </w:rPr>
  </w:style>
  <w:style w:type="character" w:customStyle="1" w:styleId="TemplateHintsChar">
    <w:name w:val="Template Hints Char"/>
    <w:link w:val="TemplateHints"/>
    <w:rsid w:val="00DB58EE"/>
    <w:rPr>
      <w:rFonts w:eastAsia="바탕"/>
      <w:lang w:eastAsia="en-US"/>
    </w:rPr>
  </w:style>
  <w:style w:type="paragraph" w:customStyle="1" w:styleId="a">
    <w:name w:val="소제목"/>
    <w:basedOn w:val="a2"/>
    <w:rsid w:val="00DB58EE"/>
    <w:pPr>
      <w:widowControl w:val="0"/>
      <w:numPr>
        <w:numId w:val="16"/>
      </w:numPr>
      <w:wordWrap w:val="0"/>
      <w:autoSpaceDE w:val="0"/>
      <w:autoSpaceDN w:val="0"/>
      <w:spacing w:before="120"/>
    </w:pPr>
    <w:rPr>
      <w:rFonts w:eastAsia="굴림체"/>
      <w:b/>
      <w:color w:val="003366"/>
      <w:kern w:val="2"/>
      <w:sz w:val="18"/>
      <w:szCs w:val="18"/>
      <w:lang w:val="en-US" w:eastAsia="ko-KR"/>
    </w:rPr>
  </w:style>
  <w:style w:type="paragraph" w:customStyle="1" w:styleId="218pt">
    <w:name w:val="스타일 제목 2 + 단락 뒤: 18 pt"/>
    <w:basedOn w:val="20"/>
    <w:rsid w:val="00DB58EE"/>
    <w:pPr>
      <w:tabs>
        <w:tab w:val="num" w:pos="567"/>
      </w:tabs>
      <w:spacing w:after="360"/>
      <w:ind w:left="567" w:hanging="567"/>
      <w:jc w:val="left"/>
    </w:pPr>
    <w:rPr>
      <w:rFonts w:eastAsia="Arial" w:cs="바탕"/>
      <w:bCs/>
      <w:sz w:val="24"/>
      <w:szCs w:val="20"/>
      <w:lang w:val="en-US" w:eastAsia="en-US"/>
    </w:rPr>
  </w:style>
  <w:style w:type="paragraph" w:customStyle="1" w:styleId="218pt1">
    <w:name w:val="스타일 제목 2 + 단락 뒤: 18 pt1"/>
    <w:basedOn w:val="20"/>
    <w:rsid w:val="00DB58EE"/>
    <w:pPr>
      <w:tabs>
        <w:tab w:val="num" w:pos="567"/>
      </w:tabs>
      <w:spacing w:after="360"/>
      <w:ind w:left="567" w:hanging="567"/>
      <w:jc w:val="left"/>
    </w:pPr>
    <w:rPr>
      <w:rFonts w:eastAsia="Arial" w:cs="바탕"/>
      <w:bCs/>
      <w:sz w:val="24"/>
      <w:szCs w:val="20"/>
      <w:lang w:val="en-US" w:eastAsia="en-US"/>
    </w:rPr>
  </w:style>
  <w:style w:type="paragraph" w:customStyle="1" w:styleId="Stylelevel2">
    <w:name w:val="Style level 2"/>
    <w:basedOn w:val="20"/>
    <w:next w:val="text"/>
    <w:rsid w:val="00DB58EE"/>
    <w:pPr>
      <w:tabs>
        <w:tab w:val="num" w:pos="567"/>
      </w:tabs>
      <w:spacing w:before="360"/>
      <w:ind w:left="567" w:hanging="567"/>
      <w:jc w:val="left"/>
    </w:pPr>
    <w:rPr>
      <w:rFonts w:eastAsia="굴림체" w:cs="바탕"/>
      <w:bCs/>
      <w:sz w:val="24"/>
      <w:szCs w:val="20"/>
      <w:lang w:val="en-US" w:eastAsia="en-US"/>
    </w:rPr>
  </w:style>
  <w:style w:type="paragraph" w:customStyle="1" w:styleId="HeadLevel1">
    <w:name w:val="Head Level 1"/>
    <w:basedOn w:val="Bulleted1levelChar"/>
    <w:rsid w:val="00DB58EE"/>
    <w:pPr>
      <w:spacing w:before="60" w:after="60" w:line="240" w:lineRule="exact"/>
      <w:ind w:right="1900"/>
      <w:jc w:val="both"/>
    </w:pPr>
    <w:rPr>
      <w:rFonts w:ascii="Arial" w:eastAsia="바탕" w:hAnsi="Arial" w:cs="바탕"/>
    </w:rPr>
  </w:style>
  <w:style w:type="character" w:customStyle="1" w:styleId="3StyleLevel3Char">
    <w:name w:val="스타일 제목 3Style Level 3 + (한글) 바탕 Char"/>
    <w:link w:val="3StyleLevel3"/>
    <w:rsid w:val="00DB58EE"/>
    <w:rPr>
      <w:rFonts w:eastAsia="바탕"/>
      <w:sz w:val="22"/>
      <w:lang w:val="en-GB" w:eastAsia="en-US"/>
    </w:rPr>
  </w:style>
  <w:style w:type="paragraph" w:customStyle="1" w:styleId="Stylelevel30">
    <w:name w:val="스타일 Style level 3 + (한글) 바탕"/>
    <w:basedOn w:val="Stylelevel3"/>
    <w:link w:val="Stylelevel3Char0"/>
    <w:rsid w:val="00DB58EE"/>
    <w:rPr>
      <w:rFonts w:eastAsia="바탕"/>
    </w:rPr>
  </w:style>
  <w:style w:type="character" w:customStyle="1" w:styleId="Stylelevel3Char">
    <w:name w:val="Style level 3 Char"/>
    <w:link w:val="Stylelevel3"/>
    <w:rsid w:val="00DB58EE"/>
    <w:rPr>
      <w:rFonts w:eastAsia="굴림체"/>
      <w:sz w:val="22"/>
      <w:lang w:val="en-GB" w:eastAsia="en-US"/>
    </w:rPr>
  </w:style>
  <w:style w:type="character" w:customStyle="1" w:styleId="Stylelevel3Char0">
    <w:name w:val="스타일 Style level 3 + (한글) 바탕 Char"/>
    <w:link w:val="Stylelevel30"/>
    <w:rsid w:val="00DB58EE"/>
    <w:rPr>
      <w:rFonts w:eastAsia="바탕"/>
      <w:sz w:val="22"/>
      <w:lang w:val="en-GB" w:eastAsia="en-US"/>
    </w:rPr>
  </w:style>
  <w:style w:type="paragraph" w:customStyle="1" w:styleId="Figure">
    <w:name w:val="Figure"/>
    <w:basedOn w:val="text"/>
    <w:rsid w:val="00DB58EE"/>
    <w:pPr>
      <w:spacing w:before="60" w:after="60" w:line="280" w:lineRule="exact"/>
      <w:ind w:left="851"/>
      <w:jc w:val="center"/>
    </w:pPr>
    <w:rPr>
      <w:rFonts w:eastAsia="바탕" w:cs="Arial"/>
      <w:sz w:val="18"/>
      <w:lang w:eastAsia="ko-KR"/>
    </w:rPr>
  </w:style>
  <w:style w:type="paragraph" w:customStyle="1" w:styleId="Body">
    <w:name w:val="Body"/>
    <w:basedOn w:val="a2"/>
    <w:rsid w:val="00DB58EE"/>
    <w:pPr>
      <w:widowControl w:val="0"/>
      <w:wordWrap w:val="0"/>
      <w:adjustRightInd w:val="0"/>
      <w:spacing w:line="360" w:lineRule="atLeast"/>
      <w:ind w:left="284"/>
      <w:textAlignment w:val="baseline"/>
    </w:pPr>
    <w:rPr>
      <w:rFonts w:ascii="바탕체" w:eastAsia="바탕체" w:hAnsi="Times New Roman"/>
      <w:b/>
      <w:sz w:val="20"/>
      <w:szCs w:val="20"/>
      <w:lang w:val="en-US" w:eastAsia="ko-KR"/>
    </w:rPr>
  </w:style>
  <w:style w:type="paragraph" w:customStyle="1" w:styleId="Bulleted1levelCharCharCharCharCharCharChar">
    <w:name w:val="Bulleted_1 level Char Char Char Char Char Char Char"/>
    <w:basedOn w:val="a2"/>
    <w:link w:val="Bulleted1levelCharCharCharCharCharCharCharChar"/>
    <w:rsid w:val="008F4CC1"/>
    <w:pPr>
      <w:widowControl w:val="0"/>
      <w:tabs>
        <w:tab w:val="num" w:pos="567"/>
      </w:tabs>
      <w:wordWrap w:val="0"/>
      <w:autoSpaceDE w:val="0"/>
      <w:autoSpaceDN w:val="0"/>
      <w:spacing w:line="320" w:lineRule="exact"/>
      <w:ind w:left="567" w:rightChars="950" w:right="950" w:hanging="283"/>
      <w:jc w:val="left"/>
    </w:pPr>
    <w:rPr>
      <w:rFonts w:ascii="Dinreg" w:eastAsia="바탕체" w:hAnsi="Dinreg"/>
      <w:kern w:val="2"/>
      <w:sz w:val="20"/>
      <w:szCs w:val="20"/>
    </w:rPr>
  </w:style>
  <w:style w:type="character" w:customStyle="1" w:styleId="Bulleted1levelCharCharCharCharCharCharCharChar">
    <w:name w:val="Bulleted_1 level Char Char Char Char Char Char Char Char"/>
    <w:link w:val="Bulleted1levelCharCharCharCharCharCharChar"/>
    <w:rsid w:val="008F4CC1"/>
    <w:rPr>
      <w:rFonts w:ascii="Dinreg" w:eastAsia="바탕체" w:hAnsi="Dinreg"/>
      <w:kern w:val="2"/>
    </w:rPr>
  </w:style>
  <w:style w:type="character" w:customStyle="1" w:styleId="Bulleted1levelCharCharCharCharCharCharCharCharChar">
    <w:name w:val="Bulleted_1 level Char Char Char Char Char Char Char Char Char"/>
    <w:rsid w:val="008F4CC1"/>
    <w:rPr>
      <w:rFonts w:ascii="Dinreg" w:eastAsia="바탕체" w:hAnsi="Dinreg"/>
      <w:kern w:val="2"/>
      <w:lang w:val="en-US" w:eastAsia="ko-KR" w:bidi="ar-SA"/>
    </w:rPr>
  </w:style>
  <w:style w:type="paragraph" w:customStyle="1" w:styleId="2">
    <w:name w:val="단계 2"/>
    <w:basedOn w:val="a2"/>
    <w:link w:val="2CharChar"/>
    <w:autoRedefine/>
    <w:rsid w:val="008F4CC1"/>
    <w:pPr>
      <w:widowControl w:val="0"/>
      <w:numPr>
        <w:numId w:val="17"/>
      </w:numPr>
      <w:wordWrap w:val="0"/>
      <w:autoSpaceDE w:val="0"/>
      <w:autoSpaceDN w:val="0"/>
      <w:jc w:val="left"/>
    </w:pPr>
    <w:rPr>
      <w:rFonts w:eastAsia="굴림체"/>
      <w:kern w:val="2"/>
      <w:sz w:val="18"/>
      <w:szCs w:val="22"/>
    </w:rPr>
  </w:style>
  <w:style w:type="character" w:customStyle="1" w:styleId="2CharChar">
    <w:name w:val="단계 2 Char Char"/>
    <w:link w:val="2"/>
    <w:rsid w:val="008F4CC1"/>
    <w:rPr>
      <w:rFonts w:eastAsia="굴림체"/>
      <w:kern w:val="2"/>
      <w:sz w:val="18"/>
      <w:szCs w:val="22"/>
      <w:lang w:val="en-GB" w:eastAsia="it-IT"/>
    </w:rPr>
  </w:style>
  <w:style w:type="paragraph" w:customStyle="1" w:styleId="30">
    <w:name w:val="단계 3"/>
    <w:basedOn w:val="a2"/>
    <w:autoRedefine/>
    <w:rsid w:val="008F4CC1"/>
    <w:pPr>
      <w:widowControl w:val="0"/>
      <w:numPr>
        <w:numId w:val="18"/>
      </w:numPr>
      <w:tabs>
        <w:tab w:val="clear" w:pos="113"/>
        <w:tab w:val="num" w:pos="567"/>
      </w:tabs>
      <w:wordWrap w:val="0"/>
      <w:autoSpaceDE w:val="0"/>
      <w:autoSpaceDN w:val="0"/>
      <w:ind w:left="567" w:hanging="283"/>
    </w:pPr>
    <w:rPr>
      <w:rFonts w:eastAsia="굴림체" w:cs="굴림체"/>
      <w:kern w:val="2"/>
      <w:sz w:val="18"/>
      <w:lang w:val="en-US" w:eastAsia="ko-KR"/>
    </w:rPr>
  </w:style>
  <w:style w:type="character" w:customStyle="1" w:styleId="Charb">
    <w:name w:val="Char"/>
    <w:rsid w:val="00815A99"/>
    <w:rPr>
      <w:rFonts w:ascii="Arial" w:eastAsia="바탕" w:hAnsi="Arial"/>
      <w:b/>
      <w:bCs/>
      <w:lang w:val="en-US" w:eastAsia="en-US" w:bidi="ar-SA"/>
    </w:rPr>
  </w:style>
  <w:style w:type="paragraph" w:customStyle="1" w:styleId="aff3">
    <w:name w:val="표준돋움"/>
    <w:basedOn w:val="a2"/>
    <w:next w:val="a2"/>
    <w:rsid w:val="00815A99"/>
    <w:pPr>
      <w:widowControl w:val="0"/>
      <w:wordWrap w:val="0"/>
      <w:adjustRightInd w:val="0"/>
      <w:spacing w:line="360" w:lineRule="atLeast"/>
      <w:textAlignment w:val="baseline"/>
    </w:pPr>
    <w:rPr>
      <w:rFonts w:eastAsia="굴림"/>
      <w:spacing w:val="-6"/>
      <w:w w:val="95"/>
      <w:sz w:val="22"/>
      <w:szCs w:val="20"/>
      <w:lang w:val="en-US" w:eastAsia="ko-KR"/>
    </w:rPr>
  </w:style>
  <w:style w:type="paragraph" w:customStyle="1" w:styleId="14">
    <w:name w:val="단계 1 (내용)"/>
    <w:basedOn w:val="a2"/>
    <w:autoRedefine/>
    <w:rsid w:val="00803A19"/>
    <w:pPr>
      <w:widowControl w:val="0"/>
      <w:wordWrap w:val="0"/>
      <w:autoSpaceDE w:val="0"/>
      <w:autoSpaceDN w:val="0"/>
      <w:jc w:val="left"/>
    </w:pPr>
    <w:rPr>
      <w:rFonts w:eastAsia="굴림체" w:cs="Arial"/>
      <w:kern w:val="2"/>
      <w:sz w:val="18"/>
      <w:szCs w:val="22"/>
      <w:lang w:val="en-US" w:eastAsia="ko-KR"/>
    </w:rPr>
  </w:style>
  <w:style w:type="paragraph" w:customStyle="1" w:styleId="aff4">
    <w:name w:val="표본문"/>
    <w:basedOn w:val="a2"/>
    <w:link w:val="Charc"/>
    <w:autoRedefine/>
    <w:rsid w:val="009033B4"/>
    <w:pPr>
      <w:widowControl w:val="0"/>
      <w:wordWrap w:val="0"/>
      <w:autoSpaceDE w:val="0"/>
      <w:autoSpaceDN w:val="0"/>
      <w:spacing w:line="240" w:lineRule="exact"/>
    </w:pPr>
    <w:rPr>
      <w:rFonts w:ascii="굴림체" w:eastAsia="굴림체"/>
      <w:kern w:val="2"/>
      <w:sz w:val="18"/>
    </w:rPr>
  </w:style>
  <w:style w:type="character" w:customStyle="1" w:styleId="Charc">
    <w:name w:val="표본문 Char"/>
    <w:link w:val="aff4"/>
    <w:rsid w:val="009033B4"/>
    <w:rPr>
      <w:rFonts w:ascii="굴림체" w:eastAsia="굴림체" w:cs="바탕"/>
      <w:kern w:val="2"/>
      <w:sz w:val="18"/>
      <w:szCs w:val="24"/>
    </w:rPr>
  </w:style>
  <w:style w:type="paragraph" w:customStyle="1" w:styleId="aff5">
    <w:name w:val="표본문+가운데"/>
    <w:basedOn w:val="aff4"/>
    <w:autoRedefine/>
    <w:rsid w:val="009033B4"/>
    <w:pPr>
      <w:jc w:val="center"/>
    </w:pPr>
    <w:rPr>
      <w:rFonts w:cs="Arial"/>
      <w:szCs w:val="16"/>
    </w:rPr>
  </w:style>
  <w:style w:type="character" w:customStyle="1" w:styleId="Char2">
    <w:name w:val="머리글 Char"/>
    <w:link w:val="ad"/>
    <w:rsid w:val="009033B4"/>
    <w:rPr>
      <w:sz w:val="24"/>
      <w:szCs w:val="24"/>
      <w:lang w:val="en-GB" w:eastAsia="it-IT"/>
    </w:rPr>
  </w:style>
  <w:style w:type="paragraph" w:customStyle="1" w:styleId="KT">
    <w:name w:val="_KT 본문"/>
    <w:basedOn w:val="a2"/>
    <w:link w:val="KTChar"/>
    <w:rsid w:val="00CE2A4C"/>
    <w:pPr>
      <w:widowControl w:val="0"/>
      <w:wordWrap w:val="0"/>
      <w:autoSpaceDE w:val="0"/>
      <w:autoSpaceDN w:val="0"/>
    </w:pPr>
    <w:rPr>
      <w:rFonts w:ascii="굴림체" w:eastAsia="굴림체" w:hAnsi="굴림체"/>
      <w:kern w:val="2"/>
      <w:sz w:val="22"/>
      <w:lang w:val="en-US" w:eastAsia="ko-KR"/>
    </w:rPr>
  </w:style>
  <w:style w:type="character" w:customStyle="1" w:styleId="KTChar">
    <w:name w:val="_KT 본문 Char"/>
    <w:link w:val="KT"/>
    <w:rsid w:val="00CE2A4C"/>
    <w:rPr>
      <w:rFonts w:ascii="굴림체" w:eastAsia="굴림체" w:hAnsi="굴림체"/>
      <w:kern w:val="2"/>
      <w:sz w:val="22"/>
      <w:szCs w:val="24"/>
    </w:rPr>
  </w:style>
  <w:style w:type="paragraph" w:customStyle="1" w:styleId="KTB1CharCharCharCharCharCharCharChar">
    <w:name w:val="_KT목차 B1 Char Char Char Char Char Char Char Char"/>
    <w:basedOn w:val="a2"/>
    <w:link w:val="KTB1CharCharCharCharCharCharCharCharChar"/>
    <w:rsid w:val="00CE2A4C"/>
    <w:pPr>
      <w:widowControl w:val="0"/>
      <w:numPr>
        <w:numId w:val="19"/>
      </w:numPr>
      <w:wordWrap w:val="0"/>
      <w:autoSpaceDE w:val="0"/>
      <w:autoSpaceDN w:val="0"/>
      <w:spacing w:after="120" w:line="360" w:lineRule="atLeast"/>
    </w:pPr>
    <w:rPr>
      <w:rFonts w:ascii="굴림체" w:eastAsia="굴림체" w:hAnsi="굴림체"/>
      <w:kern w:val="2"/>
      <w:lang w:val="en-US" w:eastAsia="ko-KR"/>
    </w:rPr>
  </w:style>
  <w:style w:type="character" w:customStyle="1" w:styleId="KTB1CharCharCharCharCharCharCharCharChar">
    <w:name w:val="_KT목차 B1 Char Char Char Char Char Char Char Char Char"/>
    <w:link w:val="KTB1CharCharCharCharCharCharCharChar"/>
    <w:rsid w:val="00CE2A4C"/>
    <w:rPr>
      <w:rFonts w:ascii="굴림체" w:eastAsia="굴림체" w:hAnsi="굴림체"/>
      <w:kern w:val="2"/>
      <w:sz w:val="24"/>
      <w:szCs w:val="24"/>
    </w:rPr>
  </w:style>
  <w:style w:type="character" w:customStyle="1" w:styleId="Char3">
    <w:name w:val="바닥글 Char"/>
    <w:link w:val="ae"/>
    <w:uiPriority w:val="99"/>
    <w:rsid w:val="00774CFD"/>
    <w:rPr>
      <w:sz w:val="24"/>
      <w:szCs w:val="24"/>
      <w:lang w:val="en-GB" w:eastAsia="it-IT"/>
    </w:rPr>
  </w:style>
  <w:style w:type="character" w:customStyle="1" w:styleId="Char5">
    <w:name w:val="간격 없음 Char"/>
    <w:link w:val="af4"/>
    <w:uiPriority w:val="1"/>
    <w:rsid w:val="00774CFD"/>
    <w:rPr>
      <w:sz w:val="24"/>
      <w:szCs w:val="24"/>
      <w:lang w:val="it-IT" w:eastAsia="it-IT" w:bidi="ar-SA"/>
    </w:rPr>
  </w:style>
  <w:style w:type="character" w:customStyle="1" w:styleId="Char">
    <w:name w:val="제목 Char"/>
    <w:basedOn w:val="a3"/>
    <w:link w:val="a6"/>
    <w:uiPriority w:val="10"/>
    <w:rsid w:val="003C34F6"/>
    <w:rPr>
      <w:b/>
      <w:bCs/>
      <w:sz w:val="40"/>
      <w:szCs w:val="24"/>
      <w:lang w:val="en-GB" w:eastAsia="it-IT"/>
    </w:rPr>
  </w:style>
  <w:style w:type="paragraph" w:customStyle="1" w:styleId="aff6">
    <w:name w:val="큰제목"/>
    <w:basedOn w:val="a2"/>
    <w:rsid w:val="003C34F6"/>
    <w:pPr>
      <w:widowControl w:val="0"/>
      <w:wordWrap w:val="0"/>
      <w:adjustRightInd w:val="0"/>
      <w:spacing w:line="360" w:lineRule="atLeast"/>
      <w:jc w:val="center"/>
      <w:textAlignment w:val="baseline"/>
    </w:pPr>
    <w:rPr>
      <w:rFonts w:eastAsia="굴림"/>
      <w:b/>
      <w:spacing w:val="-6"/>
      <w:sz w:val="60"/>
      <w:szCs w:val="22"/>
      <w:lang w:val="en-US" w:eastAsia="ko-KR"/>
    </w:rPr>
  </w:style>
  <w:style w:type="paragraph" w:customStyle="1" w:styleId="Standard">
    <w:name w:val="Standard"/>
    <w:basedOn w:val="a2"/>
    <w:link w:val="StandardChar"/>
    <w:qFormat/>
    <w:rsid w:val="003C34F6"/>
    <w:pPr>
      <w:wordWrap w:val="0"/>
      <w:ind w:leftChars="50" w:left="50"/>
    </w:pPr>
    <w:rPr>
      <w:rFonts w:ascii="맑은 고딕" w:hAnsi="맑은 고딕"/>
      <w:sz w:val="20"/>
      <w:szCs w:val="16"/>
      <w:lang w:val="en-US" w:eastAsia="ko-KR"/>
    </w:rPr>
  </w:style>
  <w:style w:type="paragraph" w:customStyle="1" w:styleId="StardardRight">
    <w:name w:val="Stardard Right"/>
    <w:basedOn w:val="Standard"/>
    <w:qFormat/>
    <w:rsid w:val="003C34F6"/>
    <w:pPr>
      <w:jc w:val="right"/>
    </w:pPr>
  </w:style>
  <w:style w:type="character" w:customStyle="1" w:styleId="StandardChar">
    <w:name w:val="Standard Char"/>
    <w:link w:val="Standard"/>
    <w:rsid w:val="003C34F6"/>
    <w:rPr>
      <w:rFonts w:ascii="맑은 고딕" w:hAnsi="맑은 고딕"/>
      <w:szCs w:val="16"/>
    </w:rPr>
  </w:style>
  <w:style w:type="paragraph" w:customStyle="1" w:styleId="a1">
    <w:name w:val="항목원"/>
    <w:basedOn w:val="a2"/>
    <w:rsid w:val="007D46E6"/>
    <w:pPr>
      <w:widowControl w:val="0"/>
      <w:numPr>
        <w:numId w:val="20"/>
      </w:numPr>
      <w:tabs>
        <w:tab w:val="left" w:pos="425"/>
      </w:tabs>
      <w:wordWrap w:val="0"/>
      <w:adjustRightInd w:val="0"/>
      <w:spacing w:after="100" w:line="360" w:lineRule="atLeast"/>
      <w:textAlignment w:val="baseline"/>
    </w:pPr>
    <w:rPr>
      <w:rFonts w:ascii="Times New Roman" w:eastAsia="바탕" w:hAnsi="Times New Roman"/>
      <w:spacing w:val="-6"/>
      <w:w w:val="95"/>
      <w:sz w:val="22"/>
      <w:szCs w:val="20"/>
      <w:lang w:val="en-US" w:eastAsia="ko-KR"/>
    </w:rPr>
  </w:style>
  <w:style w:type="paragraph" w:customStyle="1" w:styleId="aff7">
    <w:name w:val="항목"/>
    <w:basedOn w:val="a2"/>
    <w:rsid w:val="007D46E6"/>
    <w:pPr>
      <w:widowControl w:val="0"/>
      <w:wordWrap w:val="0"/>
      <w:adjustRightInd w:val="0"/>
      <w:spacing w:after="180" w:line="360" w:lineRule="atLeast"/>
      <w:ind w:left="1418"/>
      <w:textAlignment w:val="baseline"/>
    </w:pPr>
    <w:rPr>
      <w:rFonts w:eastAsia="돋움"/>
      <w:b/>
      <w:spacing w:val="-6"/>
      <w:w w:val="95"/>
      <w:sz w:val="22"/>
      <w:szCs w:val="20"/>
      <w:lang w:val="en-US" w:eastAsia="ko-KR"/>
    </w:rPr>
  </w:style>
  <w:style w:type="paragraph" w:customStyle="1" w:styleId="aff8">
    <w:name w:val="본문돋움"/>
    <w:basedOn w:val="a8"/>
    <w:rsid w:val="007D46E6"/>
    <w:pPr>
      <w:widowControl w:val="0"/>
      <w:wordWrap w:val="0"/>
      <w:adjustRightInd w:val="0"/>
      <w:spacing w:after="180" w:line="360" w:lineRule="atLeast"/>
      <w:ind w:left="1440"/>
      <w:textAlignment w:val="baseline"/>
    </w:pPr>
    <w:rPr>
      <w:rFonts w:eastAsia="돋움"/>
      <w:spacing w:val="-6"/>
      <w:w w:val="95"/>
      <w:szCs w:val="20"/>
      <w:lang w:val="en-US" w:eastAsia="ko-KR"/>
    </w:rPr>
  </w:style>
  <w:style w:type="paragraph" w:customStyle="1" w:styleId="31">
    <w:name w:val="부록3"/>
    <w:basedOn w:val="a2"/>
    <w:rsid w:val="004B3E58"/>
    <w:pPr>
      <w:numPr>
        <w:ilvl w:val="2"/>
        <w:numId w:val="21"/>
      </w:numPr>
      <w:adjustRightInd w:val="0"/>
      <w:spacing w:before="240" w:after="240" w:line="280" w:lineRule="atLeast"/>
      <w:textAlignment w:val="baseline"/>
      <w:outlineLvl w:val="2"/>
    </w:pPr>
    <w:rPr>
      <w:rFonts w:ascii="바탕체" w:eastAsia="바탕체" w:hAnsi="Times New Roman"/>
      <w:b/>
      <w:szCs w:val="20"/>
      <w:lang w:val="en-US" w:eastAsia="ko-KR"/>
    </w:rPr>
  </w:style>
  <w:style w:type="paragraph" w:customStyle="1" w:styleId="-">
    <w:name w:val="글머리-본문"/>
    <w:basedOn w:val="a2"/>
    <w:link w:val="-Char"/>
    <w:rsid w:val="004B3E58"/>
    <w:pPr>
      <w:numPr>
        <w:numId w:val="22"/>
      </w:numPr>
      <w:adjustRightInd w:val="0"/>
      <w:spacing w:line="280" w:lineRule="atLeast"/>
      <w:textAlignment w:val="baseline"/>
    </w:pPr>
    <w:rPr>
      <w:rFonts w:ascii="바탕체" w:eastAsia="바탕체" w:hAnsi="Times New Roman"/>
      <w:sz w:val="22"/>
      <w:szCs w:val="20"/>
      <w:lang w:val="en-US" w:eastAsia="ko-KR"/>
    </w:rPr>
  </w:style>
  <w:style w:type="character" w:customStyle="1" w:styleId="-Char">
    <w:name w:val="글머리-본문 Char"/>
    <w:basedOn w:val="a3"/>
    <w:link w:val="-"/>
    <w:rsid w:val="004B3E58"/>
    <w:rPr>
      <w:rFonts w:ascii="바탕체" w:eastAsia="바탕체" w:hAnsi="Times New Roman"/>
      <w:sz w:val="22"/>
    </w:rPr>
  </w:style>
  <w:style w:type="paragraph" w:customStyle="1" w:styleId="aff9">
    <w:name w:val="표머리"/>
    <w:basedOn w:val="a2"/>
    <w:rsid w:val="0093063F"/>
    <w:pPr>
      <w:adjustRightInd w:val="0"/>
      <w:spacing w:line="280" w:lineRule="atLeast"/>
      <w:jc w:val="center"/>
      <w:textAlignment w:val="center"/>
    </w:pPr>
    <w:rPr>
      <w:rFonts w:ascii="바탕체" w:eastAsia="바탕체" w:hAnsi="Times New Roman"/>
      <w:b/>
      <w:sz w:val="22"/>
      <w:szCs w:val="20"/>
      <w:lang w:val="en-US" w:eastAsia="ko-KR"/>
    </w:rPr>
  </w:style>
  <w:style w:type="paragraph" w:customStyle="1" w:styleId="affa">
    <w:name w:val="표내부"/>
    <w:basedOn w:val="a2"/>
    <w:rsid w:val="0093063F"/>
    <w:pPr>
      <w:adjustRightInd w:val="0"/>
      <w:spacing w:line="360" w:lineRule="atLeast"/>
      <w:jc w:val="left"/>
      <w:textAlignment w:val="baseline"/>
    </w:pPr>
    <w:rPr>
      <w:rFonts w:ascii="바탕체" w:eastAsia="바탕체" w:hAnsi="Times New Roman"/>
      <w:sz w:val="22"/>
      <w:szCs w:val="20"/>
      <w:lang w:val="en-US" w:eastAsia="ko-KR"/>
    </w:rPr>
  </w:style>
  <w:style w:type="paragraph" w:customStyle="1" w:styleId="affb">
    <w:name w:val="바탕글"/>
    <w:basedOn w:val="a2"/>
    <w:rsid w:val="00736ADF"/>
    <w:pPr>
      <w:widowControl w:val="0"/>
      <w:wordWrap w:val="0"/>
      <w:autoSpaceDE w:val="0"/>
      <w:autoSpaceDN w:val="0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sz w:val="20"/>
      <w:szCs w:val="20"/>
      <w:lang w:val="en-US" w:eastAsia="ko-KR"/>
    </w:rPr>
  </w:style>
  <w:style w:type="character" w:customStyle="1" w:styleId="UnresolvedMention">
    <w:name w:val="Unresolved Mention"/>
    <w:basedOn w:val="a3"/>
    <w:uiPriority w:val="99"/>
    <w:semiHidden/>
    <w:unhideWhenUsed/>
    <w:rsid w:val="002628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ACHR\AppData\Roaming\Microsoft\Templates\OG2012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693d0d8-0464-4cce-abda-cd8524f42175">
      <Terms xmlns="http://schemas.microsoft.com/office/infopath/2007/PartnerControls"/>
    </lcf76f155ced4ddcb4097134ff3c332f>
    <TaxCatchAll xmlns="aff8ce7c-408c-4e0e-9a17-854f108d641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54452C7C9A39C47A5BE1FD1DE8A79B9" ma:contentTypeVersion="12" ma:contentTypeDescription="새 문서를 만듭니다." ma:contentTypeScope="" ma:versionID="0a2d2e40de6c15679109ed3d671f026c">
  <xsd:schema xmlns:xsd="http://www.w3.org/2001/XMLSchema" xmlns:xs="http://www.w3.org/2001/XMLSchema" xmlns:p="http://schemas.microsoft.com/office/2006/metadata/properties" xmlns:ns2="3693d0d8-0464-4cce-abda-cd8524f42175" xmlns:ns3="aff8ce7c-408c-4e0e-9a17-854f108d641a" targetNamespace="http://schemas.microsoft.com/office/2006/metadata/properties" ma:root="true" ma:fieldsID="8a49b88cea9785fc9576607589e2047c" ns2:_="" ns3:_="">
    <xsd:import namespace="3693d0d8-0464-4cce-abda-cd8524f42175"/>
    <xsd:import namespace="aff8ce7c-408c-4e0e-9a17-854f108d64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3d0d8-0464-4cce-abda-cd8524f421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573615a4-fea2-46b1-8899-63681bdefb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8ce7c-408c-4e0e-9a17-854f108d64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ef2228a-1730-4ef9-bd77-6a75b889eb1a}" ma:internalName="TaxCatchAll" ma:showField="CatchAllData" ma:web="aff8ce7c-408c-4e0e-9a17-854f108d64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61569-60EB-4515-B858-CF3470D9D00D}">
  <ds:schemaRefs>
    <ds:schemaRef ds:uri="http://schemas.microsoft.com/office/2006/metadata/properties"/>
    <ds:schemaRef ds:uri="http://schemas.microsoft.com/office/infopath/2007/PartnerControls"/>
    <ds:schemaRef ds:uri="3693d0d8-0464-4cce-abda-cd8524f42175"/>
    <ds:schemaRef ds:uri="aff8ce7c-408c-4e0e-9a17-854f108d641a"/>
  </ds:schemaRefs>
</ds:datastoreItem>
</file>

<file path=customXml/itemProps2.xml><?xml version="1.0" encoding="utf-8"?>
<ds:datastoreItem xmlns:ds="http://schemas.openxmlformats.org/officeDocument/2006/customXml" ds:itemID="{CAA55ECE-B45A-4F96-9F78-C19691AC8C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93d0d8-0464-4cce-abda-cd8524f42175"/>
    <ds:schemaRef ds:uri="aff8ce7c-408c-4e0e-9a17-854f108d64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DA6A02-D519-4D85-92C1-5CC67A0411A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0D2765-D699-4DE4-97F7-377F4D605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OG2012_Template.dot</Template>
  <TotalTime>647</TotalTime>
  <Pages>8</Pages>
  <Words>429</Words>
  <Characters>2449</Characters>
  <Application>Microsoft Office Word</Application>
  <DocSecurity>0</DocSecurity>
  <Lines>20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프로세스 설계</vt:lpstr>
      <vt:lpstr>OG2012_User_Manual</vt:lpstr>
    </vt:vector>
  </TitlesOfParts>
  <Company>SICC</Company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프로세스 설계</dc:title>
  <dc:creator>송의준</dc:creator>
  <cp:lastModifiedBy>KOPO</cp:lastModifiedBy>
  <cp:revision>171</cp:revision>
  <cp:lastPrinted>2019-12-12T00:50:00Z</cp:lastPrinted>
  <dcterms:created xsi:type="dcterms:W3CDTF">2019-12-13T02:10:00Z</dcterms:created>
  <dcterms:modified xsi:type="dcterms:W3CDTF">2023-06-22T09:25:00Z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0x010100554452C7C9A39C47A5BE1FD1DE8A79B9</vt:lpwstr>
  </property>
</Properties>
</file>