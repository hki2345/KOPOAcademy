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9855"/>
      </w:tblGrid>
      <w:tr w:rsidR="003C34F6" w:rsidRPr="00791300" w14:paraId="4DDD7F59" w14:textId="77777777" w:rsidTr="009C075C">
        <w:trPr>
          <w:trHeight w:val="1437"/>
          <w:jc w:val="center"/>
        </w:trPr>
        <w:tc>
          <w:tcPr>
            <w:tcW w:w="9855" w:type="dxa"/>
            <w:shd w:val="clear" w:color="auto" w:fill="BFBFBF"/>
            <w:vAlign w:val="center"/>
          </w:tcPr>
          <w:p w14:paraId="360A8D5A" w14:textId="4E163105" w:rsidR="003C34F6" w:rsidRPr="00791300" w:rsidRDefault="002628BA" w:rsidP="003C34F6">
            <w:pPr>
              <w:pStyle w:val="a6"/>
              <w:rPr>
                <w:rFonts w:ascii="맑은 고딕" w:hAnsi="맑은 고딕"/>
                <w:sz w:val="60"/>
                <w:szCs w:val="60"/>
                <w:lang w:eastAsia="ko-KR"/>
              </w:rPr>
            </w:pPr>
            <w:r>
              <w:rPr>
                <w:rFonts w:ascii="맑은 고딕" w:hAnsi="맑은 고딕" w:hint="eastAsia"/>
                <w:sz w:val="60"/>
                <w:szCs w:val="60"/>
                <w:lang w:eastAsia="ko-KR"/>
              </w:rPr>
              <w:t>프로세스 설계</w:t>
            </w:r>
          </w:p>
        </w:tc>
      </w:tr>
    </w:tbl>
    <w:p w14:paraId="456B6860" w14:textId="77777777" w:rsidR="003C34F6" w:rsidRPr="00791300" w:rsidRDefault="003C34F6" w:rsidP="003C34F6">
      <w:pPr>
        <w:rPr>
          <w:rFonts w:ascii="맑은 고딕" w:hAnsi="맑은 고딕"/>
        </w:rPr>
      </w:pPr>
    </w:p>
    <w:p w14:paraId="44900C0F" w14:textId="77777777" w:rsidR="003C34F6" w:rsidRPr="00791300" w:rsidRDefault="003C34F6" w:rsidP="003C34F6">
      <w:pPr>
        <w:rPr>
          <w:rFonts w:ascii="맑은 고딕" w:hAnsi="맑은 고딕"/>
        </w:rPr>
      </w:pPr>
    </w:p>
    <w:tbl>
      <w:tblPr>
        <w:tblW w:w="48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3"/>
        <w:gridCol w:w="8181"/>
      </w:tblGrid>
      <w:tr w:rsidR="007E7A07" w:rsidRPr="00791300" w14:paraId="6AB7FF0B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652B657A" w14:textId="185DF870" w:rsidR="007E7A07" w:rsidRPr="00AE0824" w:rsidRDefault="002628BA" w:rsidP="00736AD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  <w:lang w:eastAsia="ko-KR"/>
              </w:rPr>
              <w:t>업무명</w:t>
            </w:r>
          </w:p>
        </w:tc>
        <w:tc>
          <w:tcPr>
            <w:tcW w:w="4164" w:type="pct"/>
            <w:vAlign w:val="center"/>
          </w:tcPr>
          <w:p w14:paraId="4CE0E4D8" w14:textId="5D438993" w:rsidR="007E7A07" w:rsidRPr="00FB23ED" w:rsidRDefault="00FB23ED" w:rsidP="00736ADF">
            <w:pPr>
              <w:rPr>
                <w:b/>
                <w:sz w:val="22"/>
                <w:szCs w:val="22"/>
                <w:lang w:val="it-IT" w:eastAsia="ko-KR"/>
              </w:rPr>
            </w:pPr>
            <w:r>
              <w:rPr>
                <w:rFonts w:hint="eastAsia"/>
              </w:rPr>
              <w:t>특허정보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리포팅</w:t>
            </w:r>
          </w:p>
        </w:tc>
      </w:tr>
      <w:tr w:rsidR="003C34F6" w:rsidRPr="00791300" w14:paraId="46BCBD41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2FC03B43" w14:textId="77777777" w:rsidR="003C34F6" w:rsidRPr="00791300" w:rsidRDefault="003C34F6" w:rsidP="007E7A07">
            <w:pPr>
              <w:pStyle w:val="StardardRight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791300">
              <w:rPr>
                <w:rFonts w:hint="eastAsia"/>
                <w:b/>
                <w:sz w:val="22"/>
                <w:szCs w:val="22"/>
              </w:rPr>
              <w:t>주관기관</w:t>
            </w:r>
          </w:p>
        </w:tc>
        <w:tc>
          <w:tcPr>
            <w:tcW w:w="4164" w:type="pct"/>
            <w:vAlign w:val="center"/>
          </w:tcPr>
          <w:p w14:paraId="7CAE5340" w14:textId="7D268E2C" w:rsidR="003C34F6" w:rsidRPr="00791300" w:rsidRDefault="002628BA" w:rsidP="007E7A07">
            <w:pPr>
              <w:pStyle w:val="Standard"/>
              <w:ind w:leftChars="0" w:left="0"/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한국폴리텍</w:t>
            </w:r>
            <w:r w:rsidR="00A51D36">
              <w:rPr>
                <w:rFonts w:hint="eastAsia"/>
                <w:b/>
                <w:sz w:val="22"/>
                <w:szCs w:val="22"/>
              </w:rPr>
              <w:t>대학</w:t>
            </w:r>
            <w:proofErr w:type="spellEnd"/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b/>
                <w:sz w:val="22"/>
                <w:szCs w:val="22"/>
              </w:rPr>
              <w:t>아산캠퍼스</w:t>
            </w:r>
            <w:proofErr w:type="spellEnd"/>
          </w:p>
        </w:tc>
      </w:tr>
    </w:tbl>
    <w:p w14:paraId="51B53BF5" w14:textId="77777777" w:rsidR="003C34F6" w:rsidRPr="00791300" w:rsidRDefault="003C34F6" w:rsidP="003C34F6">
      <w:pPr>
        <w:pStyle w:val="Standard"/>
        <w:ind w:left="120"/>
        <w:rPr>
          <w:lang w:val="en-GB"/>
        </w:rPr>
      </w:pPr>
    </w:p>
    <w:p w14:paraId="30C9FB93" w14:textId="77777777" w:rsidR="003C34F6" w:rsidRPr="00791300" w:rsidRDefault="003C34F6" w:rsidP="003C34F6">
      <w:pPr>
        <w:pStyle w:val="Standard"/>
        <w:ind w:left="120"/>
      </w:pPr>
    </w:p>
    <w:p w14:paraId="4FC4FA83" w14:textId="77777777" w:rsidR="003C34F6" w:rsidRDefault="003C34F6" w:rsidP="002628BA">
      <w:pPr>
        <w:pStyle w:val="Standard"/>
        <w:ind w:left="120"/>
      </w:pPr>
    </w:p>
    <w:p w14:paraId="62FE8AE7" w14:textId="77777777" w:rsidR="00A13EB8" w:rsidRPr="00791300" w:rsidRDefault="00A13EB8" w:rsidP="002628BA">
      <w:pPr>
        <w:pStyle w:val="Standard"/>
        <w:ind w:left="120"/>
      </w:pPr>
    </w:p>
    <w:p w14:paraId="52CB51B3" w14:textId="77777777" w:rsidR="003C34F6" w:rsidRPr="00791300" w:rsidRDefault="003C34F6" w:rsidP="003C34F6">
      <w:pPr>
        <w:pStyle w:val="Standard"/>
        <w:ind w:left="120"/>
      </w:pPr>
    </w:p>
    <w:p w14:paraId="374E24B7" w14:textId="77777777" w:rsidR="003C34F6" w:rsidRDefault="002628BA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/>
          <w:sz w:val="40"/>
        </w:rPr>
      </w:pPr>
      <w:r>
        <w:rPr>
          <w:rFonts w:ascii="맑은 고딕" w:eastAsia="맑은 고딕" w:hAnsi="맑은 고딕"/>
          <w:noProof/>
          <w:sz w:val="40"/>
        </w:rPr>
        <w:drawing>
          <wp:inline distT="0" distB="0" distL="0" distR="0" wp14:anchorId="66B81E0C" wp14:editId="7A7FD932">
            <wp:extent cx="3124200" cy="1785257"/>
            <wp:effectExtent l="0" t="0" r="0" b="0"/>
            <wp:docPr id="6188034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41" cy="17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EB46" w14:textId="77777777" w:rsidR="002628BA" w:rsidRDefault="002628BA" w:rsidP="002628BA">
      <w:pPr>
        <w:pStyle w:val="Standard"/>
        <w:ind w:left="120"/>
      </w:pPr>
    </w:p>
    <w:p w14:paraId="3B8B8618" w14:textId="77777777" w:rsidR="002628BA" w:rsidRDefault="002628BA" w:rsidP="002628BA">
      <w:pPr>
        <w:pStyle w:val="Standard"/>
        <w:ind w:left="120"/>
      </w:pPr>
    </w:p>
    <w:p w14:paraId="753F2DA8" w14:textId="77777777" w:rsidR="002628BA" w:rsidRDefault="002628BA" w:rsidP="002628BA">
      <w:pPr>
        <w:pStyle w:val="Standard"/>
        <w:ind w:left="120"/>
      </w:pPr>
    </w:p>
    <w:p w14:paraId="570640BB" w14:textId="77777777" w:rsidR="002628BA" w:rsidRDefault="002628BA" w:rsidP="002628BA">
      <w:pPr>
        <w:pStyle w:val="Standard"/>
        <w:ind w:left="120"/>
      </w:pPr>
    </w:p>
    <w:p w14:paraId="1256C20A" w14:textId="77777777" w:rsidR="002628BA" w:rsidRDefault="002628BA" w:rsidP="002628BA">
      <w:pPr>
        <w:pStyle w:val="Standard"/>
        <w:ind w:left="120"/>
      </w:pPr>
    </w:p>
    <w:p w14:paraId="65CC72DB" w14:textId="77777777" w:rsidR="002628BA" w:rsidRDefault="002628BA" w:rsidP="002628BA">
      <w:pPr>
        <w:pStyle w:val="Standard"/>
        <w:ind w:left="120"/>
      </w:pPr>
    </w:p>
    <w:p w14:paraId="0052F3EE" w14:textId="77777777" w:rsidR="002628BA" w:rsidRDefault="002628BA" w:rsidP="002628BA">
      <w:pPr>
        <w:pStyle w:val="Standard"/>
        <w:ind w:left="120"/>
      </w:pPr>
    </w:p>
    <w:p w14:paraId="49C5EF81" w14:textId="77777777" w:rsidR="002628BA" w:rsidRDefault="002628BA" w:rsidP="002628BA">
      <w:pPr>
        <w:pStyle w:val="Standard"/>
        <w:ind w:left="120"/>
      </w:pPr>
    </w:p>
    <w:p w14:paraId="21B394EB" w14:textId="77777777" w:rsidR="002628BA" w:rsidRDefault="002628BA" w:rsidP="002628BA">
      <w:pPr>
        <w:pStyle w:val="Standard"/>
        <w:ind w:left="120"/>
      </w:pPr>
    </w:p>
    <w:p w14:paraId="74D9229A" w14:textId="77777777" w:rsidR="002628BA" w:rsidRPr="00791300" w:rsidRDefault="002628BA" w:rsidP="002628BA">
      <w:pPr>
        <w:pStyle w:val="Standard"/>
        <w:ind w:left="120"/>
      </w:pPr>
    </w:p>
    <w:p w14:paraId="2455AB68" w14:textId="77777777" w:rsidR="002628BA" w:rsidRPr="00791300" w:rsidRDefault="002628BA" w:rsidP="002628BA">
      <w:pPr>
        <w:pStyle w:val="Standard"/>
        <w:ind w:left="120"/>
      </w:pPr>
    </w:p>
    <w:p w14:paraId="332E30D3" w14:textId="0904803F" w:rsidR="002628BA" w:rsidRPr="002628BA" w:rsidRDefault="00B7084C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/>
          <w:sz w:val="40"/>
        </w:rPr>
        <w:sectPr w:rsidR="002628BA" w:rsidRPr="002628BA" w:rsidSect="004E48C7">
          <w:pgSz w:w="11906" w:h="16838"/>
          <w:pgMar w:top="2410" w:right="709" w:bottom="1418" w:left="1134" w:header="709" w:footer="709" w:gutter="0"/>
          <w:cols w:space="708"/>
          <w:titlePg/>
          <w:docGrid w:linePitch="360"/>
        </w:sectPr>
      </w:pPr>
      <w:proofErr w:type="spellStart"/>
      <w:r>
        <w:rPr>
          <w:rFonts w:ascii="맑은 고딕" w:eastAsia="맑은 고딕" w:hAnsi="맑은 고딕" w:hint="eastAsia"/>
          <w:sz w:val="40"/>
        </w:rPr>
        <w:t>허기승</w:t>
      </w:r>
      <w:proofErr w:type="spellEnd"/>
    </w:p>
    <w:p w14:paraId="0E13CE6B" w14:textId="77777777" w:rsidR="00C929A0" w:rsidRPr="00791300" w:rsidRDefault="00C929A0" w:rsidP="00C929A0">
      <w:pPr>
        <w:jc w:val="center"/>
        <w:rPr>
          <w:rFonts w:ascii="맑은 고딕" w:hAnsi="맑은 고딕"/>
          <w:b/>
          <w:sz w:val="40"/>
          <w:szCs w:val="40"/>
          <w:u w:val="single"/>
          <w:lang w:eastAsia="ko-KR"/>
        </w:rPr>
      </w:pPr>
      <w:r w:rsidRPr="00791300">
        <w:rPr>
          <w:rFonts w:ascii="맑은 고딕" w:hAnsi="맑은 고딕" w:hint="eastAsia"/>
          <w:b/>
          <w:sz w:val="40"/>
          <w:szCs w:val="40"/>
          <w:u w:val="single"/>
          <w:lang w:eastAsia="ko-KR"/>
        </w:rPr>
        <w:lastRenderedPageBreak/>
        <w:t>개정 이력</w:t>
      </w:r>
    </w:p>
    <w:p w14:paraId="28E2A874" w14:textId="77777777" w:rsidR="00C929A0" w:rsidRPr="00791300" w:rsidRDefault="00C929A0" w:rsidP="00C929A0">
      <w:pPr>
        <w:jc w:val="left"/>
        <w:rPr>
          <w:rFonts w:ascii="맑은 고딕" w:hAnsi="맑은 고딕"/>
          <w:lang w:eastAsia="ko-KR"/>
        </w:rPr>
      </w:pPr>
    </w:p>
    <w:tbl>
      <w:tblPr>
        <w:tblW w:w="0" w:type="auto"/>
        <w:tblInd w:w="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4"/>
        <w:gridCol w:w="1703"/>
        <w:gridCol w:w="5103"/>
        <w:gridCol w:w="1985"/>
      </w:tblGrid>
      <w:tr w:rsidR="00C929A0" w:rsidRPr="00EB2112" w14:paraId="19EBE6CD" w14:textId="77777777" w:rsidTr="00C929A0">
        <w:trPr>
          <w:cantSplit/>
          <w:trHeight w:val="379"/>
        </w:trPr>
        <w:tc>
          <w:tcPr>
            <w:tcW w:w="1274" w:type="dxa"/>
            <w:shd w:val="clear" w:color="auto" w:fill="808080"/>
            <w:vAlign w:val="center"/>
          </w:tcPr>
          <w:p w14:paraId="1A652BDB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개정번호</w:t>
            </w:r>
          </w:p>
        </w:tc>
        <w:tc>
          <w:tcPr>
            <w:tcW w:w="1703" w:type="dxa"/>
            <w:shd w:val="clear" w:color="auto" w:fill="808080"/>
            <w:vAlign w:val="center"/>
          </w:tcPr>
          <w:p w14:paraId="36502F80" w14:textId="2C19E306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</w:t>
            </w:r>
            <w:r w:rsidR="00925BAF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장</w:t>
            </w:r>
            <w:proofErr w:type="spellEnd"/>
          </w:p>
        </w:tc>
        <w:tc>
          <w:tcPr>
            <w:tcW w:w="5103" w:type="dxa"/>
            <w:shd w:val="clear" w:color="auto" w:fill="808080"/>
            <w:vAlign w:val="center"/>
          </w:tcPr>
          <w:p w14:paraId="3D3B0B28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개정내역</w:t>
            </w:r>
          </w:p>
        </w:tc>
        <w:tc>
          <w:tcPr>
            <w:tcW w:w="1985" w:type="dxa"/>
            <w:shd w:val="clear" w:color="auto" w:fill="808080"/>
            <w:vAlign w:val="center"/>
          </w:tcPr>
          <w:p w14:paraId="1D27C637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시행일자</w:t>
            </w:r>
          </w:p>
        </w:tc>
      </w:tr>
      <w:tr w:rsidR="00C929A0" w:rsidRPr="00EB2112" w14:paraId="627F5D2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A02108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1.0</w:t>
            </w:r>
          </w:p>
        </w:tc>
        <w:tc>
          <w:tcPr>
            <w:tcW w:w="1703" w:type="dxa"/>
            <w:vAlign w:val="center"/>
          </w:tcPr>
          <w:p w14:paraId="0C3FEA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전체</w:t>
            </w:r>
          </w:p>
        </w:tc>
        <w:tc>
          <w:tcPr>
            <w:tcW w:w="5103" w:type="dxa"/>
          </w:tcPr>
          <w:p w14:paraId="0B01B4C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최초 작성</w:t>
            </w:r>
          </w:p>
        </w:tc>
        <w:tc>
          <w:tcPr>
            <w:tcW w:w="1985" w:type="dxa"/>
            <w:vAlign w:val="center"/>
          </w:tcPr>
          <w:p w14:paraId="5B804261" w14:textId="46B751A8" w:rsidR="00C929A0" w:rsidRPr="00EB2112" w:rsidRDefault="00A13EB8" w:rsidP="004462C6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hAnsi="맑은 고딕"/>
                <w:sz w:val="20"/>
                <w:szCs w:val="20"/>
              </w:rPr>
              <w:t>2023-06-00</w:t>
            </w:r>
          </w:p>
        </w:tc>
      </w:tr>
      <w:tr w:rsidR="00C929A0" w:rsidRPr="00EB2112" w14:paraId="35A0F36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B2579C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703" w:type="dxa"/>
            <w:vAlign w:val="center"/>
          </w:tcPr>
          <w:p w14:paraId="77BECF7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5103" w:type="dxa"/>
          </w:tcPr>
          <w:p w14:paraId="6E29FD31" w14:textId="77777777" w:rsidR="00C53D2C" w:rsidRPr="00EB2112" w:rsidRDefault="00C53D2C" w:rsidP="00C53D2C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BE32F7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</w:tr>
      <w:tr w:rsidR="00C929A0" w:rsidRPr="00EB2112" w14:paraId="110F3A0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AA5691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6BE631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0EB3B7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B546E1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9846D3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030D1D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BEEF5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952EB9F" w14:textId="77777777" w:rsidR="00C929A0" w:rsidRPr="00EB2112" w:rsidRDefault="00C929A0" w:rsidP="00EB2112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D26187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6997FBB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85D7E8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5CB4AA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2FB7AB9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4A002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7F423B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69F75E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E7A755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AF41EF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25592F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57CFBA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BD60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D1E0E7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51D38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CFC48A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A0C44A1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6CEF13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C0974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1B9981E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80D874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4BA273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3B19C0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FBC3D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399838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356D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E7F6F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480439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7AE28C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5E95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A89409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5D6E673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9ECB1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86D801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BD7561C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F0F37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4B6D3696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05389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FBC43F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488D2D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0C859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DA828FA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7D3FEB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ADEC33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EF3D29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E210B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8FEA9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738D94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AF39C0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B5BDB0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D3B008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FE7B6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5B28BCB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4DC822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A79416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8CEA0D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65815A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2D109F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8772F2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57D0E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6F594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E853D1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43F0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55C0B2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72452A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7846E3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F7AEDE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85D15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0BD7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C240A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D36EEF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3B9C5C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A064F5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F1FEB2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68CB90A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FA3A33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ED2142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E652A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6FE341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120A176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BDED65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10F252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C5C3E1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9C6BFF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C0194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C95FCC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CD0E6D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D1202BE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700133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EEAC6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759C45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EFBD954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AAF2B8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D2518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31AA3A4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004B0B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4E1EF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ECD7A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BD22AC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BF4338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C82A7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21228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F06D3C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3F66DD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E11CD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1C130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2A298CF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DAFD68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DC5FD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8D47D7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A09BCF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33815C5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F477F2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4E4CDC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8B765B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C62B8C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449BA0A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40BEE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24A8206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F6B14D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A0B753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0339D7E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FE5579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C5E628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BF57AC8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373F99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</w:tbl>
    <w:p w14:paraId="292169F3" w14:textId="1D68539E" w:rsidR="00A13EB8" w:rsidRDefault="00A13EB8">
      <w:pPr>
        <w:jc w:val="left"/>
        <w:rPr>
          <w:rFonts w:ascii="맑은 고딕" w:hAnsi="맑은 고딕"/>
          <w:lang w:eastAsia="ko-KR"/>
        </w:rPr>
      </w:pPr>
    </w:p>
    <w:p w14:paraId="033FD3B6" w14:textId="77777777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업무 개요</w:t>
      </w:r>
    </w:p>
    <w:p w14:paraId="42A99FFE" w14:textId="77777777" w:rsidR="008B2299" w:rsidRDefault="008B2299" w:rsidP="008B2299">
      <w:pPr>
        <w:pStyle w:val="af3"/>
        <w:widowControl w:val="0"/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006BB9EF" w14:textId="6478B3B0" w:rsidR="00227D70" w:rsidRDefault="00227D70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</w:t>
      </w:r>
      <w:r w:rsidR="00A13EB8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</w:t>
      </w: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>I</w:t>
      </w:r>
      <w:r>
        <w:rPr>
          <w:rFonts w:asciiTheme="minorEastAsia" w:eastAsiaTheme="minorEastAsia" w:hAnsiTheme="minorEastAsia" w:cs="굴림"/>
          <w:color w:val="000000"/>
          <w:lang w:eastAsia="ko-KR"/>
        </w:rPr>
        <w:t>D 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FD26A6">
        <w:rPr>
          <w:rFonts w:asciiTheme="minorEastAsia" w:eastAsiaTheme="minorEastAsia" w:hAnsiTheme="minorEastAsia" w:cs="굴림" w:hint="eastAsia"/>
          <w:color w:val="000000"/>
          <w:lang w:eastAsia="ko-KR"/>
        </w:rPr>
        <w:t>KOPO-RPA-002</w:t>
      </w:r>
    </w:p>
    <w:p w14:paraId="3FC8A418" w14:textId="220F2703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업무명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331E2E">
        <w:rPr>
          <w:rFonts w:hint="eastAsia"/>
          <w:szCs w:val="24"/>
        </w:rPr>
        <w:t>특허정보</w:t>
      </w:r>
      <w:r w:rsidR="00331E2E">
        <w:rPr>
          <w:rFonts w:hint="eastAsia"/>
          <w:szCs w:val="24"/>
        </w:rPr>
        <w:t xml:space="preserve"> </w:t>
      </w:r>
      <w:r w:rsidR="00331E2E">
        <w:rPr>
          <w:rFonts w:hint="eastAsia"/>
          <w:szCs w:val="24"/>
        </w:rPr>
        <w:t>조사</w:t>
      </w:r>
      <w:r w:rsidR="00331E2E">
        <w:rPr>
          <w:rFonts w:hint="eastAsia"/>
          <w:szCs w:val="24"/>
        </w:rPr>
        <w:t xml:space="preserve"> </w:t>
      </w:r>
      <w:r w:rsidR="00331E2E">
        <w:rPr>
          <w:rFonts w:hint="eastAsia"/>
          <w:szCs w:val="24"/>
        </w:rPr>
        <w:t>업무</w:t>
      </w:r>
      <w:r w:rsidR="00331E2E">
        <w:rPr>
          <w:rFonts w:hint="eastAsia"/>
          <w:szCs w:val="24"/>
        </w:rPr>
        <w:t xml:space="preserve"> </w:t>
      </w:r>
      <w:r w:rsidR="00331E2E">
        <w:rPr>
          <w:rFonts w:hint="eastAsia"/>
          <w:szCs w:val="24"/>
        </w:rPr>
        <w:t>및</w:t>
      </w:r>
      <w:r w:rsidR="00331E2E">
        <w:rPr>
          <w:rFonts w:hint="eastAsia"/>
          <w:szCs w:val="24"/>
        </w:rPr>
        <w:t xml:space="preserve"> </w:t>
      </w:r>
      <w:r w:rsidR="00331E2E">
        <w:rPr>
          <w:rFonts w:hint="eastAsia"/>
          <w:szCs w:val="24"/>
        </w:rPr>
        <w:t>리포팅</w:t>
      </w:r>
    </w:p>
    <w:p w14:paraId="0F4C1540" w14:textId="36176D90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주관부서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proofErr w:type="spellStart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한국폴리텍</w:t>
      </w:r>
      <w:r w:rsidR="00A51D36">
        <w:rPr>
          <w:rFonts w:asciiTheme="minorEastAsia" w:eastAsiaTheme="minorEastAsia" w:hAnsiTheme="minorEastAsia" w:cs="굴림" w:hint="eastAsia"/>
          <w:color w:val="000000"/>
          <w:lang w:eastAsia="ko-KR"/>
        </w:rPr>
        <w:t>대학</w:t>
      </w:r>
      <w:proofErr w:type="spellEnd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</w:t>
      </w:r>
      <w:proofErr w:type="spellStart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아산캠퍼스</w:t>
      </w:r>
      <w:proofErr w:type="spellEnd"/>
    </w:p>
    <w:p w14:paraId="74D7DFBC" w14:textId="1C6C63B2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담당자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proofErr w:type="spellStart"/>
      <w:r w:rsidR="00AC2DDA">
        <w:rPr>
          <w:rFonts w:asciiTheme="minorEastAsia" w:eastAsiaTheme="minorEastAsia" w:hAnsiTheme="minorEastAsia" w:cs="굴림" w:hint="eastAsia"/>
          <w:color w:val="000000"/>
          <w:lang w:eastAsia="ko-KR"/>
        </w:rPr>
        <w:t>허기승</w:t>
      </w:r>
      <w:proofErr w:type="spellEnd"/>
    </w:p>
    <w:p w14:paraId="18AF24F0" w14:textId="77777777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 내용</w:t>
      </w:r>
    </w:p>
    <w:p w14:paraId="69AC1C5C" w14:textId="6E705DD6" w:rsidR="00DC43C0" w:rsidRPr="00AC2DDA" w:rsidRDefault="00AC2DDA" w:rsidP="000A5A13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 w:rsidRPr="00AC2DDA">
        <w:rPr>
          <w:rFonts w:hint="eastAsia"/>
          <w:szCs w:val="24"/>
        </w:rPr>
        <w:t>특허정보</w:t>
      </w:r>
      <w:r w:rsidRPr="00AC2DDA">
        <w:rPr>
          <w:rFonts w:hint="eastAsia"/>
          <w:szCs w:val="24"/>
        </w:rPr>
        <w:t xml:space="preserve"> </w:t>
      </w:r>
      <w:r w:rsidRPr="00AC2DDA">
        <w:rPr>
          <w:rFonts w:hint="eastAsia"/>
          <w:szCs w:val="24"/>
        </w:rPr>
        <w:t>조사</w:t>
      </w:r>
      <w:r w:rsidRPr="00AC2DDA">
        <w:rPr>
          <w:rFonts w:hint="eastAsia"/>
          <w:szCs w:val="24"/>
        </w:rPr>
        <w:t xml:space="preserve"> </w:t>
      </w:r>
      <w:r w:rsidRPr="00AC2DDA">
        <w:rPr>
          <w:rFonts w:hint="eastAsia"/>
          <w:szCs w:val="24"/>
        </w:rPr>
        <w:t>업무</w:t>
      </w:r>
      <w:r w:rsidRPr="00AC2DDA">
        <w:rPr>
          <w:rFonts w:hint="eastAsia"/>
          <w:szCs w:val="24"/>
        </w:rPr>
        <w:t xml:space="preserve"> </w:t>
      </w:r>
      <w:r w:rsidRPr="00AC2DDA">
        <w:rPr>
          <w:rFonts w:hint="eastAsia"/>
          <w:szCs w:val="24"/>
        </w:rPr>
        <w:t>및</w:t>
      </w:r>
      <w:r w:rsidRPr="00AC2DDA">
        <w:rPr>
          <w:rFonts w:hint="eastAsia"/>
          <w:szCs w:val="24"/>
        </w:rPr>
        <w:t xml:space="preserve"> </w:t>
      </w:r>
      <w:r w:rsidRPr="00AC2DDA">
        <w:rPr>
          <w:rFonts w:hint="eastAsia"/>
          <w:szCs w:val="24"/>
        </w:rPr>
        <w:t>리포팅</w:t>
      </w:r>
      <w:r w:rsidRPr="00AC2DDA"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 xml:space="preserve"> </w:t>
      </w:r>
    </w:p>
    <w:p w14:paraId="60B9D04A" w14:textId="77777777" w:rsidR="00AF314A" w:rsidRPr="00AF314A" w:rsidRDefault="00AF314A" w:rsidP="00AF314A">
      <w:pPr>
        <w:widowControl w:val="0"/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</w:p>
    <w:p w14:paraId="53789793" w14:textId="4FADE83E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사용자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</w:t>
      </w:r>
      <w:proofErr w:type="gramStart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업무절차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:</w:t>
      </w:r>
      <w:proofErr w:type="gramEnd"/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 xml:space="preserve"> 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 프로세스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(A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-I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p w14:paraId="545BC36F" w14:textId="77777777" w:rsidR="008B2299" w:rsidRPr="00AF314A" w:rsidRDefault="008B2299" w:rsidP="008B2299">
      <w:pPr>
        <w:pStyle w:val="af3"/>
        <w:widowControl w:val="0"/>
        <w:wordWrap w:val="0"/>
        <w:autoSpaceDE w:val="0"/>
        <w:autoSpaceDN w:val="0"/>
        <w:ind w:left="440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5F655BC7" w14:textId="642CF78C" w:rsidR="00AF314A" w:rsidRPr="00D603E5" w:rsidRDefault="00701E0F" w:rsidP="002357EA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메일 요청 확인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8D46F3" w:rsidRPr="008D46F3" w14:paraId="72C06C46" w14:textId="77777777" w:rsidTr="005C076C">
        <w:trPr>
          <w:trHeight w:val="14"/>
          <w:jc w:val="center"/>
        </w:trPr>
        <w:tc>
          <w:tcPr>
            <w:tcW w:w="8533" w:type="dxa"/>
            <w:vAlign w:val="center"/>
          </w:tcPr>
          <w:p w14:paraId="4E7ED50E" w14:textId="7DDE4CEE" w:rsidR="008D46F3" w:rsidRPr="008D46F3" w:rsidRDefault="00A97137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703039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>https://mail.google.com/</w:t>
            </w:r>
          </w:p>
        </w:tc>
      </w:tr>
      <w:tr w:rsidR="008D46F3" w:rsidRPr="008D46F3" w14:paraId="2B03D97F" w14:textId="77777777" w:rsidTr="005C076C">
        <w:trPr>
          <w:trHeight w:val="2631"/>
          <w:jc w:val="center"/>
        </w:trPr>
        <w:tc>
          <w:tcPr>
            <w:tcW w:w="8533" w:type="dxa"/>
            <w:vAlign w:val="center"/>
          </w:tcPr>
          <w:p w14:paraId="5B06B2BD" w14:textId="2C991646" w:rsidR="008D46F3" w:rsidRPr="00DC43C0" w:rsidRDefault="00A97137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A97137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07F858B8" wp14:editId="3309B980">
                  <wp:extent cx="3238500" cy="246238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574" cy="249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6F3" w:rsidRPr="008D46F3" w14:paraId="293BE0CC" w14:textId="77777777" w:rsidTr="005C076C">
        <w:trPr>
          <w:trHeight w:val="1063"/>
          <w:jc w:val="center"/>
        </w:trPr>
        <w:tc>
          <w:tcPr>
            <w:tcW w:w="8533" w:type="dxa"/>
            <w:vAlign w:val="center"/>
          </w:tcPr>
          <w:p w14:paraId="65E10798" w14:textId="33342676" w:rsidR="00835535" w:rsidRPr="000B6523" w:rsidRDefault="00835535" w:rsidP="00835535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특허실용신안 조사를</w:t>
            </w:r>
            <w:r w:rsidRPr="00DB533F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메일로 요청</w:t>
            </w:r>
          </w:p>
          <w:p w14:paraId="1C69FDD7" w14:textId="04ED4EE7" w:rsidR="008D46F3" w:rsidRPr="00DC43C0" w:rsidRDefault="00835535" w:rsidP="00835535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7114C7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메일을 수신하고 메일 내용을 확인</w:t>
            </w:r>
          </w:p>
        </w:tc>
      </w:tr>
    </w:tbl>
    <w:p w14:paraId="792BB4B8" w14:textId="77777777" w:rsidR="008D46F3" w:rsidRPr="008D46F3" w:rsidRDefault="008D46F3" w:rsidP="008D46F3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val="en-US" w:eastAsia="ko-KR"/>
        </w:rPr>
      </w:pPr>
    </w:p>
    <w:p w14:paraId="7392A400" w14:textId="485C05CF" w:rsidR="00DC43C0" w:rsidRPr="00D603E5" w:rsidRDefault="00701E0F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proofErr w:type="spellStart"/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lastRenderedPageBreak/>
        <w:t>출원번호</w:t>
      </w:r>
      <w:proofErr w:type="spellEnd"/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 xml:space="preserve"> 확인 및 필요 자료 다운로드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3738A0EA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BAA818B" w14:textId="73A31F5A" w:rsidR="00DC43C0" w:rsidRPr="008D46F3" w:rsidRDefault="001E672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1E6724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>http://www.kipris.or.kr/khome/main.jsp</w:t>
            </w:r>
          </w:p>
        </w:tc>
      </w:tr>
      <w:tr w:rsidR="00DC43C0" w:rsidRPr="008D46F3" w14:paraId="227991E9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2820EAC" w14:textId="23DC3702" w:rsidR="00DC43C0" w:rsidRPr="00DC43C0" w:rsidRDefault="004012BF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4012BF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52370D09" wp14:editId="6D2AB2C0">
                  <wp:extent cx="2409825" cy="1899464"/>
                  <wp:effectExtent l="0" t="0" r="0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80" cy="193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219386C0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103FF42F" w14:textId="0BB71847" w:rsidR="00DC43C0" w:rsidRPr="00174ABE" w:rsidRDefault="00AF4B28" w:rsidP="00174ABE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접속 후 특허실용신안 메뉴 내 특허실용신안번호 입력 후 검색</w:t>
            </w:r>
          </w:p>
          <w:p w14:paraId="0A2B0C5A" w14:textId="27A6E497" w:rsidR="00174ABE" w:rsidRPr="001551C1" w:rsidRDefault="00174ABE" w:rsidP="00174ABE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출원번호가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일치하는 건 확인</w:t>
            </w:r>
          </w:p>
          <w:p w14:paraId="008760AE" w14:textId="18544E5D" w:rsidR="00DC43C0" w:rsidRPr="001551C1" w:rsidRDefault="002533FC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 xml:space="preserve">해당 건의 특허 명 클릭 후 특허 상세내용 </w:t>
            </w:r>
            <w:r>
              <w:rPr>
                <w:rFonts w:asciiTheme="minorEastAsia" w:eastAsiaTheme="minorEastAsia" w:hAnsiTheme="minorEastAsia" w:cs="맑은 고딕"/>
                <w:sz w:val="20"/>
                <w:lang w:eastAsia="ko-KR"/>
              </w:rPr>
              <w:t>POPUP</w:t>
            </w:r>
          </w:p>
          <w:p w14:paraId="46E29551" w14:textId="77777777" w:rsidR="00DC43C0" w:rsidRDefault="0063605F" w:rsidP="0076456C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>상세 내용 중 일부를 엑셀 파일에 기록</w:t>
            </w:r>
          </w:p>
          <w:p w14:paraId="5B04B17A" w14:textId="77777777" w:rsidR="005F4A05" w:rsidRDefault="0076456C" w:rsidP="00B35241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>특허 대표 이미지 다운로드</w:t>
            </w:r>
          </w:p>
          <w:p w14:paraId="3735AF51" w14:textId="7774E867" w:rsidR="00B35241" w:rsidRPr="0076456C" w:rsidRDefault="00B35241" w:rsidP="00B35241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>공고전문</w:t>
            </w:r>
            <w:proofErr w:type="spellEnd"/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맑은 고딕"/>
                <w:sz w:val="20"/>
                <w:lang w:eastAsia="ko-KR"/>
              </w:rPr>
              <w:t xml:space="preserve">PDF </w:t>
            </w:r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>다운로드</w:t>
            </w:r>
          </w:p>
        </w:tc>
      </w:tr>
    </w:tbl>
    <w:p w14:paraId="774BD299" w14:textId="77777777" w:rsidR="008D46F3" w:rsidRPr="00DC43C0" w:rsidRDefault="008D46F3" w:rsidP="00D603E5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1F32EC03" w14:textId="0C888AD9" w:rsidR="00DC43C0" w:rsidRPr="00D603E5" w:rsidRDefault="00701E0F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자료 가공 후 로컬에 저장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10BE6414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7F94F66B" w14:textId="57D0EE1E" w:rsidR="00DC43C0" w:rsidRPr="008D46F3" w:rsidRDefault="00360866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EXCEL</w:t>
            </w:r>
          </w:p>
        </w:tc>
      </w:tr>
      <w:tr w:rsidR="00DC43C0" w:rsidRPr="008D46F3" w14:paraId="189BD60A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73121AD2" w14:textId="1EE0A216" w:rsidR="00DC43C0" w:rsidRPr="00DC43C0" w:rsidRDefault="00360866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360866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2AB6F5F1" wp14:editId="60BB3365">
                  <wp:extent cx="1609725" cy="165826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416" cy="1669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4CB4EA32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5DC0E8EE" w14:textId="3BB9AF0B" w:rsidR="00DC43C0" w:rsidRPr="00DC43C0" w:rsidRDefault="00360866" w:rsidP="00360866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입력한 내용</w:t>
            </w:r>
            <w:r w:rsidR="00451F40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지정한 이름으로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로컬에 저장</w:t>
            </w:r>
          </w:p>
        </w:tc>
      </w:tr>
    </w:tbl>
    <w:p w14:paraId="01A29DE0" w14:textId="0F420BCE" w:rsidR="00CA7F54" w:rsidRPr="00D603E5" w:rsidRDefault="0018150C" w:rsidP="00CA7F54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proofErr w:type="spellStart"/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lastRenderedPageBreak/>
        <w:t>요청자에게</w:t>
      </w:r>
      <w:proofErr w:type="spellEnd"/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 xml:space="preserve"> 메일 발송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CA7F54" w:rsidRPr="008D46F3" w14:paraId="51FDFDA1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68F495B" w14:textId="3210585F" w:rsidR="00CA7F54" w:rsidRPr="008D46F3" w:rsidRDefault="004871AB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703039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>https://mail.google.com/</w:t>
            </w:r>
          </w:p>
        </w:tc>
      </w:tr>
      <w:tr w:rsidR="00CA7F54" w:rsidRPr="008D46F3" w14:paraId="1A4F10E8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7F7D911" w14:textId="52050F20" w:rsidR="00CA7F54" w:rsidRPr="00DC43C0" w:rsidRDefault="00D21E97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 w:rsidRPr="00D21E97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27222128" wp14:editId="32922A29">
                  <wp:extent cx="1571625" cy="1709871"/>
                  <wp:effectExtent l="0" t="0" r="0" b="508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736" cy="1754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F54" w:rsidRPr="008D46F3" w14:paraId="467BAD21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02036077" w14:textId="7AA9FFB6" w:rsidR="00CA7F54" w:rsidRPr="00421BBB" w:rsidRDefault="00E147C5" w:rsidP="00421BBB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요청자에게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메일 작성</w:t>
            </w:r>
            <w:r w:rsidR="00421BBB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 xml:space="preserve"> 후 발송</w:t>
            </w:r>
          </w:p>
          <w:p w14:paraId="0601D853" w14:textId="77777777" w:rsidR="00CA7F54" w:rsidRDefault="00421BBB" w:rsidP="009D32BD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421BBB"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 xml:space="preserve">다른 </w:t>
            </w:r>
            <w:proofErr w:type="spellStart"/>
            <w:r w:rsidRPr="00421BBB"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>요청자</w:t>
            </w:r>
            <w:proofErr w:type="spellEnd"/>
            <w:r w:rsidRPr="00421BBB"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 xml:space="preserve"> 있는지 확인 후 추가 발송</w:t>
            </w:r>
          </w:p>
          <w:p w14:paraId="1845BD4B" w14:textId="707618EA" w:rsidR="009D32BD" w:rsidRPr="00421BBB" w:rsidRDefault="009D32BD" w:rsidP="009D32BD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20"/>
                <w:lang w:eastAsia="ko-KR"/>
              </w:rPr>
              <w:t>추가 내용 검토 및 종료</w:t>
            </w:r>
          </w:p>
        </w:tc>
      </w:tr>
    </w:tbl>
    <w:p w14:paraId="0B251828" w14:textId="303C1AB1" w:rsidR="001012CF" w:rsidRPr="00CA7F54" w:rsidRDefault="001012CF" w:rsidP="00891706">
      <w:pPr>
        <w:jc w:val="left"/>
        <w:rPr>
          <w:rFonts w:asciiTheme="minorEastAsia" w:eastAsiaTheme="minorEastAsia" w:hAnsiTheme="minorEastAsia" w:cs="맑은 고딕"/>
          <w:sz w:val="22"/>
          <w:szCs w:val="22"/>
          <w:lang w:eastAsia="ko-KR"/>
        </w:rPr>
      </w:pPr>
    </w:p>
    <w:p w14:paraId="3BD5DCAD" w14:textId="268396EB" w:rsidR="00BB709B" w:rsidRPr="00DC43C0" w:rsidRDefault="00891706" w:rsidP="00BB709B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자동화 업무 </w:t>
      </w:r>
      <w:proofErr w:type="gramStart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절차 :</w:t>
      </w:r>
      <w:proofErr w:type="gramEnd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자동화 프로세스 (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T</w:t>
      </w:r>
      <w:r w:rsidR="00631800"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O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-B</w:t>
      </w:r>
      <w:r w:rsidR="00631800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E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BB709B" w:rsidRPr="00BB709B" w14:paraId="3B4D433D" w14:textId="77777777" w:rsidTr="00BB709B">
        <w:trPr>
          <w:trHeight w:val="741"/>
          <w:jc w:val="center"/>
        </w:trPr>
        <w:tc>
          <w:tcPr>
            <w:tcW w:w="8423" w:type="dxa"/>
            <w:vAlign w:val="center"/>
          </w:tcPr>
          <w:p w14:paraId="167FAE45" w14:textId="212A8A4E" w:rsidR="00DC43C0" w:rsidRPr="00BB709B" w:rsidRDefault="00292D64" w:rsidP="00867084">
            <w:pPr>
              <w:widowControl w:val="0"/>
              <w:wordWrap w:val="0"/>
              <w:autoSpaceDE w:val="0"/>
              <w:autoSpaceDN w:val="0"/>
              <w:ind w:right="84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  <w:r w:rsidRPr="00292D64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  <w:drawing>
                <wp:inline distT="0" distB="0" distL="0" distR="0" wp14:anchorId="7808A714" wp14:editId="0A8E1373">
                  <wp:extent cx="4286250" cy="3953696"/>
                  <wp:effectExtent l="0" t="0" r="0" b="889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651" cy="395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33E3C211" w14:textId="041E623B" w:rsidR="00810421" w:rsidRPr="007E14E4" w:rsidRDefault="00F6209C" w:rsidP="00EE2E63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  <w:r w:rsidR="00543BF6">
        <w:rPr>
          <w:rFonts w:asciiTheme="minorEastAsia" w:eastAsiaTheme="minorEastAsia" w:hAnsiTheme="minorEastAsia" w:cs="굴림"/>
          <w:color w:val="000000"/>
          <w:lang w:eastAsia="ko-KR"/>
        </w:rPr>
        <w:lastRenderedPageBreak/>
        <w:t xml:space="preserve"> </w:t>
      </w:r>
    </w:p>
    <w:p w14:paraId="4398E7CF" w14:textId="77777777" w:rsidR="009D76E7" w:rsidRPr="00DC43C0" w:rsidRDefault="009D76E7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t>자동화 구현 상세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781"/>
        <w:gridCol w:w="6272"/>
      </w:tblGrid>
      <w:tr w:rsidR="009D76E7" w14:paraId="417950C4" w14:textId="77777777" w:rsidTr="00CA7F54">
        <w:trPr>
          <w:trHeight w:val="587"/>
        </w:trPr>
        <w:tc>
          <w:tcPr>
            <w:tcW w:w="5026" w:type="dxa"/>
            <w:shd w:val="clear" w:color="auto" w:fill="D9D9D9" w:themeFill="background1" w:themeFillShade="D9"/>
            <w:vAlign w:val="center"/>
          </w:tcPr>
          <w:p w14:paraId="5C01BDAC" w14:textId="77777777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>자동화 단계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14:paraId="49D668A5" w14:textId="2110FD1A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 xml:space="preserve">적용 </w:t>
            </w:r>
            <w:r w:rsidR="00631800"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  <w:t>액티비티</w:t>
            </w:r>
          </w:p>
        </w:tc>
      </w:tr>
      <w:tr w:rsidR="003409B1" w14:paraId="5DCCABF7" w14:textId="77777777" w:rsidTr="00CA7F54">
        <w:trPr>
          <w:trHeight w:val="3614"/>
        </w:trPr>
        <w:tc>
          <w:tcPr>
            <w:tcW w:w="5026" w:type="dxa"/>
          </w:tcPr>
          <w:p w14:paraId="661C4C56" w14:textId="0E1956C0" w:rsidR="003409B1" w:rsidRPr="00CA7F54" w:rsidRDefault="003409B1" w:rsidP="003409B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="Arial" w:eastAsia="맑은 고딕" w:hAnsi="Arial"/>
                <w:szCs w:val="24"/>
                <w:lang w:val="en-GB" w:eastAsia="it-IT"/>
              </w:rPr>
              <w:br w:type="page"/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1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2C95D5C4" w14:textId="12B23D91" w:rsidR="003409B1" w:rsidRPr="00CA7F54" w:rsidRDefault="003409B1" w:rsidP="003409B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 w:rsidRPr="00A97137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5AF0B1D3" wp14:editId="78DB5B5C">
                  <wp:extent cx="2417739" cy="1838325"/>
                  <wp:effectExtent l="0" t="0" r="190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301" cy="1872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F7612" w14:textId="3AC99BDC" w:rsidR="003409B1" w:rsidRPr="00F23DC7" w:rsidRDefault="003409B1" w:rsidP="003409B1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 w:rsidRPr="00F23DC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특허실용신안 조사를 메일로 요청</w:t>
            </w:r>
          </w:p>
          <w:p w14:paraId="7E37211D" w14:textId="70D5556B" w:rsidR="003409B1" w:rsidRPr="00554088" w:rsidRDefault="003409B1" w:rsidP="003409B1">
            <w:pPr>
              <w:pStyle w:val="af3"/>
              <w:numPr>
                <w:ilvl w:val="0"/>
                <w:numId w:val="29"/>
              </w:numPr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메일을 수신하고 메일 내용을 확인</w:t>
            </w:r>
            <w:r w:rsidRPr="00F40D2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>
              <w:rPr>
                <w:rFonts w:hint="eastAsia"/>
              </w:rPr>
              <w:t xml:space="preserve"> </w:t>
            </w:r>
            <w:proofErr w:type="gramStart"/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제목 :</w:t>
            </w:r>
            <w:proofErr w:type="gramEnd"/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“[RPA] 특허실용신안 </w:t>
            </w:r>
            <w:proofErr w:type="spellStart"/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조사요청</w:t>
            </w:r>
            <w:proofErr w:type="spellEnd"/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– </w:t>
            </w:r>
            <w:proofErr w:type="spellStart"/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요청번호</w:t>
            </w:r>
            <w:proofErr w:type="spellEnd"/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: {TIMESTAMP}” (제목, 본문 규칙 </w:t>
            </w:r>
            <w:r w:rsidRPr="00F40D2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{TIMESTAMP} </w:t>
            </w:r>
            <w:proofErr w:type="spellStart"/>
            <w:r w:rsidRPr="00F40D2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YYYYMMDDhhmmss</w:t>
            </w:r>
            <w:proofErr w:type="spellEnd"/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)</w:t>
            </w:r>
            <w:r w:rsidRPr="00F40D2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Pr="00F40D2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본문 : “아래의 </w:t>
            </w:r>
            <w:proofErr w:type="spellStart"/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출원번호의</w:t>
            </w:r>
            <w:proofErr w:type="spellEnd"/>
            <w:r w:rsidRPr="00F40D2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상세 내용 조사해서 보고하세요</w:t>
            </w:r>
            <w:r w:rsidRPr="00F40D2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1020230016060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F40D2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1020230016060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F40D2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1020230016060</w:t>
            </w:r>
          </w:p>
        </w:tc>
        <w:tc>
          <w:tcPr>
            <w:tcW w:w="5027" w:type="dxa"/>
          </w:tcPr>
          <w:p w14:paraId="54AE648D" w14:textId="4D81898E" w:rsidR="005B4507" w:rsidRPr="005B4507" w:rsidRDefault="003409B1" w:rsidP="00662318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 w:rsidRPr="005B4507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</w:t>
            </w:r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Mail.SMTP.Activities.SendMail</w:t>
            </w:r>
            <w:proofErr w:type="spellEnd"/>
            <w:r w:rsidRPr="005B4507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암호: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proofErr w:type="spellStart"/>
            <w:r w:rsidRPr="005B450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hvyhmngsjznodujb</w:t>
            </w:r>
            <w:proofErr w:type="spellEnd"/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이메일: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hki4825@gmail.com</w:t>
            </w:r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proofErr w:type="spellStart"/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받는사람</w:t>
            </w:r>
            <w:proofErr w:type="spellEnd"/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:</w:t>
            </w:r>
            <w:r w:rsidRPr="005B4507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5B4507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요청자</w:t>
            </w:r>
            <w:proofErr w:type="spellEnd"/>
          </w:p>
          <w:p w14:paraId="51E0FACE" w14:textId="5F3DB26D" w:rsidR="005B4507" w:rsidRPr="005B4507" w:rsidRDefault="005B4507" w:rsidP="005B4507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Mail.IMAP.Activities.GetIMAPMailMessages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암호: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proofErr w:type="spellStart"/>
            <w:r w:rsidRPr="00D072E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hvyhmngsjznodujb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이메일: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hki4825@gmail.com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메시지: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sMailLists</w:t>
            </w:r>
            <w:proofErr w:type="spellEnd"/>
          </w:p>
          <w:p w14:paraId="65B4842D" w14:textId="5FEC4546" w:rsidR="00657980" w:rsidRDefault="003409B1" w:rsidP="00657980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215B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MultiAssign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111B8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request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변수이름: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111B8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SECRET_KEY,</w:t>
            </w:r>
            <w:r w:rsidR="00111B8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111B8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TEMPLATE,</w:t>
            </w:r>
            <w:r w:rsidR="00111B8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111B8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URL</w:t>
            </w:r>
          </w:p>
          <w:p w14:paraId="062A7250" w14:textId="709AAA25" w:rsidR="00B15915" w:rsidRPr="00B15915" w:rsidRDefault="00B15915" w:rsidP="00B15915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2F2D7D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HttpClient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 w:rsidR="00F174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F174B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F174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본문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: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F174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sRequest</w:t>
            </w:r>
            <w:proofErr w:type="spellEnd"/>
            <w:r w:rsidR="007C58B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7C58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7C58B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7C58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본문 형식:</w:t>
            </w:r>
            <w:r w:rsidR="007C58B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7C58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application/</w:t>
            </w:r>
            <w:proofErr w:type="spellStart"/>
            <w:r w:rsidR="007C58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json</w:t>
            </w:r>
            <w:proofErr w:type="spellEnd"/>
            <w:r w:rsidR="007C58B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7C58B9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7C58B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85699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URL요청:</w:t>
            </w:r>
            <w:r w:rsidR="00856996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85699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URL</w:t>
            </w:r>
            <w:r w:rsidR="00856996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85699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856996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85699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요청 메서드:</w:t>
            </w:r>
            <w:r w:rsidR="00856996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85699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POST</w:t>
            </w:r>
            <w:r w:rsidR="00856996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85699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856996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85699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형식 수락:</w:t>
            </w:r>
            <w:r w:rsidR="00856996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85699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JSON</w:t>
            </w:r>
            <w:r w:rsidR="000B4E3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0B4E3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0B4E3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0B4E3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응답 내용:</w:t>
            </w:r>
            <w:r w:rsidR="000B4E3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0B4E3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sResponse</w:t>
            </w:r>
            <w:proofErr w:type="spellEnd"/>
          </w:p>
          <w:p w14:paraId="6D407B72" w14:textId="1D188892" w:rsidR="003409B1" w:rsidRPr="001551C1" w:rsidRDefault="003409B1" w:rsidP="00657980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 w:rsidRPr="0075765A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r w:rsidR="00FC69B2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UiPath.Web.Activites.DeserializeJson&lt;Newtonsoft.Json.Linq.JObject&gt;</w:t>
            </w:r>
            <w:r w:rsidRPr="0075765A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 w:rsidRPr="0075765A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문자열을 가공하여 </w:t>
            </w:r>
            <w:r w:rsidR="00A95366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항목별로 가져올 수 있게 한다.</w:t>
            </w:r>
            <w:r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Pr="0075765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Pr="0075765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EA556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가공된 문자열:</w:t>
            </w:r>
            <w:r w:rsidR="00EA556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EA556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jsResponse</w:t>
            </w:r>
            <w:proofErr w:type="spellEnd"/>
          </w:p>
        </w:tc>
      </w:tr>
      <w:tr w:rsidR="003409B1" w14:paraId="4ACC1FA5" w14:textId="77777777" w:rsidTr="00CA7F54">
        <w:trPr>
          <w:trHeight w:val="3807"/>
        </w:trPr>
        <w:tc>
          <w:tcPr>
            <w:tcW w:w="5026" w:type="dxa"/>
          </w:tcPr>
          <w:p w14:paraId="0FEDFDC6" w14:textId="76A1DC8E" w:rsidR="003409B1" w:rsidRPr="00CA7F54" w:rsidRDefault="003409B1" w:rsidP="003409B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2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126709C8" w14:textId="12D974EA" w:rsidR="003409B1" w:rsidRPr="00CA7F54" w:rsidRDefault="00167E6B" w:rsidP="003409B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 w:rsidRPr="004012BF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3B66FB97" wp14:editId="501FDFCB">
                  <wp:extent cx="1866900" cy="1471522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259" cy="150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C43C2" w14:textId="53EB4060" w:rsidR="003409B1" w:rsidRPr="00CA7F54" w:rsidRDefault="0091191D" w:rsidP="003409B1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특허정보검색서비스 사이트에 접속</w:t>
            </w:r>
          </w:p>
          <w:p w14:paraId="673A7F50" w14:textId="4EB3E9C9" w:rsidR="003409B1" w:rsidRPr="00CA7F54" w:rsidRDefault="0091191D" w:rsidP="003409B1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메뉴를 선택한 URL로 바로 접속</w:t>
            </w:r>
          </w:p>
          <w:p w14:paraId="70786A92" w14:textId="4FDFCEE2" w:rsidR="003409B1" w:rsidRPr="00CA7F54" w:rsidRDefault="00E5626E" w:rsidP="003409B1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이전 단계에서 받아온 </w:t>
            </w:r>
            <w:proofErr w:type="spellStart"/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특허번호를</w:t>
            </w:r>
            <w:proofErr w:type="spellEnd"/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검색</w:t>
            </w:r>
          </w:p>
          <w:p w14:paraId="583595BA" w14:textId="03A0E32E" w:rsidR="003409B1" w:rsidRPr="00CA7F54" w:rsidRDefault="00AE3EB9" w:rsidP="003409B1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상세 내용에서 해당 건의 </w:t>
            </w:r>
            <w:proofErr w:type="spellStart"/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특허명</w:t>
            </w:r>
            <w:proofErr w:type="spellEnd"/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,</w:t>
            </w:r>
            <w:r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출원인,</w:t>
            </w:r>
            <w:r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법적상태</w:t>
            </w:r>
            <w:proofErr w:type="spellEnd"/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(등록/소멸 등),</w:t>
            </w:r>
            <w:r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특허요약을</w:t>
            </w:r>
            <w:proofErr w:type="spellEnd"/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확인 후 엑셀 파일에 기록</w:t>
            </w:r>
          </w:p>
          <w:p w14:paraId="7BA796C3" w14:textId="1C5141F0" w:rsidR="003409B1" w:rsidRDefault="00F77ACD" w:rsidP="003409B1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특허 대표 이미지 다운로드</w:t>
            </w:r>
          </w:p>
          <w:p w14:paraId="586D54F9" w14:textId="0570B8E5" w:rsidR="003409B1" w:rsidRPr="00CA7F54" w:rsidRDefault="00F77ACD" w:rsidP="0096792D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공고전문</w:t>
            </w:r>
            <w:proofErr w:type="spellEnd"/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 xml:space="preserve"> PDF</w:t>
            </w:r>
            <w:r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맑은 고딕" w:hint="eastAsia"/>
                <w:sz w:val="16"/>
                <w:szCs w:val="16"/>
                <w:lang w:eastAsia="ko-KR"/>
              </w:rPr>
              <w:t>다운로드</w:t>
            </w:r>
          </w:p>
        </w:tc>
        <w:tc>
          <w:tcPr>
            <w:tcW w:w="5027" w:type="dxa"/>
          </w:tcPr>
          <w:p w14:paraId="7016296F" w14:textId="37206B19" w:rsidR="009259FC" w:rsidRPr="009259FC" w:rsidRDefault="008D1C43" w:rsidP="008D1C43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="009259FC"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="009259FC"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9259FC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OpenBrowser</w:t>
            </w:r>
            <w:proofErr w:type="spellEnd"/>
            <w:r w:rsidR="009259FC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 w:rsidR="009259FC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 w:rsidR="009259F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9259F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URL</w:t>
            </w:r>
            <w:r w:rsidR="009259F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9259FC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=</w:t>
            </w:r>
            <w:r w:rsidR="009259FC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9259FC" w:rsidRPr="00832F03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http://kpat.kipris.or.kr/kpat/searchLogina.do?next=MainSearch</w:t>
            </w:r>
          </w:p>
          <w:p w14:paraId="793B4A71" w14:textId="6AC092A4" w:rsidR="008D1C43" w:rsidRPr="001551C1" w:rsidRDefault="009259FC" w:rsidP="008D1C43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proofErr w:type="spellStart"/>
            <w:r w:rsidR="008D1C43"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="008D1C43"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 w:rsidR="008D1C43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TypeInto</w:t>
            </w:r>
            <w:proofErr w:type="spellEnd"/>
            <w:r w:rsidR="008D1C43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 w:rsidR="008D1C43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 w:rsidR="008D1C43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8D1C43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Text:</w:t>
            </w:r>
            <w:r w:rsidR="008D1C43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proofErr w:type="gramStart"/>
            <w:r w:rsidR="008D1C43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iTargetNumber.ToString</w:t>
            </w:r>
            <w:proofErr w:type="spellEnd"/>
            <w:proofErr w:type="gramEnd"/>
            <w:r w:rsidR="008D1C43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()</w:t>
            </w:r>
            <w:r w:rsidR="001220E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1220E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1220EA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1220E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액셀</w:t>
            </w:r>
            <w:proofErr w:type="spellEnd"/>
            <w:r w:rsidR="001220E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데이터 입력</w:t>
            </w:r>
          </w:p>
          <w:p w14:paraId="42622903" w14:textId="06070710" w:rsidR="003409B1" w:rsidRPr="00DD0BC1" w:rsidRDefault="00DD0BC1" w:rsidP="00A13972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Click</w:t>
            </w:r>
            <w:proofErr w:type="spellEnd"/>
            <w:r w:rsidR="00101450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 xml:space="preserve"> </w:t>
            </w:r>
            <w:r w:rsidR="00101450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액셀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내 주요 버튼 및 차트 생성 버튼 클릭</w:t>
            </w:r>
            <w:r w:rsidR="00101450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</w:r>
            <w:r w:rsidR="0010145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</w:t>
            </w:r>
            <w:r w:rsidR="00101450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10145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특허 대표이미지 및 </w:t>
            </w:r>
            <w:proofErr w:type="spellStart"/>
            <w:r w:rsidR="0010145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공고전문</w:t>
            </w:r>
            <w:proofErr w:type="spellEnd"/>
            <w:r w:rsidR="0010145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PDF</w:t>
            </w:r>
            <w:r w:rsidR="00101450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101450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다운</w:t>
            </w:r>
          </w:p>
        </w:tc>
      </w:tr>
      <w:tr w:rsidR="003409B1" w14:paraId="47042E44" w14:textId="77777777" w:rsidTr="00CA7F54">
        <w:trPr>
          <w:trHeight w:val="3807"/>
        </w:trPr>
        <w:tc>
          <w:tcPr>
            <w:tcW w:w="5026" w:type="dxa"/>
          </w:tcPr>
          <w:p w14:paraId="3CF134D1" w14:textId="50468AED" w:rsidR="003409B1" w:rsidRDefault="003409B1" w:rsidP="003409B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lastRenderedPageBreak/>
              <w:t>[3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04E47BB3" w14:textId="5B608635" w:rsidR="003409B1" w:rsidRPr="00CA7F54" w:rsidRDefault="002D57EF" w:rsidP="003409B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 w:rsidRPr="00360866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2109848F" wp14:editId="052F2B9C">
                  <wp:extent cx="1609725" cy="165826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416" cy="1669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1B4F5" w14:textId="7AFBF788" w:rsidR="003409B1" w:rsidRPr="00925BAF" w:rsidRDefault="003409B1" w:rsidP="002D57EF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17" w:hanging="317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2107E5B6" w14:textId="77D39A78" w:rsidR="003409B1" w:rsidRPr="00554088" w:rsidRDefault="00A13972" w:rsidP="00A13972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Click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DE44C3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엑셀</w:t>
            </w:r>
            <w:r w:rsidR="001F545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971ACA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파</w:t>
            </w:r>
            <w:r w:rsidR="00DE44C3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일 저장 진행</w:t>
            </w:r>
          </w:p>
        </w:tc>
      </w:tr>
      <w:tr w:rsidR="003409B1" w14:paraId="3B9C887F" w14:textId="77777777" w:rsidTr="00CA7F54">
        <w:trPr>
          <w:trHeight w:val="3807"/>
        </w:trPr>
        <w:tc>
          <w:tcPr>
            <w:tcW w:w="5026" w:type="dxa"/>
          </w:tcPr>
          <w:p w14:paraId="17DE311D" w14:textId="77777777" w:rsidR="003409B1" w:rsidRDefault="003409B1" w:rsidP="003409B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4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7A74C1FE" w14:textId="5DA21F38" w:rsidR="003409B1" w:rsidRPr="00CA7F54" w:rsidRDefault="00603A70" w:rsidP="003409B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 w:rsidRPr="00D21E97">
              <w:rPr>
                <w:rFonts w:asciiTheme="minorEastAsia" w:eastAsiaTheme="minorEastAsia" w:hAnsiTheme="minorEastAsia" w:cs="굴림"/>
                <w:noProof/>
                <w:color w:val="000000"/>
                <w:sz w:val="22"/>
                <w:szCs w:val="22"/>
                <w:lang w:val="en-US" w:eastAsia="ko-KR"/>
              </w:rPr>
              <w:drawing>
                <wp:inline distT="0" distB="0" distL="0" distR="0" wp14:anchorId="2F947DAA" wp14:editId="6EA59FD2">
                  <wp:extent cx="1571625" cy="1709871"/>
                  <wp:effectExtent l="0" t="0" r="0" b="508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736" cy="1754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84868" w14:textId="77777777" w:rsidR="00107348" w:rsidRPr="00107348" w:rsidRDefault="00107348" w:rsidP="00107348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 w:rsidRPr="0010734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엑셀 파일을 다른 이름으로 저장</w:t>
            </w:r>
          </w:p>
          <w:p w14:paraId="3C14AC1C" w14:textId="3C9E772D" w:rsidR="003409B1" w:rsidRPr="00925BAF" w:rsidRDefault="00107348" w:rsidP="00107348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proofErr w:type="gramStart"/>
            <w:r w:rsidRPr="0010734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파일명 :</w:t>
            </w:r>
            <w:proofErr w:type="gramEnd"/>
            <w:r w:rsidRPr="0010734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“특허실용신안조사보고_</w:t>
            </w:r>
            <w:proofErr w:type="spellStart"/>
            <w:r w:rsidRPr="0010734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요청번호</w:t>
            </w:r>
            <w:proofErr w:type="spellEnd"/>
            <w:r w:rsidRPr="00107348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- {TIMESTAMP}.xlsx”</w:t>
            </w:r>
          </w:p>
        </w:tc>
        <w:tc>
          <w:tcPr>
            <w:tcW w:w="5027" w:type="dxa"/>
          </w:tcPr>
          <w:p w14:paraId="001B8A7D" w14:textId="2899B3EC" w:rsidR="003409B1" w:rsidRPr="00554088" w:rsidRDefault="003409B1" w:rsidP="006918DB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="006918DB"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="006918DB"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</w:t>
            </w:r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Mail.SMTP.Activities.SendMail</w:t>
            </w:r>
            <w:proofErr w:type="spellEnd"/>
            <w:r w:rsidR="006918DB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- </w:t>
            </w:r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암호:</w:t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proofErr w:type="spellStart"/>
            <w:r w:rsidR="006918DB" w:rsidRPr="00D072E9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hvyhmngsjznodujb</w:t>
            </w:r>
            <w:proofErr w:type="spellEnd"/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이메일:</w:t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</w:t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hki4825@gmail.com</w:t>
            </w:r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]</w:t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 xml:space="preserve">- </w:t>
            </w:r>
            <w:proofErr w:type="spellStart"/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받는사람</w:t>
            </w:r>
            <w:proofErr w:type="spellEnd"/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:</w:t>
            </w:r>
            <w:r w:rsidR="006918DB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="006918DB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요청자</w:t>
            </w:r>
            <w:proofErr w:type="spellEnd"/>
          </w:p>
        </w:tc>
      </w:tr>
    </w:tbl>
    <w:p w14:paraId="7713099F" w14:textId="77777777" w:rsidR="001031F4" w:rsidRDefault="001031F4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</w:p>
    <w:p w14:paraId="3112C0EE" w14:textId="467959EF" w:rsidR="001031F4" w:rsidRPr="00DC43C0" w:rsidRDefault="001031F4">
      <w:pPr>
        <w:pStyle w:val="af3"/>
        <w:widowControl w:val="0"/>
        <w:numPr>
          <w:ilvl w:val="0"/>
          <w:numId w:val="36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관련 파일</w:t>
      </w:r>
    </w:p>
    <w:p w14:paraId="15899990" w14:textId="7EC48E90" w:rsidR="001031F4" w:rsidRPr="001031F4" w:rsidRDefault="001031F4" w:rsidP="006B2E1F">
      <w:pPr>
        <w:pStyle w:val="af3"/>
        <w:widowControl w:val="0"/>
        <w:numPr>
          <w:ilvl w:val="0"/>
          <w:numId w:val="37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 w:rsidR="006B2E1F" w:rsidRPr="006B2E1F"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특허실용신안조사보고_</w:t>
      </w:r>
      <w:proofErr w:type="spellStart"/>
      <w:r w:rsidR="006B2E1F" w:rsidRPr="006B2E1F"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요청번호</w:t>
      </w:r>
      <w:proofErr w:type="spellEnd"/>
      <w:r w:rsidR="006B2E1F" w:rsidRPr="006B2E1F"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- {TIMESTAMP}</w:t>
      </w:r>
      <w:proofErr w:type="gramStart"/>
      <w:r w:rsidR="006B2E1F" w:rsidRPr="006B2E1F"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.</w:t>
      </w:r>
      <w:proofErr w:type="spellStart"/>
      <w:r w:rsidR="006B2E1F" w:rsidRPr="006B2E1F"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xlsx</w:t>
      </w:r>
      <w:proofErr w:type="spellEnd"/>
      <w:proofErr w:type="gramEnd"/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1031F4" w:rsidRPr="00BB709B" w14:paraId="34BF30B1" w14:textId="77777777" w:rsidTr="00990EA4">
        <w:trPr>
          <w:trHeight w:val="741"/>
          <w:jc w:val="center"/>
        </w:trPr>
        <w:tc>
          <w:tcPr>
            <w:tcW w:w="8423" w:type="dxa"/>
            <w:vAlign w:val="center"/>
          </w:tcPr>
          <w:p w14:paraId="7CF95A8E" w14:textId="7A4E54F3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  <w:r w:rsidRPr="001031F4"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  <w:t>[</w:t>
            </w:r>
            <w:r w:rsidRPr="001031F4"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관련파일 설명]</w:t>
            </w:r>
          </w:p>
          <w:p w14:paraId="5AD4E76D" w14:textId="03F0C7BA" w:rsidR="001031F4" w:rsidRPr="00BB709B" w:rsidRDefault="006B2E1F" w:rsidP="006B2E1F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특허 검색사이트에서 수집한 정보 저장</w:t>
            </w:r>
          </w:p>
        </w:tc>
      </w:tr>
    </w:tbl>
    <w:p w14:paraId="4FC656A3" w14:textId="3E51C407" w:rsidR="001031F4" w:rsidRPr="006B2E1F" w:rsidRDefault="001031F4" w:rsidP="006B2E1F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012602A5" w14:textId="77777777" w:rsidR="009D76E7" w:rsidRPr="009D76E7" w:rsidRDefault="009D76E7" w:rsidP="006B2E1F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sectPr w:rsidR="009D76E7" w:rsidRPr="009D76E7" w:rsidSect="004E48C7">
      <w:headerReference w:type="default" r:id="rId17"/>
      <w:footerReference w:type="default" r:id="rId18"/>
      <w:pgSz w:w="11906" w:h="16838"/>
      <w:pgMar w:top="2410" w:right="709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65488" w14:textId="77777777" w:rsidR="00CF6A02" w:rsidRDefault="00CF6A02">
      <w:r>
        <w:separator/>
      </w:r>
    </w:p>
  </w:endnote>
  <w:endnote w:type="continuationSeparator" w:id="0">
    <w:p w14:paraId="052058E3" w14:textId="77777777" w:rsidR="00CF6A02" w:rsidRDefault="00CF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inreg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61D5B" w14:textId="291D0E7F" w:rsidR="00F6209C" w:rsidRPr="00062546" w:rsidRDefault="00A13EB8" w:rsidP="00062546">
    <w:pPr>
      <w:pStyle w:val="ae"/>
      <w:pBdr>
        <w:top w:val="single" w:sz="4" w:space="1" w:color="auto"/>
      </w:pBdr>
      <w:tabs>
        <w:tab w:val="clear" w:pos="4320"/>
        <w:tab w:val="clear" w:pos="8640"/>
        <w:tab w:val="center" w:pos="4678"/>
        <w:tab w:val="right" w:pos="10065"/>
      </w:tabs>
      <w:ind w:leftChars="-117" w:left="2" w:hangingChars="177" w:hanging="283"/>
      <w:rPr>
        <w:sz w:val="16"/>
        <w:lang w:eastAsia="ko-KR"/>
      </w:rPr>
    </w:pPr>
    <w:r>
      <w:rPr>
        <w:rFonts w:hint="eastAsia"/>
        <w:sz w:val="16"/>
        <w:lang w:eastAsia="ko-KR"/>
      </w:rPr>
      <w:t>프로세스</w:t>
    </w:r>
    <w:r>
      <w:rPr>
        <w:rFonts w:hint="eastAsia"/>
        <w:sz w:val="16"/>
        <w:lang w:eastAsia="ko-KR"/>
      </w:rPr>
      <w:t xml:space="preserve"> </w:t>
    </w:r>
    <w:r>
      <w:rPr>
        <w:rFonts w:hint="eastAsia"/>
        <w:sz w:val="16"/>
        <w:lang w:eastAsia="ko-KR"/>
      </w:rPr>
      <w:t>설계</w:t>
    </w:r>
    <w:r w:rsidR="00F6209C" w:rsidRPr="00151507">
      <w:rPr>
        <w:sz w:val="16"/>
      </w:rPr>
      <w:tab/>
    </w:r>
    <w:r w:rsidR="00F6209C" w:rsidRPr="00151507">
      <w:rPr>
        <w:sz w:val="16"/>
      </w:rPr>
      <w:tab/>
      <w:t xml:space="preserve">Page </w:t>
    </w:r>
    <w:r w:rsidR="00F6209C" w:rsidRPr="00151507">
      <w:rPr>
        <w:rStyle w:val="af"/>
        <w:sz w:val="16"/>
      </w:rPr>
      <w:fldChar w:fldCharType="begin"/>
    </w:r>
    <w:r w:rsidR="00F6209C" w:rsidRPr="00151507">
      <w:rPr>
        <w:rStyle w:val="af"/>
        <w:sz w:val="16"/>
      </w:rPr>
      <w:instrText xml:space="preserve"> PAGE </w:instrText>
    </w:r>
    <w:r w:rsidR="00F6209C" w:rsidRPr="00151507">
      <w:rPr>
        <w:rStyle w:val="af"/>
        <w:sz w:val="16"/>
      </w:rPr>
      <w:fldChar w:fldCharType="separate"/>
    </w:r>
    <w:r w:rsidR="00292D64">
      <w:rPr>
        <w:rStyle w:val="af"/>
        <w:noProof/>
        <w:sz w:val="16"/>
      </w:rPr>
      <w:t>7</w:t>
    </w:r>
    <w:r w:rsidR="00F6209C" w:rsidRPr="00151507">
      <w:rPr>
        <w:rStyle w:val="af"/>
        <w:sz w:val="16"/>
      </w:rPr>
      <w:fldChar w:fldCharType="end"/>
    </w:r>
    <w:r w:rsidR="00F6209C">
      <w:rPr>
        <w:rStyle w:val="af"/>
        <w:rFonts w:hint="eastAsia"/>
        <w:sz w:val="16"/>
        <w:lang w:eastAsia="ko-KR"/>
      </w:rPr>
      <w:t xml:space="preserve"> of </w:t>
    </w:r>
    <w:r w:rsidR="00F6209C">
      <w:rPr>
        <w:rStyle w:val="af"/>
        <w:sz w:val="16"/>
        <w:lang w:eastAsia="ko-KR"/>
      </w:rPr>
      <w:fldChar w:fldCharType="begin"/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rFonts w:hint="eastAsia"/>
        <w:sz w:val="16"/>
        <w:lang w:eastAsia="ko-KR"/>
      </w:rPr>
      <w:instrText>SECTIONPAGES   \* MERGEFORMAT</w:instrText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sz w:val="16"/>
        <w:lang w:eastAsia="ko-KR"/>
      </w:rPr>
      <w:fldChar w:fldCharType="separate"/>
    </w:r>
    <w:r w:rsidR="00292D64">
      <w:rPr>
        <w:rStyle w:val="af"/>
        <w:noProof/>
        <w:sz w:val="16"/>
        <w:lang w:eastAsia="ko-KR"/>
      </w:rPr>
      <w:t>7</w:t>
    </w:r>
    <w:r w:rsidR="00F6209C">
      <w:rPr>
        <w:rStyle w:val="af"/>
        <w:sz w:val="16"/>
        <w:lang w:eastAsia="ko-KR"/>
      </w:rPr>
      <w:fldChar w:fldCharType="end"/>
    </w:r>
    <w:r w:rsidR="00F6209C" w:rsidRPr="00151507">
      <w:rPr>
        <w:rStyle w:val="af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9D826" w14:textId="77777777" w:rsidR="00CF6A02" w:rsidRDefault="00CF6A02">
      <w:r>
        <w:separator/>
      </w:r>
    </w:p>
  </w:footnote>
  <w:footnote w:type="continuationSeparator" w:id="0">
    <w:p w14:paraId="17290C42" w14:textId="77777777" w:rsidR="00CF6A02" w:rsidRDefault="00CF6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5BDA8" w14:textId="77777777" w:rsidR="00F6209C" w:rsidRDefault="00F6209C">
    <w:pPr>
      <w:pStyle w:val="ad"/>
      <w:rPr>
        <w:lang w:eastAsia="ko-KR"/>
      </w:rPr>
    </w:pPr>
  </w:p>
  <w:tbl>
    <w:tblPr>
      <w:tblW w:w="10349" w:type="dxa"/>
      <w:tblInd w:w="-18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418"/>
      <w:gridCol w:w="3402"/>
      <w:gridCol w:w="1276"/>
      <w:gridCol w:w="1701"/>
      <w:gridCol w:w="1134"/>
      <w:gridCol w:w="1418"/>
    </w:tblGrid>
    <w:tr w:rsidR="00F6209C" w:rsidRPr="00A13EB8" w14:paraId="255F4CBB" w14:textId="77777777" w:rsidTr="004D237A">
      <w:trPr>
        <w:cantSplit/>
      </w:trPr>
      <w:tc>
        <w:tcPr>
          <w:tcW w:w="4820" w:type="dxa"/>
          <w:gridSpan w:val="2"/>
        </w:tcPr>
        <w:p w14:paraId="1919D590" w14:textId="6559D8E3" w:rsidR="00F6209C" w:rsidRPr="00A13EB8" w:rsidRDefault="00A13EB8" w:rsidP="0091242C">
          <w:pPr>
            <w:jc w:val="center"/>
            <w:rPr>
              <w:rFonts w:asciiTheme="minorEastAsia" w:eastAsiaTheme="minorEastAsia" w:hAnsiTheme="minorEastAsia" w:cs="Arial"/>
              <w:b/>
              <w:bCs/>
              <w:color w:val="00000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b/>
              <w:bCs/>
              <w:color w:val="000000"/>
              <w:lang w:eastAsia="ko-KR"/>
            </w:rPr>
            <w:t>프로세스 설계</w:t>
          </w:r>
        </w:p>
      </w:tc>
      <w:tc>
        <w:tcPr>
          <w:tcW w:w="1276" w:type="dxa"/>
          <w:tcBorders>
            <w:top w:val="single" w:sz="12" w:space="0" w:color="auto"/>
            <w:bottom w:val="single" w:sz="8" w:space="0" w:color="auto"/>
          </w:tcBorders>
          <w:shd w:val="clear" w:color="auto" w:fill="F3F3F3"/>
          <w:vAlign w:val="center"/>
        </w:tcPr>
        <w:p w14:paraId="0F22AEC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작성자</w:t>
          </w:r>
        </w:p>
      </w:tc>
      <w:tc>
        <w:tcPr>
          <w:tcW w:w="4253" w:type="dxa"/>
          <w:gridSpan w:val="3"/>
          <w:vAlign w:val="center"/>
        </w:tcPr>
        <w:p w14:paraId="409814B5" w14:textId="0AD2368B" w:rsidR="00F6209C" w:rsidRPr="00A13EB8" w:rsidRDefault="00362AFB" w:rsidP="00362AFB">
          <w:pP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proofErr w:type="spellStart"/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허기승</w:t>
          </w:r>
          <w:proofErr w:type="spellEnd"/>
        </w:p>
      </w:tc>
    </w:tr>
    <w:tr w:rsidR="00F6209C" w:rsidRPr="00A13EB8" w14:paraId="22027F96" w14:textId="77777777" w:rsidTr="004D237A">
      <w:trPr>
        <w:cantSplit/>
        <w:trHeight w:val="60"/>
      </w:trPr>
      <w:tc>
        <w:tcPr>
          <w:tcW w:w="1418" w:type="dxa"/>
          <w:vMerge w:val="restart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540F67C4" w14:textId="7BF93605" w:rsidR="00F6209C" w:rsidRPr="00A13EB8" w:rsidRDefault="00362AFB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업무</w:t>
          </w:r>
          <w:r w:rsidR="00CA7F54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명</w:t>
          </w:r>
        </w:p>
      </w:tc>
      <w:tc>
        <w:tcPr>
          <w:tcW w:w="3402" w:type="dxa"/>
          <w:vMerge w:val="restart"/>
          <w:vAlign w:val="center"/>
        </w:tcPr>
        <w:p w14:paraId="6E0CAF21" w14:textId="0392B383" w:rsidR="00F6209C" w:rsidRPr="00A13EB8" w:rsidRDefault="00362AFB" w:rsidP="00E211D1">
          <w:pPr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>
            <w:rPr>
              <w:rFonts w:hint="eastAsia"/>
            </w:rPr>
            <w:t>특허정보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조사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업무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및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리포팅</w:t>
          </w:r>
        </w:p>
      </w:tc>
      <w:tc>
        <w:tcPr>
          <w:tcW w:w="1276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7A7788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Doc No.</w:t>
          </w:r>
        </w:p>
      </w:tc>
      <w:tc>
        <w:tcPr>
          <w:tcW w:w="1701" w:type="dxa"/>
          <w:vAlign w:val="center"/>
        </w:tcPr>
        <w:p w14:paraId="6EC7B07A" w14:textId="2CFA5263" w:rsidR="00F6209C" w:rsidRPr="00A13EB8" w:rsidRDefault="00A13EB8" w:rsidP="00362AFB">
          <w:pPr>
            <w:jc w:val="center"/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K</w:t>
          </w:r>
          <w:r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  <w:t>OPO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-</w:t>
          </w:r>
          <w:r w:rsidR="00362AFB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RPA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-00</w:t>
          </w:r>
          <w:r w:rsidR="00362AFB"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  <w:t>2</w:t>
          </w:r>
        </w:p>
      </w:tc>
      <w:tc>
        <w:tcPr>
          <w:tcW w:w="1134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DCA25A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Created</w:t>
          </w:r>
        </w:p>
      </w:tc>
      <w:tc>
        <w:tcPr>
          <w:tcW w:w="1418" w:type="dxa"/>
          <w:vAlign w:val="center"/>
        </w:tcPr>
        <w:p w14:paraId="4F12DF04" w14:textId="4F9D08FF" w:rsidR="00F6209C" w:rsidRPr="00A13EB8" w:rsidRDefault="00F6209C" w:rsidP="00362AFB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20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23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06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362AFB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15</w:t>
          </w:r>
        </w:p>
      </w:tc>
    </w:tr>
    <w:tr w:rsidR="00F6209C" w:rsidRPr="00A13EB8" w14:paraId="6ABCC905" w14:textId="77777777" w:rsidTr="004D237A">
      <w:trPr>
        <w:cantSplit/>
        <w:trHeight w:val="60"/>
      </w:trPr>
      <w:tc>
        <w:tcPr>
          <w:tcW w:w="1418" w:type="dxa"/>
          <w:vMerge/>
          <w:tcBorders>
            <w:top w:val="single" w:sz="12" w:space="0" w:color="auto"/>
            <w:bottom w:val="single" w:sz="12" w:space="0" w:color="auto"/>
          </w:tcBorders>
          <w:shd w:val="clear" w:color="auto" w:fill="F3F3F3"/>
          <w:vAlign w:val="center"/>
        </w:tcPr>
        <w:p w14:paraId="54E55CE1" w14:textId="77777777" w:rsidR="00F6209C" w:rsidRPr="00A13EB8" w:rsidRDefault="00F6209C" w:rsidP="004D237A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</w:tc>
      <w:tc>
        <w:tcPr>
          <w:tcW w:w="3402" w:type="dxa"/>
          <w:vMerge/>
          <w:vAlign w:val="center"/>
        </w:tcPr>
        <w:p w14:paraId="7E29173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</w:rPr>
          </w:pPr>
        </w:p>
      </w:tc>
      <w:tc>
        <w:tcPr>
          <w:tcW w:w="1276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096BFC3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Version</w:t>
          </w:r>
        </w:p>
      </w:tc>
      <w:tc>
        <w:tcPr>
          <w:tcW w:w="1701" w:type="dxa"/>
          <w:vAlign w:val="center"/>
        </w:tcPr>
        <w:p w14:paraId="0EB760B0" w14:textId="2FC78D18" w:rsidR="00F6209C" w:rsidRPr="00A13EB8" w:rsidRDefault="00A13EB8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  <w:t>V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1.0</w:t>
          </w:r>
        </w:p>
      </w:tc>
      <w:tc>
        <w:tcPr>
          <w:tcW w:w="1134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2C04F4D7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Updated</w:t>
          </w:r>
        </w:p>
      </w:tc>
      <w:tc>
        <w:tcPr>
          <w:tcW w:w="1418" w:type="dxa"/>
          <w:vAlign w:val="center"/>
        </w:tcPr>
        <w:p w14:paraId="553198B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</w:rPr>
          </w:pPr>
        </w:p>
      </w:tc>
    </w:tr>
  </w:tbl>
  <w:p w14:paraId="6778C085" w14:textId="77777777" w:rsidR="00F6209C" w:rsidRPr="00A13EB8" w:rsidRDefault="00F6209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EAC3B2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E"/>
    <w:multiLevelType w:val="singleLevel"/>
    <w:tmpl w:val="C1E024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B444183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2371440"/>
    <w:multiLevelType w:val="hybridMultilevel"/>
    <w:tmpl w:val="545EEEE8"/>
    <w:lvl w:ilvl="0" w:tplc="164601E0">
      <w:start w:val="1"/>
      <w:numFmt w:val="bullet"/>
      <w:pStyle w:val="30"/>
      <w:lvlText w:val="-"/>
      <w:lvlJc w:val="left"/>
      <w:pPr>
        <w:tabs>
          <w:tab w:val="num" w:pos="113"/>
        </w:tabs>
        <w:ind w:left="1191" w:hanging="227"/>
      </w:pPr>
      <w:rPr>
        <w:rFonts w:ascii="굴림체" w:eastAsia="굴림체" w:hAnsi="굴림체" w:hint="eastAsia"/>
        <w:b w:val="0"/>
        <w:i w:val="0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7E579AB"/>
    <w:multiLevelType w:val="hybridMultilevel"/>
    <w:tmpl w:val="6E984E04"/>
    <w:lvl w:ilvl="0" w:tplc="6846B78A">
      <w:start w:val="1"/>
      <w:numFmt w:val="bullet"/>
      <w:pStyle w:val="2"/>
      <w:lvlText w:val="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8142756"/>
    <w:multiLevelType w:val="multilevel"/>
    <w:tmpl w:val="2DA8EE58"/>
    <w:numStyleLink w:val="Level6"/>
  </w:abstractNum>
  <w:abstractNum w:abstractNumId="6" w15:restartNumberingAfterBreak="0">
    <w:nsid w:val="0A8305EE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0C2B0A85"/>
    <w:multiLevelType w:val="hybridMultilevel"/>
    <w:tmpl w:val="11CAEE80"/>
    <w:lvl w:ilvl="0" w:tplc="1A1E7A2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DDC57EA"/>
    <w:multiLevelType w:val="hybridMultilevel"/>
    <w:tmpl w:val="E8A24EE8"/>
    <w:lvl w:ilvl="0" w:tplc="84A63E7E">
      <w:start w:val="1"/>
      <w:numFmt w:val="bullet"/>
      <w:pStyle w:val="KTB1CharCharCharCharCharCharCharChar"/>
      <w:lvlText w:val=""/>
      <w:lvlJc w:val="left"/>
      <w:pPr>
        <w:tabs>
          <w:tab w:val="num" w:pos="1162"/>
        </w:tabs>
        <w:ind w:left="1162" w:hanging="425"/>
      </w:pPr>
      <w:rPr>
        <w:rFonts w:ascii="Wingdings" w:hAnsi="Wingdings" w:hint="default"/>
      </w:rPr>
    </w:lvl>
    <w:lvl w:ilvl="1" w:tplc="13EA4940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19A7A17"/>
    <w:multiLevelType w:val="hybridMultilevel"/>
    <w:tmpl w:val="7F08FE84"/>
    <w:lvl w:ilvl="0" w:tplc="ADF881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9D5EA2"/>
    <w:multiLevelType w:val="multilevel"/>
    <w:tmpl w:val="F8F09BD0"/>
    <w:styleLink w:val="Level5"/>
    <w:lvl w:ilvl="0">
      <w:start w:val="1"/>
      <w:numFmt w:val="bullet"/>
      <w:pStyle w:val="GZLevel3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FF6600"/>
        <w:kern w:val="2"/>
        <w:sz w:val="16"/>
        <w:szCs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6F4C40"/>
    <w:multiLevelType w:val="hybridMultilevel"/>
    <w:tmpl w:val="03147E76"/>
    <w:lvl w:ilvl="0" w:tplc="77DA4630">
      <w:start w:val="1"/>
      <w:numFmt w:val="bullet"/>
      <w:lvlText w:val=""/>
      <w:lvlJc w:val="left"/>
      <w:pPr>
        <w:ind w:left="1109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2D15977"/>
    <w:multiLevelType w:val="hybridMultilevel"/>
    <w:tmpl w:val="3B602C34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720" w:hanging="440"/>
      </w:p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3" w15:restartNumberingAfterBreak="0">
    <w:nsid w:val="248F4D1A"/>
    <w:multiLevelType w:val="multilevel"/>
    <w:tmpl w:val="3BE638F6"/>
    <w:lvl w:ilvl="0">
      <w:start w:val="1"/>
      <w:numFmt w:val="decimal"/>
      <w:pStyle w:val="GZNumbering"/>
      <w:lvlText w:val="%1."/>
      <w:lvlJc w:val="left"/>
      <w:pPr>
        <w:tabs>
          <w:tab w:val="num" w:pos="352"/>
        </w:tabs>
        <w:ind w:left="352" w:hanging="233"/>
      </w:pPr>
      <w:rPr>
        <w:rFonts w:eastAsia="바탕" w:hint="eastAsia"/>
        <w:color w:val="333399"/>
        <w:kern w:val="2"/>
        <w:sz w:val="16"/>
        <w:szCs w:val="16"/>
      </w:rPr>
    </w:lvl>
    <w:lvl w:ilvl="1">
      <w:start w:val="1"/>
      <w:numFmt w:val="upperLetter"/>
      <w:lvlText w:val="%2."/>
      <w:lvlJc w:val="left"/>
      <w:pPr>
        <w:tabs>
          <w:tab w:val="num" w:pos="1149"/>
        </w:tabs>
        <w:ind w:left="1149" w:hanging="400"/>
      </w:pPr>
      <w:rPr>
        <w:rFonts w:hint="eastAsia"/>
        <w:color w:val="FF6600"/>
      </w:rPr>
    </w:lvl>
    <w:lvl w:ilvl="2">
      <w:start w:val="1"/>
      <w:numFmt w:val="lowerRoman"/>
      <w:lvlText w:val="%3."/>
      <w:lvlJc w:val="right"/>
      <w:pPr>
        <w:tabs>
          <w:tab w:val="num" w:pos="1549"/>
        </w:tabs>
        <w:ind w:left="1549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49"/>
        </w:tabs>
        <w:ind w:left="1949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349"/>
        </w:tabs>
        <w:ind w:left="2349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749"/>
        </w:tabs>
        <w:ind w:left="2749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149"/>
        </w:tabs>
        <w:ind w:left="3149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549"/>
        </w:tabs>
        <w:ind w:left="3549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949"/>
        </w:tabs>
        <w:ind w:left="3949" w:hanging="400"/>
      </w:pPr>
      <w:rPr>
        <w:rFonts w:hint="eastAsia"/>
      </w:rPr>
    </w:lvl>
  </w:abstractNum>
  <w:abstractNum w:abstractNumId="14" w15:restartNumberingAfterBreak="0">
    <w:nsid w:val="262172A6"/>
    <w:multiLevelType w:val="hybridMultilevel"/>
    <w:tmpl w:val="BAFE43CE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7C3265C"/>
    <w:multiLevelType w:val="hybridMultilevel"/>
    <w:tmpl w:val="7286F666"/>
    <w:lvl w:ilvl="0" w:tplc="5C38492C">
      <w:start w:val="1"/>
      <w:numFmt w:val="bullet"/>
      <w:pStyle w:val="a"/>
      <w:lvlText w:val=""/>
      <w:lvlJc w:val="left"/>
      <w:pPr>
        <w:tabs>
          <w:tab w:val="num" w:pos="624"/>
        </w:tabs>
        <w:ind w:left="624" w:hanging="397"/>
      </w:pPr>
      <w:rPr>
        <w:rFonts w:ascii="Wingdings 2" w:eastAsia="굴림체" w:hAnsi="Wingdings 2" w:hint="default"/>
        <w:b/>
        <w:i w:val="0"/>
        <w:color w:val="003366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9AF6BCB"/>
    <w:multiLevelType w:val="hybridMultilevel"/>
    <w:tmpl w:val="28C45898"/>
    <w:lvl w:ilvl="0" w:tplc="0409000F">
      <w:start w:val="1"/>
      <w:numFmt w:val="decimal"/>
      <w:lvlText w:val="%1."/>
      <w:lvlJc w:val="left"/>
      <w:pPr>
        <w:ind w:left="44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7" w15:restartNumberingAfterBreak="0">
    <w:nsid w:val="2DC641A6"/>
    <w:multiLevelType w:val="multilevel"/>
    <w:tmpl w:val="4824EAFA"/>
    <w:lvl w:ilvl="0">
      <w:start w:val="1"/>
      <w:numFmt w:val="decimal"/>
      <w:pStyle w:val="NumberedHeading1"/>
      <w:lvlText w:val="%1."/>
      <w:lvlJc w:val="right"/>
      <w:pPr>
        <w:tabs>
          <w:tab w:val="num" w:pos="567"/>
        </w:tabs>
        <w:ind w:left="567" w:hanging="170"/>
      </w:pPr>
      <w:rPr>
        <w:rFonts w:hint="default"/>
      </w:rPr>
    </w:lvl>
    <w:lvl w:ilvl="1">
      <w:start w:val="1"/>
      <w:numFmt w:val="decimal"/>
      <w:pStyle w:val="NumberedHeading2"/>
      <w:lvlText w:val="%1.%2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2">
      <w:start w:val="1"/>
      <w:numFmt w:val="decimal"/>
      <w:pStyle w:val="NumberedHeading3"/>
      <w:lvlText w:val="%1.%2.%3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3">
      <w:start w:val="1"/>
      <w:numFmt w:val="decimal"/>
      <w:pStyle w:val="NumberedHeading4"/>
      <w:lvlText w:val="%1.%2.%3.%4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1584" w:hanging="1584"/>
      </w:pPr>
      <w:rPr>
        <w:rFonts w:hint="default"/>
      </w:rPr>
    </w:lvl>
  </w:abstractNum>
  <w:abstractNum w:abstractNumId="18" w15:restartNumberingAfterBreak="0">
    <w:nsid w:val="33C250F7"/>
    <w:multiLevelType w:val="multilevel"/>
    <w:tmpl w:val="330E1666"/>
    <w:lvl w:ilvl="0">
      <w:start w:val="1"/>
      <w:numFmt w:val="bullet"/>
      <w:pStyle w:val="-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9" w15:restartNumberingAfterBreak="0">
    <w:nsid w:val="348A4356"/>
    <w:multiLevelType w:val="multilevel"/>
    <w:tmpl w:val="EA345534"/>
    <w:lvl w:ilvl="0">
      <w:start w:val="1"/>
      <w:numFmt w:val="upperRoman"/>
      <w:pStyle w:val="31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0" w15:restartNumberingAfterBreak="0">
    <w:nsid w:val="368F5281"/>
    <w:multiLevelType w:val="multilevel"/>
    <w:tmpl w:val="F8F09BD0"/>
    <w:numStyleLink w:val="Level5"/>
  </w:abstractNum>
  <w:abstractNum w:abstractNumId="21" w15:restartNumberingAfterBreak="0">
    <w:nsid w:val="3EBF577F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1D556A3"/>
    <w:multiLevelType w:val="hybridMultilevel"/>
    <w:tmpl w:val="AD9009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3A3175A"/>
    <w:multiLevelType w:val="hybridMultilevel"/>
    <w:tmpl w:val="0582B640"/>
    <w:lvl w:ilvl="0" w:tplc="77C8BCDC">
      <w:start w:val="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8F100F5"/>
    <w:multiLevelType w:val="hybridMultilevel"/>
    <w:tmpl w:val="63C86E28"/>
    <w:lvl w:ilvl="0" w:tplc="04090009">
      <w:start w:val="3"/>
      <w:numFmt w:val="bullet"/>
      <w:lvlText w:val=""/>
      <w:lvlJc w:val="left"/>
      <w:pPr>
        <w:tabs>
          <w:tab w:val="num" w:pos="1771"/>
        </w:tabs>
        <w:ind w:left="1771" w:hanging="360"/>
      </w:pPr>
      <w:rPr>
        <w:rFonts w:ascii="Symbol" w:eastAsia="Times New Roman" w:hAnsi="Symbol" w:cs="Times New Roman" w:hint="default"/>
        <w:color w:val="auto"/>
      </w:rPr>
    </w:lvl>
    <w:lvl w:ilvl="1" w:tplc="04090003">
      <w:start w:val="3"/>
      <w:numFmt w:val="bullet"/>
      <w:pStyle w:val="BulletedList"/>
      <w:lvlText w:val="-"/>
      <w:lvlJc w:val="left"/>
      <w:pPr>
        <w:tabs>
          <w:tab w:val="num" w:pos="2491"/>
        </w:tabs>
        <w:ind w:left="2491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5" w15:restartNumberingAfterBreak="0">
    <w:nsid w:val="555C64D5"/>
    <w:multiLevelType w:val="hybridMultilevel"/>
    <w:tmpl w:val="698214F4"/>
    <w:lvl w:ilvl="0" w:tplc="515A81B2">
      <w:start w:val="1"/>
      <w:numFmt w:val="bullet"/>
      <w:pStyle w:val="Bulleted1level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auto"/>
      </w:rPr>
    </w:lvl>
    <w:lvl w:ilvl="1" w:tplc="0908DF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C60367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EB8A25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BD4D91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A32DDA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2AC5CC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CFC7BB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0049B5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8157223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9E45241"/>
    <w:multiLevelType w:val="multilevel"/>
    <w:tmpl w:val="477019F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8" w15:restartNumberingAfterBreak="0">
    <w:nsid w:val="5DFD02FC"/>
    <w:multiLevelType w:val="hybridMultilevel"/>
    <w:tmpl w:val="12C202C0"/>
    <w:lvl w:ilvl="0" w:tplc="778CBE64">
      <w:start w:val="1"/>
      <w:numFmt w:val="bullet"/>
      <w:pStyle w:val="10"/>
      <w:lvlText w:val="-"/>
      <w:lvlJc w:val="left"/>
      <w:pPr>
        <w:tabs>
          <w:tab w:val="num" w:pos="667"/>
        </w:tabs>
        <w:ind w:left="667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1" w:tplc="B3AC6C36">
      <w:start w:val="1"/>
      <w:numFmt w:val="bullet"/>
      <w:lvlText w:val="-"/>
      <w:lvlJc w:val="left"/>
      <w:pPr>
        <w:tabs>
          <w:tab w:val="num" w:pos="821"/>
        </w:tabs>
        <w:ind w:left="821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2" w:tplc="C7B60F42">
      <w:start w:val="1"/>
      <w:numFmt w:val="lowerRoman"/>
      <w:lvlText w:val="%3."/>
      <w:lvlJc w:val="right"/>
      <w:pPr>
        <w:tabs>
          <w:tab w:val="num" w:pos="1380"/>
        </w:tabs>
        <w:ind w:left="1380" w:hanging="400"/>
      </w:pPr>
    </w:lvl>
    <w:lvl w:ilvl="3" w:tplc="94529436">
      <w:start w:val="1"/>
      <w:numFmt w:val="decimal"/>
      <w:lvlText w:val="%4."/>
      <w:lvlJc w:val="left"/>
      <w:pPr>
        <w:tabs>
          <w:tab w:val="num" w:pos="1780"/>
        </w:tabs>
        <w:ind w:left="1780" w:hanging="400"/>
      </w:pPr>
    </w:lvl>
    <w:lvl w:ilvl="4" w:tplc="7FAC670C">
      <w:start w:val="1"/>
      <w:numFmt w:val="upperLetter"/>
      <w:lvlText w:val="%5."/>
      <w:lvlJc w:val="left"/>
      <w:pPr>
        <w:ind w:left="2140" w:hanging="360"/>
      </w:pPr>
      <w:rPr>
        <w:rFonts w:hint="default"/>
      </w:rPr>
    </w:lvl>
    <w:lvl w:ilvl="5" w:tplc="A4DC1D1E">
      <w:start w:val="1"/>
      <w:numFmt w:val="lowerRoman"/>
      <w:lvlText w:val="%6."/>
      <w:lvlJc w:val="right"/>
      <w:pPr>
        <w:tabs>
          <w:tab w:val="num" w:pos="2580"/>
        </w:tabs>
        <w:ind w:left="2580" w:hanging="400"/>
      </w:pPr>
    </w:lvl>
    <w:lvl w:ilvl="6" w:tplc="70501328" w:tentative="1">
      <w:start w:val="1"/>
      <w:numFmt w:val="decimal"/>
      <w:lvlText w:val="%7."/>
      <w:lvlJc w:val="left"/>
      <w:pPr>
        <w:tabs>
          <w:tab w:val="num" w:pos="2980"/>
        </w:tabs>
        <w:ind w:left="2980" w:hanging="400"/>
      </w:pPr>
    </w:lvl>
    <w:lvl w:ilvl="7" w:tplc="6838B6E2" w:tentative="1">
      <w:start w:val="1"/>
      <w:numFmt w:val="upperLetter"/>
      <w:lvlText w:val="%8."/>
      <w:lvlJc w:val="left"/>
      <w:pPr>
        <w:tabs>
          <w:tab w:val="num" w:pos="3380"/>
        </w:tabs>
        <w:ind w:left="3380" w:hanging="400"/>
      </w:pPr>
    </w:lvl>
    <w:lvl w:ilvl="8" w:tplc="9E14052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00"/>
      </w:pPr>
    </w:lvl>
  </w:abstractNum>
  <w:abstractNum w:abstractNumId="29" w15:restartNumberingAfterBreak="0">
    <w:nsid w:val="60311582"/>
    <w:multiLevelType w:val="hybridMultilevel"/>
    <w:tmpl w:val="6F046562"/>
    <w:lvl w:ilvl="0" w:tplc="04090009">
      <w:start w:val="1"/>
      <w:numFmt w:val="bullet"/>
      <w:pStyle w:val="a0"/>
      <w:lvlText w:val="–"/>
      <w:lvlJc w:val="left"/>
      <w:pPr>
        <w:tabs>
          <w:tab w:val="num" w:pos="737"/>
        </w:tabs>
        <w:ind w:left="737" w:hanging="170"/>
      </w:pPr>
      <w:rPr>
        <w:rFonts w:ascii="Helvetica" w:hAnsi="Helvetica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2A64977"/>
    <w:multiLevelType w:val="singleLevel"/>
    <w:tmpl w:val="6756E066"/>
    <w:lvl w:ilvl="0">
      <w:start w:val="1"/>
      <w:numFmt w:val="bullet"/>
      <w:pStyle w:val="a1"/>
      <w:lvlText w:val=""/>
      <w:lvlJc w:val="left"/>
      <w:pPr>
        <w:tabs>
          <w:tab w:val="num" w:pos="510"/>
        </w:tabs>
        <w:ind w:left="510" w:hanging="510"/>
      </w:pPr>
      <w:rPr>
        <w:rFonts w:ascii="Wingdings" w:hAnsi="Wingdings" w:hint="default"/>
      </w:rPr>
    </w:lvl>
  </w:abstractNum>
  <w:abstractNum w:abstractNumId="31" w15:restartNumberingAfterBreak="0">
    <w:nsid w:val="67127766"/>
    <w:multiLevelType w:val="multilevel"/>
    <w:tmpl w:val="7BD874C0"/>
    <w:lvl w:ilvl="0">
      <w:start w:val="1"/>
      <w:numFmt w:val="decimal"/>
      <w:pStyle w:val="11"/>
      <w:lvlText w:val="Chapter %1 "/>
      <w:lvlJc w:val="left"/>
      <w:pPr>
        <w:tabs>
          <w:tab w:val="num" w:pos="0"/>
        </w:tabs>
        <w:ind w:left="0" w:firstLine="0"/>
      </w:pPr>
      <w:rPr>
        <w:rFonts w:ascii="Lucida Sans" w:eastAsia="굴림체" w:hAnsi="Lucida Sans" w:hint="default"/>
        <w:b/>
        <w:i w:val="0"/>
        <w:color w:val="0000FF"/>
        <w:sz w:val="28"/>
        <w:szCs w:val="28"/>
      </w:rPr>
    </w:lvl>
    <w:lvl w:ilvl="1">
      <w:start w:val="1"/>
      <w:numFmt w:val="decimal"/>
      <w:pStyle w:val="21"/>
      <w:suff w:val="space"/>
      <w:lvlText w:val="%1.%2 "/>
      <w:lvlJc w:val="left"/>
      <w:pPr>
        <w:ind w:left="360" w:hanging="360"/>
      </w:pPr>
      <w:rPr>
        <w:rFonts w:ascii="Lucida Sans" w:eastAsia="굴림체" w:hAnsi="Lucida Sans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2"/>
        <w:szCs w:val="22"/>
        <w:u w:val="none"/>
        <w:vertAlign w:val="baseline"/>
        <w:em w:val="none"/>
      </w:rPr>
    </w:lvl>
    <w:lvl w:ilvl="2">
      <w:start w:val="1"/>
      <w:numFmt w:val="decimal"/>
      <w:pStyle w:val="33"/>
      <w:suff w:val="space"/>
      <w:lvlText w:val="%1.%2.%3 "/>
      <w:lvlJc w:val="left"/>
      <w:pPr>
        <w:ind w:left="0" w:firstLine="0"/>
      </w:pPr>
      <w:rPr>
        <w:rFonts w:ascii="Lucida Sans" w:eastAsia="굴림체" w:hAnsi="Lucida Sans" w:hint="default"/>
        <w:b w:val="0"/>
        <w:i w:val="0"/>
        <w:sz w:val="20"/>
        <w:szCs w:val="20"/>
      </w:rPr>
    </w:lvl>
    <w:lvl w:ilvl="3">
      <w:start w:val="1"/>
      <w:numFmt w:val="upperLetter"/>
      <w:pStyle w:val="34"/>
      <w:suff w:val="nothing"/>
      <w:lvlText w:val="%4.  "/>
      <w:lvlJc w:val="left"/>
      <w:pPr>
        <w:ind w:left="520" w:hanging="34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FullWidth"/>
      <w:suff w:val="nothing"/>
      <w:lvlText w:val="%1-%2-%3-%4-%5"/>
      <w:lvlJc w:val="left"/>
      <w:pPr>
        <w:ind w:left="576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576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576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576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576" w:firstLine="0"/>
      </w:pPr>
      <w:rPr>
        <w:rFonts w:hint="eastAsia"/>
      </w:rPr>
    </w:lvl>
  </w:abstractNum>
  <w:abstractNum w:abstractNumId="32" w15:restartNumberingAfterBreak="0">
    <w:nsid w:val="67C9660C"/>
    <w:multiLevelType w:val="hybridMultilevel"/>
    <w:tmpl w:val="D85E1202"/>
    <w:lvl w:ilvl="0" w:tplc="5C3A906C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2E12C1"/>
    <w:multiLevelType w:val="hybridMultilevel"/>
    <w:tmpl w:val="4A6801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0414223"/>
    <w:multiLevelType w:val="hybridMultilevel"/>
    <w:tmpl w:val="0E9A980E"/>
    <w:lvl w:ilvl="0" w:tplc="AFF4CCAE">
      <w:start w:val="1"/>
      <w:numFmt w:val="decimal"/>
      <w:lvlText w:val="%1)"/>
      <w:lvlJc w:val="left"/>
      <w:pPr>
        <w:ind w:left="800" w:hanging="400"/>
      </w:pPr>
      <w:rPr>
        <w:rFonts w:asciiTheme="minorEastAsia" w:eastAsia="바탕" w:hAnsiTheme="minorEastAsia" w:cs="굴림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0F6537B"/>
    <w:multiLevelType w:val="hybridMultilevel"/>
    <w:tmpl w:val="A5286F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6904095"/>
    <w:multiLevelType w:val="multilevel"/>
    <w:tmpl w:val="2DA8EE58"/>
    <w:styleLink w:val="Level6"/>
    <w:lvl w:ilvl="0">
      <w:start w:val="1"/>
      <w:numFmt w:val="bullet"/>
      <w:pStyle w:val="GZLevel4"/>
      <w:lvlText w:val="-"/>
      <w:lvlJc w:val="left"/>
      <w:pPr>
        <w:tabs>
          <w:tab w:val="num" w:pos="352"/>
        </w:tabs>
        <w:ind w:left="352" w:hanging="233"/>
      </w:pPr>
      <w:rPr>
        <w:rFonts w:ascii="Tahoma" w:hAnsi="Tahoma" w:hint="default"/>
        <w:color w:val="333399"/>
        <w:kern w:val="2"/>
        <w:sz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8266BC"/>
    <w:multiLevelType w:val="hybridMultilevel"/>
    <w:tmpl w:val="78B8AC06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4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8"/>
  </w:num>
  <w:num w:numId="6">
    <w:abstractNumId w:val="31"/>
  </w:num>
  <w:num w:numId="7">
    <w:abstractNumId w:val="10"/>
  </w:num>
  <w:num w:numId="8">
    <w:abstractNumId w:val="20"/>
  </w:num>
  <w:num w:numId="9">
    <w:abstractNumId w:val="13"/>
  </w:num>
  <w:num w:numId="10">
    <w:abstractNumId w:val="0"/>
  </w:num>
  <w:num w:numId="11">
    <w:abstractNumId w:val="36"/>
  </w:num>
  <w:num w:numId="12">
    <w:abstractNumId w:val="5"/>
  </w:num>
  <w:num w:numId="13">
    <w:abstractNumId w:val="2"/>
  </w:num>
  <w:num w:numId="14">
    <w:abstractNumId w:val="25"/>
  </w:num>
  <w:num w:numId="15">
    <w:abstractNumId w:val="29"/>
  </w:num>
  <w:num w:numId="16">
    <w:abstractNumId w:val="15"/>
  </w:num>
  <w:num w:numId="17">
    <w:abstractNumId w:val="4"/>
  </w:num>
  <w:num w:numId="18">
    <w:abstractNumId w:val="3"/>
  </w:num>
  <w:num w:numId="19">
    <w:abstractNumId w:val="8"/>
  </w:num>
  <w:num w:numId="20">
    <w:abstractNumId w:val="30"/>
  </w:num>
  <w:num w:numId="21">
    <w:abstractNumId w:val="19"/>
  </w:num>
  <w:num w:numId="22">
    <w:abstractNumId w:val="18"/>
  </w:num>
  <w:num w:numId="23">
    <w:abstractNumId w:val="33"/>
  </w:num>
  <w:num w:numId="24">
    <w:abstractNumId w:val="16"/>
  </w:num>
  <w:num w:numId="25">
    <w:abstractNumId w:val="7"/>
  </w:num>
  <w:num w:numId="26">
    <w:abstractNumId w:val="34"/>
  </w:num>
  <w:num w:numId="27">
    <w:abstractNumId w:val="11"/>
  </w:num>
  <w:num w:numId="28">
    <w:abstractNumId w:val="9"/>
  </w:num>
  <w:num w:numId="29">
    <w:abstractNumId w:val="32"/>
  </w:num>
  <w:num w:numId="30">
    <w:abstractNumId w:val="22"/>
  </w:num>
  <w:num w:numId="31">
    <w:abstractNumId w:val="26"/>
  </w:num>
  <w:num w:numId="32">
    <w:abstractNumId w:val="21"/>
  </w:num>
  <w:num w:numId="33">
    <w:abstractNumId w:val="6"/>
  </w:num>
  <w:num w:numId="34">
    <w:abstractNumId w:val="14"/>
  </w:num>
  <w:num w:numId="35">
    <w:abstractNumId w:val="37"/>
  </w:num>
  <w:num w:numId="36">
    <w:abstractNumId w:val="23"/>
  </w:num>
  <w:num w:numId="37">
    <w:abstractNumId w:val="12"/>
  </w:num>
  <w:num w:numId="38">
    <w:abstractNumId w:val="3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GB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ko-KR" w:vendorID="64" w:dllVersion="131077" w:nlCheck="1" w:checkStyle="1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C6"/>
    <w:rsid w:val="00000F17"/>
    <w:rsid w:val="00001716"/>
    <w:rsid w:val="00001C73"/>
    <w:rsid w:val="000021B9"/>
    <w:rsid w:val="0000232E"/>
    <w:rsid w:val="000023D6"/>
    <w:rsid w:val="00005B7B"/>
    <w:rsid w:val="00005ECC"/>
    <w:rsid w:val="000064D1"/>
    <w:rsid w:val="00010188"/>
    <w:rsid w:val="00011AB3"/>
    <w:rsid w:val="0001755D"/>
    <w:rsid w:val="0001762E"/>
    <w:rsid w:val="0002001E"/>
    <w:rsid w:val="00020344"/>
    <w:rsid w:val="00022ADE"/>
    <w:rsid w:val="0002599D"/>
    <w:rsid w:val="00026001"/>
    <w:rsid w:val="0003377C"/>
    <w:rsid w:val="00037EF6"/>
    <w:rsid w:val="0004138C"/>
    <w:rsid w:val="00043B19"/>
    <w:rsid w:val="00044846"/>
    <w:rsid w:val="00044E9F"/>
    <w:rsid w:val="00046703"/>
    <w:rsid w:val="00046CB7"/>
    <w:rsid w:val="000473CD"/>
    <w:rsid w:val="0004794A"/>
    <w:rsid w:val="000501A5"/>
    <w:rsid w:val="0005087C"/>
    <w:rsid w:val="00050AE9"/>
    <w:rsid w:val="000547A3"/>
    <w:rsid w:val="00056C1C"/>
    <w:rsid w:val="0005723F"/>
    <w:rsid w:val="00057C85"/>
    <w:rsid w:val="00057FBB"/>
    <w:rsid w:val="00062546"/>
    <w:rsid w:val="00063925"/>
    <w:rsid w:val="00065CF8"/>
    <w:rsid w:val="0006681B"/>
    <w:rsid w:val="00067330"/>
    <w:rsid w:val="00070BA9"/>
    <w:rsid w:val="00072045"/>
    <w:rsid w:val="00072AD0"/>
    <w:rsid w:val="00077037"/>
    <w:rsid w:val="00080A0F"/>
    <w:rsid w:val="00081F8C"/>
    <w:rsid w:val="0008408F"/>
    <w:rsid w:val="0008473D"/>
    <w:rsid w:val="00092609"/>
    <w:rsid w:val="000949EB"/>
    <w:rsid w:val="00094CB3"/>
    <w:rsid w:val="000976D5"/>
    <w:rsid w:val="000A101E"/>
    <w:rsid w:val="000A1C98"/>
    <w:rsid w:val="000A70E8"/>
    <w:rsid w:val="000B049D"/>
    <w:rsid w:val="000B0A99"/>
    <w:rsid w:val="000B28B3"/>
    <w:rsid w:val="000B335A"/>
    <w:rsid w:val="000B3AB9"/>
    <w:rsid w:val="000B4E3C"/>
    <w:rsid w:val="000B6737"/>
    <w:rsid w:val="000B7023"/>
    <w:rsid w:val="000B7CA5"/>
    <w:rsid w:val="000C08AF"/>
    <w:rsid w:val="000C186A"/>
    <w:rsid w:val="000C4218"/>
    <w:rsid w:val="000C438E"/>
    <w:rsid w:val="000C56C2"/>
    <w:rsid w:val="000D4511"/>
    <w:rsid w:val="000D4E17"/>
    <w:rsid w:val="000D69C3"/>
    <w:rsid w:val="000D6CBC"/>
    <w:rsid w:val="000D6DC6"/>
    <w:rsid w:val="000E1783"/>
    <w:rsid w:val="000E185F"/>
    <w:rsid w:val="000E2FDE"/>
    <w:rsid w:val="000E445C"/>
    <w:rsid w:val="000E67FA"/>
    <w:rsid w:val="000E724F"/>
    <w:rsid w:val="000F257C"/>
    <w:rsid w:val="000F3467"/>
    <w:rsid w:val="000F402B"/>
    <w:rsid w:val="000F4396"/>
    <w:rsid w:val="000F468B"/>
    <w:rsid w:val="000F49A3"/>
    <w:rsid w:val="000F5493"/>
    <w:rsid w:val="000F5566"/>
    <w:rsid w:val="001012CF"/>
    <w:rsid w:val="00101450"/>
    <w:rsid w:val="001019DD"/>
    <w:rsid w:val="00101B43"/>
    <w:rsid w:val="00102346"/>
    <w:rsid w:val="00102EBA"/>
    <w:rsid w:val="001031F4"/>
    <w:rsid w:val="00103708"/>
    <w:rsid w:val="00104CF3"/>
    <w:rsid w:val="00107348"/>
    <w:rsid w:val="00107767"/>
    <w:rsid w:val="001102BA"/>
    <w:rsid w:val="00110EB1"/>
    <w:rsid w:val="00111A9C"/>
    <w:rsid w:val="00111AA3"/>
    <w:rsid w:val="00111B8C"/>
    <w:rsid w:val="00111CFC"/>
    <w:rsid w:val="0011315D"/>
    <w:rsid w:val="0011463F"/>
    <w:rsid w:val="00116C88"/>
    <w:rsid w:val="001220EA"/>
    <w:rsid w:val="00125C35"/>
    <w:rsid w:val="00130590"/>
    <w:rsid w:val="00130DF3"/>
    <w:rsid w:val="00131C18"/>
    <w:rsid w:val="00132DB5"/>
    <w:rsid w:val="0013316D"/>
    <w:rsid w:val="001345D0"/>
    <w:rsid w:val="001345D8"/>
    <w:rsid w:val="00135CD8"/>
    <w:rsid w:val="0013618A"/>
    <w:rsid w:val="001369B8"/>
    <w:rsid w:val="00137586"/>
    <w:rsid w:val="001375C8"/>
    <w:rsid w:val="001375DD"/>
    <w:rsid w:val="00140856"/>
    <w:rsid w:val="00141A32"/>
    <w:rsid w:val="00142ECD"/>
    <w:rsid w:val="00144C42"/>
    <w:rsid w:val="001453F9"/>
    <w:rsid w:val="00146046"/>
    <w:rsid w:val="001468F5"/>
    <w:rsid w:val="00151507"/>
    <w:rsid w:val="00153542"/>
    <w:rsid w:val="001551C1"/>
    <w:rsid w:val="00155DF9"/>
    <w:rsid w:val="00156CAD"/>
    <w:rsid w:val="00156F14"/>
    <w:rsid w:val="001606DB"/>
    <w:rsid w:val="001612EA"/>
    <w:rsid w:val="00161A56"/>
    <w:rsid w:val="0016295C"/>
    <w:rsid w:val="00163A05"/>
    <w:rsid w:val="00165BB7"/>
    <w:rsid w:val="00166181"/>
    <w:rsid w:val="00167E6B"/>
    <w:rsid w:val="001717F4"/>
    <w:rsid w:val="00171BB4"/>
    <w:rsid w:val="00172672"/>
    <w:rsid w:val="00174631"/>
    <w:rsid w:val="00174ABE"/>
    <w:rsid w:val="001752D1"/>
    <w:rsid w:val="00176D00"/>
    <w:rsid w:val="0017711E"/>
    <w:rsid w:val="00180005"/>
    <w:rsid w:val="00180C5B"/>
    <w:rsid w:val="00181051"/>
    <w:rsid w:val="0018150C"/>
    <w:rsid w:val="001828A8"/>
    <w:rsid w:val="00182DDD"/>
    <w:rsid w:val="00183603"/>
    <w:rsid w:val="00184CA7"/>
    <w:rsid w:val="0018558F"/>
    <w:rsid w:val="00190927"/>
    <w:rsid w:val="00191283"/>
    <w:rsid w:val="00194CAE"/>
    <w:rsid w:val="00197378"/>
    <w:rsid w:val="0019777F"/>
    <w:rsid w:val="001A324A"/>
    <w:rsid w:val="001A3F9D"/>
    <w:rsid w:val="001A4372"/>
    <w:rsid w:val="001A5278"/>
    <w:rsid w:val="001A5C0E"/>
    <w:rsid w:val="001B01E6"/>
    <w:rsid w:val="001B0471"/>
    <w:rsid w:val="001B1CD0"/>
    <w:rsid w:val="001B3B3F"/>
    <w:rsid w:val="001B4E14"/>
    <w:rsid w:val="001B62EF"/>
    <w:rsid w:val="001B63FB"/>
    <w:rsid w:val="001B66AE"/>
    <w:rsid w:val="001B6AA4"/>
    <w:rsid w:val="001B7903"/>
    <w:rsid w:val="001C1363"/>
    <w:rsid w:val="001C3F34"/>
    <w:rsid w:val="001C70C6"/>
    <w:rsid w:val="001D071B"/>
    <w:rsid w:val="001D0AD1"/>
    <w:rsid w:val="001D1373"/>
    <w:rsid w:val="001D2017"/>
    <w:rsid w:val="001D66BA"/>
    <w:rsid w:val="001D6A30"/>
    <w:rsid w:val="001D7380"/>
    <w:rsid w:val="001E1873"/>
    <w:rsid w:val="001E19B8"/>
    <w:rsid w:val="001E1D6C"/>
    <w:rsid w:val="001E1FE6"/>
    <w:rsid w:val="001E2378"/>
    <w:rsid w:val="001E2D20"/>
    <w:rsid w:val="001E2EF7"/>
    <w:rsid w:val="001E3833"/>
    <w:rsid w:val="001E6724"/>
    <w:rsid w:val="001F155A"/>
    <w:rsid w:val="001F2F2F"/>
    <w:rsid w:val="001F3A4F"/>
    <w:rsid w:val="001F4275"/>
    <w:rsid w:val="001F4BE9"/>
    <w:rsid w:val="001F5458"/>
    <w:rsid w:val="001F5E9A"/>
    <w:rsid w:val="001F7DE0"/>
    <w:rsid w:val="0020387B"/>
    <w:rsid w:val="00204D77"/>
    <w:rsid w:val="00205702"/>
    <w:rsid w:val="00206F4D"/>
    <w:rsid w:val="00211033"/>
    <w:rsid w:val="002112FC"/>
    <w:rsid w:val="002125CB"/>
    <w:rsid w:val="002127A8"/>
    <w:rsid w:val="00215BC1"/>
    <w:rsid w:val="00217B0F"/>
    <w:rsid w:val="00220657"/>
    <w:rsid w:val="002216DF"/>
    <w:rsid w:val="00223385"/>
    <w:rsid w:val="00223495"/>
    <w:rsid w:val="00224A95"/>
    <w:rsid w:val="00225F22"/>
    <w:rsid w:val="0022603B"/>
    <w:rsid w:val="00227D70"/>
    <w:rsid w:val="00230077"/>
    <w:rsid w:val="00231A86"/>
    <w:rsid w:val="002342D9"/>
    <w:rsid w:val="002357EA"/>
    <w:rsid w:val="00236477"/>
    <w:rsid w:val="00236AED"/>
    <w:rsid w:val="0023752A"/>
    <w:rsid w:val="00237A20"/>
    <w:rsid w:val="00237A62"/>
    <w:rsid w:val="00237A6D"/>
    <w:rsid w:val="00240068"/>
    <w:rsid w:val="00240A91"/>
    <w:rsid w:val="0024143A"/>
    <w:rsid w:val="00241E44"/>
    <w:rsid w:val="00242F36"/>
    <w:rsid w:val="0024358B"/>
    <w:rsid w:val="00244CDE"/>
    <w:rsid w:val="00245AC6"/>
    <w:rsid w:val="002515C5"/>
    <w:rsid w:val="002533FC"/>
    <w:rsid w:val="0025397A"/>
    <w:rsid w:val="00253DE5"/>
    <w:rsid w:val="00254483"/>
    <w:rsid w:val="00254798"/>
    <w:rsid w:val="00254F7A"/>
    <w:rsid w:val="00256A21"/>
    <w:rsid w:val="00256ABF"/>
    <w:rsid w:val="00261499"/>
    <w:rsid w:val="0026176B"/>
    <w:rsid w:val="00261A70"/>
    <w:rsid w:val="002628BA"/>
    <w:rsid w:val="00263002"/>
    <w:rsid w:val="002638C9"/>
    <w:rsid w:val="002643DC"/>
    <w:rsid w:val="002647AA"/>
    <w:rsid w:val="00264827"/>
    <w:rsid w:val="00264DE5"/>
    <w:rsid w:val="00266ADA"/>
    <w:rsid w:val="00267353"/>
    <w:rsid w:val="0026799D"/>
    <w:rsid w:val="00270F39"/>
    <w:rsid w:val="002720AA"/>
    <w:rsid w:val="00274A01"/>
    <w:rsid w:val="00274E4C"/>
    <w:rsid w:val="00274ED2"/>
    <w:rsid w:val="002773EB"/>
    <w:rsid w:val="00280EBF"/>
    <w:rsid w:val="0028106E"/>
    <w:rsid w:val="0028407D"/>
    <w:rsid w:val="0028411B"/>
    <w:rsid w:val="00286B96"/>
    <w:rsid w:val="00290BE3"/>
    <w:rsid w:val="0029110E"/>
    <w:rsid w:val="00291387"/>
    <w:rsid w:val="00292D64"/>
    <w:rsid w:val="00293B87"/>
    <w:rsid w:val="00294FD7"/>
    <w:rsid w:val="0029500E"/>
    <w:rsid w:val="00295CA0"/>
    <w:rsid w:val="00297327"/>
    <w:rsid w:val="002A1982"/>
    <w:rsid w:val="002A1BCD"/>
    <w:rsid w:val="002A2496"/>
    <w:rsid w:val="002A3216"/>
    <w:rsid w:val="002A4A1C"/>
    <w:rsid w:val="002A7BC3"/>
    <w:rsid w:val="002B0637"/>
    <w:rsid w:val="002B101B"/>
    <w:rsid w:val="002B1093"/>
    <w:rsid w:val="002B14B3"/>
    <w:rsid w:val="002B1D54"/>
    <w:rsid w:val="002B2E61"/>
    <w:rsid w:val="002B3DFC"/>
    <w:rsid w:val="002B58CF"/>
    <w:rsid w:val="002B6903"/>
    <w:rsid w:val="002B7CF2"/>
    <w:rsid w:val="002B7FA7"/>
    <w:rsid w:val="002C008E"/>
    <w:rsid w:val="002C01C9"/>
    <w:rsid w:val="002C03CF"/>
    <w:rsid w:val="002C29EC"/>
    <w:rsid w:val="002C2E54"/>
    <w:rsid w:val="002C38AD"/>
    <w:rsid w:val="002C47AB"/>
    <w:rsid w:val="002C5F4D"/>
    <w:rsid w:val="002D0569"/>
    <w:rsid w:val="002D2918"/>
    <w:rsid w:val="002D312E"/>
    <w:rsid w:val="002D33BF"/>
    <w:rsid w:val="002D34C9"/>
    <w:rsid w:val="002D5645"/>
    <w:rsid w:val="002D57EF"/>
    <w:rsid w:val="002D5C17"/>
    <w:rsid w:val="002D6DDB"/>
    <w:rsid w:val="002D77EC"/>
    <w:rsid w:val="002E3371"/>
    <w:rsid w:val="002E4B75"/>
    <w:rsid w:val="002E6067"/>
    <w:rsid w:val="002F1A73"/>
    <w:rsid w:val="002F1F1E"/>
    <w:rsid w:val="002F2D7D"/>
    <w:rsid w:val="002F32DC"/>
    <w:rsid w:val="002F5407"/>
    <w:rsid w:val="002F5C56"/>
    <w:rsid w:val="002F7975"/>
    <w:rsid w:val="00302426"/>
    <w:rsid w:val="003039E9"/>
    <w:rsid w:val="00311025"/>
    <w:rsid w:val="003159B7"/>
    <w:rsid w:val="00315DA2"/>
    <w:rsid w:val="003162A4"/>
    <w:rsid w:val="0031652B"/>
    <w:rsid w:val="00317289"/>
    <w:rsid w:val="00320789"/>
    <w:rsid w:val="00320E52"/>
    <w:rsid w:val="00322869"/>
    <w:rsid w:val="00324339"/>
    <w:rsid w:val="00325104"/>
    <w:rsid w:val="00326916"/>
    <w:rsid w:val="0033012C"/>
    <w:rsid w:val="00330E93"/>
    <w:rsid w:val="00331E2E"/>
    <w:rsid w:val="003327CA"/>
    <w:rsid w:val="0033296D"/>
    <w:rsid w:val="00336A14"/>
    <w:rsid w:val="003409B1"/>
    <w:rsid w:val="00340AB2"/>
    <w:rsid w:val="00341BC3"/>
    <w:rsid w:val="003420E5"/>
    <w:rsid w:val="003421E1"/>
    <w:rsid w:val="0034451A"/>
    <w:rsid w:val="00346CBD"/>
    <w:rsid w:val="003528D4"/>
    <w:rsid w:val="00353244"/>
    <w:rsid w:val="00353CFF"/>
    <w:rsid w:val="0035486F"/>
    <w:rsid w:val="00356660"/>
    <w:rsid w:val="003573C4"/>
    <w:rsid w:val="003602EE"/>
    <w:rsid w:val="00360866"/>
    <w:rsid w:val="00362AFB"/>
    <w:rsid w:val="00362DE7"/>
    <w:rsid w:val="003631FB"/>
    <w:rsid w:val="00364802"/>
    <w:rsid w:val="003659CC"/>
    <w:rsid w:val="00366904"/>
    <w:rsid w:val="003670E4"/>
    <w:rsid w:val="0036735F"/>
    <w:rsid w:val="00371FAA"/>
    <w:rsid w:val="00375FEE"/>
    <w:rsid w:val="00381FF8"/>
    <w:rsid w:val="003824BC"/>
    <w:rsid w:val="00383724"/>
    <w:rsid w:val="00384440"/>
    <w:rsid w:val="003900CB"/>
    <w:rsid w:val="00391D30"/>
    <w:rsid w:val="0039508F"/>
    <w:rsid w:val="0039770A"/>
    <w:rsid w:val="00397D71"/>
    <w:rsid w:val="00397FDD"/>
    <w:rsid w:val="003A48DD"/>
    <w:rsid w:val="003A525C"/>
    <w:rsid w:val="003A6FF8"/>
    <w:rsid w:val="003A7BB8"/>
    <w:rsid w:val="003B0BBD"/>
    <w:rsid w:val="003B2533"/>
    <w:rsid w:val="003B5AAA"/>
    <w:rsid w:val="003B5D67"/>
    <w:rsid w:val="003B6548"/>
    <w:rsid w:val="003B7717"/>
    <w:rsid w:val="003B7CDA"/>
    <w:rsid w:val="003B7ECD"/>
    <w:rsid w:val="003C1C08"/>
    <w:rsid w:val="003C34F6"/>
    <w:rsid w:val="003C3CA8"/>
    <w:rsid w:val="003C5FA6"/>
    <w:rsid w:val="003C6963"/>
    <w:rsid w:val="003C6F09"/>
    <w:rsid w:val="003C6F78"/>
    <w:rsid w:val="003C78B0"/>
    <w:rsid w:val="003D042D"/>
    <w:rsid w:val="003D05A8"/>
    <w:rsid w:val="003D3FC6"/>
    <w:rsid w:val="003D4F92"/>
    <w:rsid w:val="003D58AF"/>
    <w:rsid w:val="003D65F0"/>
    <w:rsid w:val="003D74F6"/>
    <w:rsid w:val="003E0A1A"/>
    <w:rsid w:val="003E0E31"/>
    <w:rsid w:val="003E13BB"/>
    <w:rsid w:val="003E185A"/>
    <w:rsid w:val="003E27D3"/>
    <w:rsid w:val="003E41B3"/>
    <w:rsid w:val="003E5BF3"/>
    <w:rsid w:val="003E5D19"/>
    <w:rsid w:val="003F159E"/>
    <w:rsid w:val="003F30FC"/>
    <w:rsid w:val="003F5362"/>
    <w:rsid w:val="003F580C"/>
    <w:rsid w:val="003F5B65"/>
    <w:rsid w:val="003F5CA1"/>
    <w:rsid w:val="004012BF"/>
    <w:rsid w:val="00403D11"/>
    <w:rsid w:val="004068E0"/>
    <w:rsid w:val="00406946"/>
    <w:rsid w:val="0040755A"/>
    <w:rsid w:val="00411D7A"/>
    <w:rsid w:val="00412EFA"/>
    <w:rsid w:val="00414330"/>
    <w:rsid w:val="0041664B"/>
    <w:rsid w:val="00416856"/>
    <w:rsid w:val="00417A6A"/>
    <w:rsid w:val="00421BBB"/>
    <w:rsid w:val="00423968"/>
    <w:rsid w:val="00426780"/>
    <w:rsid w:val="00426FDF"/>
    <w:rsid w:val="00427716"/>
    <w:rsid w:val="00427BD1"/>
    <w:rsid w:val="0043004E"/>
    <w:rsid w:val="00434D72"/>
    <w:rsid w:val="00435299"/>
    <w:rsid w:val="004353CE"/>
    <w:rsid w:val="00442734"/>
    <w:rsid w:val="00442909"/>
    <w:rsid w:val="00442A4A"/>
    <w:rsid w:val="0044493F"/>
    <w:rsid w:val="004462C6"/>
    <w:rsid w:val="00446380"/>
    <w:rsid w:val="00447244"/>
    <w:rsid w:val="00450E1A"/>
    <w:rsid w:val="004514A6"/>
    <w:rsid w:val="00451F40"/>
    <w:rsid w:val="00452E63"/>
    <w:rsid w:val="00453DED"/>
    <w:rsid w:val="00454C2B"/>
    <w:rsid w:val="00454DDB"/>
    <w:rsid w:val="0045553E"/>
    <w:rsid w:val="00455A65"/>
    <w:rsid w:val="00457B8F"/>
    <w:rsid w:val="00463564"/>
    <w:rsid w:val="00464A5D"/>
    <w:rsid w:val="00467DE9"/>
    <w:rsid w:val="00471AD1"/>
    <w:rsid w:val="00474509"/>
    <w:rsid w:val="00474548"/>
    <w:rsid w:val="0047589E"/>
    <w:rsid w:val="00477773"/>
    <w:rsid w:val="004871AB"/>
    <w:rsid w:val="00490208"/>
    <w:rsid w:val="0049071F"/>
    <w:rsid w:val="00491E44"/>
    <w:rsid w:val="0049263E"/>
    <w:rsid w:val="00492913"/>
    <w:rsid w:val="00493175"/>
    <w:rsid w:val="00494F74"/>
    <w:rsid w:val="004A156E"/>
    <w:rsid w:val="004A2D4B"/>
    <w:rsid w:val="004A2E3A"/>
    <w:rsid w:val="004A6FD2"/>
    <w:rsid w:val="004A7342"/>
    <w:rsid w:val="004A7A5C"/>
    <w:rsid w:val="004B0271"/>
    <w:rsid w:val="004B0E3E"/>
    <w:rsid w:val="004B23A3"/>
    <w:rsid w:val="004B27AD"/>
    <w:rsid w:val="004B28F5"/>
    <w:rsid w:val="004B3E58"/>
    <w:rsid w:val="004B65EB"/>
    <w:rsid w:val="004C0173"/>
    <w:rsid w:val="004C05A4"/>
    <w:rsid w:val="004C09CB"/>
    <w:rsid w:val="004C253C"/>
    <w:rsid w:val="004C48DF"/>
    <w:rsid w:val="004C6BA7"/>
    <w:rsid w:val="004C6BDD"/>
    <w:rsid w:val="004C7306"/>
    <w:rsid w:val="004D1EB5"/>
    <w:rsid w:val="004D237A"/>
    <w:rsid w:val="004D26BF"/>
    <w:rsid w:val="004D4B40"/>
    <w:rsid w:val="004D6022"/>
    <w:rsid w:val="004D603B"/>
    <w:rsid w:val="004D6F1A"/>
    <w:rsid w:val="004D7A2C"/>
    <w:rsid w:val="004E0746"/>
    <w:rsid w:val="004E28BF"/>
    <w:rsid w:val="004E40D4"/>
    <w:rsid w:val="004E48C7"/>
    <w:rsid w:val="004E5BB4"/>
    <w:rsid w:val="004E5F19"/>
    <w:rsid w:val="004F0623"/>
    <w:rsid w:val="004F479C"/>
    <w:rsid w:val="004F4E6F"/>
    <w:rsid w:val="00501CCF"/>
    <w:rsid w:val="00501DE2"/>
    <w:rsid w:val="00503747"/>
    <w:rsid w:val="0050441D"/>
    <w:rsid w:val="005049A7"/>
    <w:rsid w:val="00505B2F"/>
    <w:rsid w:val="00513271"/>
    <w:rsid w:val="00513567"/>
    <w:rsid w:val="00513856"/>
    <w:rsid w:val="00513ADB"/>
    <w:rsid w:val="00514720"/>
    <w:rsid w:val="00514AE4"/>
    <w:rsid w:val="0051660D"/>
    <w:rsid w:val="00517354"/>
    <w:rsid w:val="005175CA"/>
    <w:rsid w:val="00517774"/>
    <w:rsid w:val="0051789A"/>
    <w:rsid w:val="005209D3"/>
    <w:rsid w:val="005212BB"/>
    <w:rsid w:val="00521553"/>
    <w:rsid w:val="005215A3"/>
    <w:rsid w:val="005221BE"/>
    <w:rsid w:val="005221CA"/>
    <w:rsid w:val="00523D94"/>
    <w:rsid w:val="005264D3"/>
    <w:rsid w:val="00526DFB"/>
    <w:rsid w:val="005276A5"/>
    <w:rsid w:val="00532B1F"/>
    <w:rsid w:val="00542ED4"/>
    <w:rsid w:val="00543BF6"/>
    <w:rsid w:val="00544B9F"/>
    <w:rsid w:val="0054559B"/>
    <w:rsid w:val="00546D55"/>
    <w:rsid w:val="005513DC"/>
    <w:rsid w:val="00551532"/>
    <w:rsid w:val="00553926"/>
    <w:rsid w:val="00553D80"/>
    <w:rsid w:val="00554088"/>
    <w:rsid w:val="005541BB"/>
    <w:rsid w:val="00554730"/>
    <w:rsid w:val="00555361"/>
    <w:rsid w:val="00560303"/>
    <w:rsid w:val="005603DB"/>
    <w:rsid w:val="00563516"/>
    <w:rsid w:val="00564906"/>
    <w:rsid w:val="00565767"/>
    <w:rsid w:val="005702A8"/>
    <w:rsid w:val="00570616"/>
    <w:rsid w:val="0057138D"/>
    <w:rsid w:val="0057206A"/>
    <w:rsid w:val="0057283F"/>
    <w:rsid w:val="0057333D"/>
    <w:rsid w:val="00574992"/>
    <w:rsid w:val="00575F71"/>
    <w:rsid w:val="00577F67"/>
    <w:rsid w:val="00580592"/>
    <w:rsid w:val="00582F0D"/>
    <w:rsid w:val="005832E4"/>
    <w:rsid w:val="00584C28"/>
    <w:rsid w:val="0058563D"/>
    <w:rsid w:val="00585EC6"/>
    <w:rsid w:val="00585FBB"/>
    <w:rsid w:val="00586046"/>
    <w:rsid w:val="00586A0B"/>
    <w:rsid w:val="00587F97"/>
    <w:rsid w:val="00593449"/>
    <w:rsid w:val="005956E9"/>
    <w:rsid w:val="005A1920"/>
    <w:rsid w:val="005A29D3"/>
    <w:rsid w:val="005A2E08"/>
    <w:rsid w:val="005A36AC"/>
    <w:rsid w:val="005A38D4"/>
    <w:rsid w:val="005A3F96"/>
    <w:rsid w:val="005B1F3D"/>
    <w:rsid w:val="005B34D8"/>
    <w:rsid w:val="005B4507"/>
    <w:rsid w:val="005B4E2C"/>
    <w:rsid w:val="005B688D"/>
    <w:rsid w:val="005C028A"/>
    <w:rsid w:val="005C076C"/>
    <w:rsid w:val="005C0DFF"/>
    <w:rsid w:val="005C1A5C"/>
    <w:rsid w:val="005C1CF2"/>
    <w:rsid w:val="005C1F49"/>
    <w:rsid w:val="005C403D"/>
    <w:rsid w:val="005C6B1F"/>
    <w:rsid w:val="005D06DE"/>
    <w:rsid w:val="005D2B5F"/>
    <w:rsid w:val="005D502E"/>
    <w:rsid w:val="005D684D"/>
    <w:rsid w:val="005D785C"/>
    <w:rsid w:val="005E2FC6"/>
    <w:rsid w:val="005E33B8"/>
    <w:rsid w:val="005E36F1"/>
    <w:rsid w:val="005E5288"/>
    <w:rsid w:val="005E52B6"/>
    <w:rsid w:val="005E6388"/>
    <w:rsid w:val="005E6870"/>
    <w:rsid w:val="005E6ED6"/>
    <w:rsid w:val="005F1CAA"/>
    <w:rsid w:val="005F207D"/>
    <w:rsid w:val="005F4153"/>
    <w:rsid w:val="005F4A05"/>
    <w:rsid w:val="005F4A88"/>
    <w:rsid w:val="005F507D"/>
    <w:rsid w:val="005F5CBE"/>
    <w:rsid w:val="005F7543"/>
    <w:rsid w:val="005F76C5"/>
    <w:rsid w:val="005F78C0"/>
    <w:rsid w:val="005F7C1B"/>
    <w:rsid w:val="00600207"/>
    <w:rsid w:val="00600412"/>
    <w:rsid w:val="00600AF3"/>
    <w:rsid w:val="0060299C"/>
    <w:rsid w:val="00603710"/>
    <w:rsid w:val="00603A70"/>
    <w:rsid w:val="00603D92"/>
    <w:rsid w:val="00607416"/>
    <w:rsid w:val="00607AFE"/>
    <w:rsid w:val="00610F7C"/>
    <w:rsid w:val="0061153C"/>
    <w:rsid w:val="00615123"/>
    <w:rsid w:val="00616FAC"/>
    <w:rsid w:val="00617374"/>
    <w:rsid w:val="00617793"/>
    <w:rsid w:val="00617B20"/>
    <w:rsid w:val="00617C39"/>
    <w:rsid w:val="0062275A"/>
    <w:rsid w:val="00622B97"/>
    <w:rsid w:val="0062469C"/>
    <w:rsid w:val="00627BF1"/>
    <w:rsid w:val="00631800"/>
    <w:rsid w:val="00634B8D"/>
    <w:rsid w:val="0063605F"/>
    <w:rsid w:val="00636621"/>
    <w:rsid w:val="0063716C"/>
    <w:rsid w:val="00641C43"/>
    <w:rsid w:val="00641D95"/>
    <w:rsid w:val="006431F1"/>
    <w:rsid w:val="006434A9"/>
    <w:rsid w:val="0064770E"/>
    <w:rsid w:val="00647775"/>
    <w:rsid w:val="0065091B"/>
    <w:rsid w:val="00650A39"/>
    <w:rsid w:val="00652D2B"/>
    <w:rsid w:val="0065313F"/>
    <w:rsid w:val="00656077"/>
    <w:rsid w:val="006563B3"/>
    <w:rsid w:val="00656593"/>
    <w:rsid w:val="0065694F"/>
    <w:rsid w:val="00657980"/>
    <w:rsid w:val="00661022"/>
    <w:rsid w:val="006643F0"/>
    <w:rsid w:val="006646C9"/>
    <w:rsid w:val="00666362"/>
    <w:rsid w:val="00666366"/>
    <w:rsid w:val="00666AF0"/>
    <w:rsid w:val="00670F04"/>
    <w:rsid w:val="00673BCC"/>
    <w:rsid w:val="00677346"/>
    <w:rsid w:val="00677576"/>
    <w:rsid w:val="00684941"/>
    <w:rsid w:val="00684EC7"/>
    <w:rsid w:val="00685AAE"/>
    <w:rsid w:val="006874CA"/>
    <w:rsid w:val="006918DB"/>
    <w:rsid w:val="006931E2"/>
    <w:rsid w:val="00693774"/>
    <w:rsid w:val="00694A9A"/>
    <w:rsid w:val="00694EE7"/>
    <w:rsid w:val="0069647F"/>
    <w:rsid w:val="00696EEF"/>
    <w:rsid w:val="006A021A"/>
    <w:rsid w:val="006A0956"/>
    <w:rsid w:val="006A32E5"/>
    <w:rsid w:val="006A4AB1"/>
    <w:rsid w:val="006A53A1"/>
    <w:rsid w:val="006A5A42"/>
    <w:rsid w:val="006A7E8A"/>
    <w:rsid w:val="006A7EDF"/>
    <w:rsid w:val="006B17F6"/>
    <w:rsid w:val="006B2CC3"/>
    <w:rsid w:val="006B2E1F"/>
    <w:rsid w:val="006B2E36"/>
    <w:rsid w:val="006B4F3A"/>
    <w:rsid w:val="006B5B90"/>
    <w:rsid w:val="006B6E0C"/>
    <w:rsid w:val="006B71B7"/>
    <w:rsid w:val="006C0430"/>
    <w:rsid w:val="006C07B3"/>
    <w:rsid w:val="006C1DE8"/>
    <w:rsid w:val="006C4166"/>
    <w:rsid w:val="006C4880"/>
    <w:rsid w:val="006C4F69"/>
    <w:rsid w:val="006D0448"/>
    <w:rsid w:val="006D0BD8"/>
    <w:rsid w:val="006D4469"/>
    <w:rsid w:val="006D47CF"/>
    <w:rsid w:val="006D5857"/>
    <w:rsid w:val="006D5A20"/>
    <w:rsid w:val="006D5C9D"/>
    <w:rsid w:val="006D7686"/>
    <w:rsid w:val="006E0591"/>
    <w:rsid w:val="006E3622"/>
    <w:rsid w:val="006E38E8"/>
    <w:rsid w:val="006E3E43"/>
    <w:rsid w:val="006E4626"/>
    <w:rsid w:val="006E5067"/>
    <w:rsid w:val="006E51BD"/>
    <w:rsid w:val="006E57F2"/>
    <w:rsid w:val="006E63D3"/>
    <w:rsid w:val="006E689E"/>
    <w:rsid w:val="006E6C07"/>
    <w:rsid w:val="006E6E6C"/>
    <w:rsid w:val="006F241F"/>
    <w:rsid w:val="006F32FE"/>
    <w:rsid w:val="006F3389"/>
    <w:rsid w:val="006F541C"/>
    <w:rsid w:val="007007A8"/>
    <w:rsid w:val="007012D2"/>
    <w:rsid w:val="00701E0F"/>
    <w:rsid w:val="00703892"/>
    <w:rsid w:val="0070492A"/>
    <w:rsid w:val="00704958"/>
    <w:rsid w:val="00705433"/>
    <w:rsid w:val="00705BDB"/>
    <w:rsid w:val="007060A8"/>
    <w:rsid w:val="00706DD5"/>
    <w:rsid w:val="00706F8D"/>
    <w:rsid w:val="00712B50"/>
    <w:rsid w:val="00714AB2"/>
    <w:rsid w:val="00715BEE"/>
    <w:rsid w:val="0071623D"/>
    <w:rsid w:val="0071683E"/>
    <w:rsid w:val="00722937"/>
    <w:rsid w:val="00722B58"/>
    <w:rsid w:val="007232D5"/>
    <w:rsid w:val="0072507A"/>
    <w:rsid w:val="007279BF"/>
    <w:rsid w:val="00730183"/>
    <w:rsid w:val="00730ABC"/>
    <w:rsid w:val="00730C76"/>
    <w:rsid w:val="00730EF6"/>
    <w:rsid w:val="00734B37"/>
    <w:rsid w:val="00734E62"/>
    <w:rsid w:val="00736ADF"/>
    <w:rsid w:val="00737015"/>
    <w:rsid w:val="007378B7"/>
    <w:rsid w:val="00741694"/>
    <w:rsid w:val="007421F2"/>
    <w:rsid w:val="00742690"/>
    <w:rsid w:val="007441DB"/>
    <w:rsid w:val="00744D93"/>
    <w:rsid w:val="00745422"/>
    <w:rsid w:val="007459A9"/>
    <w:rsid w:val="00745E5D"/>
    <w:rsid w:val="00751529"/>
    <w:rsid w:val="007533F0"/>
    <w:rsid w:val="007577B9"/>
    <w:rsid w:val="00760268"/>
    <w:rsid w:val="007612FF"/>
    <w:rsid w:val="00761574"/>
    <w:rsid w:val="0076168C"/>
    <w:rsid w:val="0076354F"/>
    <w:rsid w:val="0076456C"/>
    <w:rsid w:val="00764F91"/>
    <w:rsid w:val="0076519F"/>
    <w:rsid w:val="007700AD"/>
    <w:rsid w:val="0077047F"/>
    <w:rsid w:val="007708FE"/>
    <w:rsid w:val="00770A23"/>
    <w:rsid w:val="00773082"/>
    <w:rsid w:val="00774314"/>
    <w:rsid w:val="007749A2"/>
    <w:rsid w:val="007749F5"/>
    <w:rsid w:val="00774CFD"/>
    <w:rsid w:val="00774E97"/>
    <w:rsid w:val="00775636"/>
    <w:rsid w:val="0077604B"/>
    <w:rsid w:val="00780D4B"/>
    <w:rsid w:val="00781808"/>
    <w:rsid w:val="0078351D"/>
    <w:rsid w:val="00783B31"/>
    <w:rsid w:val="007858DD"/>
    <w:rsid w:val="00785EEC"/>
    <w:rsid w:val="0078613E"/>
    <w:rsid w:val="00787C87"/>
    <w:rsid w:val="007908CD"/>
    <w:rsid w:val="00791300"/>
    <w:rsid w:val="007917B6"/>
    <w:rsid w:val="007927B8"/>
    <w:rsid w:val="0079297B"/>
    <w:rsid w:val="00792C78"/>
    <w:rsid w:val="00795AB5"/>
    <w:rsid w:val="007971BC"/>
    <w:rsid w:val="00797C20"/>
    <w:rsid w:val="00797D74"/>
    <w:rsid w:val="007A319E"/>
    <w:rsid w:val="007A3206"/>
    <w:rsid w:val="007A3718"/>
    <w:rsid w:val="007A4342"/>
    <w:rsid w:val="007B001C"/>
    <w:rsid w:val="007B0838"/>
    <w:rsid w:val="007B2546"/>
    <w:rsid w:val="007B2CEF"/>
    <w:rsid w:val="007B4966"/>
    <w:rsid w:val="007B52EE"/>
    <w:rsid w:val="007B67A4"/>
    <w:rsid w:val="007B78EB"/>
    <w:rsid w:val="007B7DAA"/>
    <w:rsid w:val="007C0E2E"/>
    <w:rsid w:val="007C509C"/>
    <w:rsid w:val="007C58B9"/>
    <w:rsid w:val="007C5918"/>
    <w:rsid w:val="007C6861"/>
    <w:rsid w:val="007C72AE"/>
    <w:rsid w:val="007C781C"/>
    <w:rsid w:val="007D03DC"/>
    <w:rsid w:val="007D06AB"/>
    <w:rsid w:val="007D1996"/>
    <w:rsid w:val="007D2125"/>
    <w:rsid w:val="007D3ADC"/>
    <w:rsid w:val="007D3FFC"/>
    <w:rsid w:val="007D4647"/>
    <w:rsid w:val="007D46E6"/>
    <w:rsid w:val="007E14E4"/>
    <w:rsid w:val="007E1A2C"/>
    <w:rsid w:val="007E202C"/>
    <w:rsid w:val="007E4CDF"/>
    <w:rsid w:val="007E58C2"/>
    <w:rsid w:val="007E6C4B"/>
    <w:rsid w:val="007E7A07"/>
    <w:rsid w:val="007F32D2"/>
    <w:rsid w:val="007F35C6"/>
    <w:rsid w:val="007F39DF"/>
    <w:rsid w:val="007F7AAB"/>
    <w:rsid w:val="007F7EEF"/>
    <w:rsid w:val="008002D7"/>
    <w:rsid w:val="00800AF8"/>
    <w:rsid w:val="0080262C"/>
    <w:rsid w:val="00802E6D"/>
    <w:rsid w:val="00803A19"/>
    <w:rsid w:val="00804FBF"/>
    <w:rsid w:val="00810421"/>
    <w:rsid w:val="00810659"/>
    <w:rsid w:val="008138DF"/>
    <w:rsid w:val="00815A99"/>
    <w:rsid w:val="00815B57"/>
    <w:rsid w:val="0082078F"/>
    <w:rsid w:val="00821E94"/>
    <w:rsid w:val="00825632"/>
    <w:rsid w:val="00825AF7"/>
    <w:rsid w:val="008269A0"/>
    <w:rsid w:val="00826C00"/>
    <w:rsid w:val="008271B5"/>
    <w:rsid w:val="0082732D"/>
    <w:rsid w:val="00832C2C"/>
    <w:rsid w:val="00832F03"/>
    <w:rsid w:val="008332DE"/>
    <w:rsid w:val="008338FD"/>
    <w:rsid w:val="00835535"/>
    <w:rsid w:val="008357EA"/>
    <w:rsid w:val="00835B73"/>
    <w:rsid w:val="0083684F"/>
    <w:rsid w:val="008377A5"/>
    <w:rsid w:val="00845C5B"/>
    <w:rsid w:val="00846CAD"/>
    <w:rsid w:val="00847A2E"/>
    <w:rsid w:val="00850D6D"/>
    <w:rsid w:val="00850F94"/>
    <w:rsid w:val="00854908"/>
    <w:rsid w:val="00854F17"/>
    <w:rsid w:val="0085533E"/>
    <w:rsid w:val="00856996"/>
    <w:rsid w:val="00857847"/>
    <w:rsid w:val="00857FA6"/>
    <w:rsid w:val="0086071D"/>
    <w:rsid w:val="00861C10"/>
    <w:rsid w:val="008640F8"/>
    <w:rsid w:val="00864311"/>
    <w:rsid w:val="00865E28"/>
    <w:rsid w:val="008669A6"/>
    <w:rsid w:val="00867084"/>
    <w:rsid w:val="00871A55"/>
    <w:rsid w:val="00873531"/>
    <w:rsid w:val="008766F4"/>
    <w:rsid w:val="0087793A"/>
    <w:rsid w:val="00881412"/>
    <w:rsid w:val="00882C4A"/>
    <w:rsid w:val="00884241"/>
    <w:rsid w:val="008843DE"/>
    <w:rsid w:val="008846F0"/>
    <w:rsid w:val="008857C8"/>
    <w:rsid w:val="008867AB"/>
    <w:rsid w:val="00886F7A"/>
    <w:rsid w:val="00887AE8"/>
    <w:rsid w:val="00891706"/>
    <w:rsid w:val="0089239E"/>
    <w:rsid w:val="00892523"/>
    <w:rsid w:val="00892AC3"/>
    <w:rsid w:val="00893888"/>
    <w:rsid w:val="008A07E3"/>
    <w:rsid w:val="008A0ADA"/>
    <w:rsid w:val="008A1981"/>
    <w:rsid w:val="008A3757"/>
    <w:rsid w:val="008A5F9C"/>
    <w:rsid w:val="008A6F11"/>
    <w:rsid w:val="008A7FE0"/>
    <w:rsid w:val="008B00CF"/>
    <w:rsid w:val="008B0AF1"/>
    <w:rsid w:val="008B17B3"/>
    <w:rsid w:val="008B2299"/>
    <w:rsid w:val="008B34CC"/>
    <w:rsid w:val="008B7771"/>
    <w:rsid w:val="008C082D"/>
    <w:rsid w:val="008C40A0"/>
    <w:rsid w:val="008C635D"/>
    <w:rsid w:val="008C692F"/>
    <w:rsid w:val="008C6945"/>
    <w:rsid w:val="008C786F"/>
    <w:rsid w:val="008D0A69"/>
    <w:rsid w:val="008D103A"/>
    <w:rsid w:val="008D1C43"/>
    <w:rsid w:val="008D46F3"/>
    <w:rsid w:val="008D6837"/>
    <w:rsid w:val="008E1EFE"/>
    <w:rsid w:val="008E325C"/>
    <w:rsid w:val="008E34CB"/>
    <w:rsid w:val="008E4518"/>
    <w:rsid w:val="008E5445"/>
    <w:rsid w:val="008E5976"/>
    <w:rsid w:val="008E6535"/>
    <w:rsid w:val="008F4C36"/>
    <w:rsid w:val="008F4CC1"/>
    <w:rsid w:val="008F5796"/>
    <w:rsid w:val="008F647B"/>
    <w:rsid w:val="008F77E2"/>
    <w:rsid w:val="00901519"/>
    <w:rsid w:val="009026A9"/>
    <w:rsid w:val="009031A3"/>
    <w:rsid w:val="009033B4"/>
    <w:rsid w:val="00903F3A"/>
    <w:rsid w:val="00904562"/>
    <w:rsid w:val="009049ED"/>
    <w:rsid w:val="0090559B"/>
    <w:rsid w:val="0090648D"/>
    <w:rsid w:val="00906526"/>
    <w:rsid w:val="00906AAC"/>
    <w:rsid w:val="00906B9B"/>
    <w:rsid w:val="00910F0D"/>
    <w:rsid w:val="0091191D"/>
    <w:rsid w:val="0091242C"/>
    <w:rsid w:val="00913A9A"/>
    <w:rsid w:val="00913E7D"/>
    <w:rsid w:val="0091497E"/>
    <w:rsid w:val="00914C64"/>
    <w:rsid w:val="009151D8"/>
    <w:rsid w:val="0091538A"/>
    <w:rsid w:val="00916D3A"/>
    <w:rsid w:val="00917235"/>
    <w:rsid w:val="00921081"/>
    <w:rsid w:val="0092177A"/>
    <w:rsid w:val="00922059"/>
    <w:rsid w:val="00922292"/>
    <w:rsid w:val="009227B5"/>
    <w:rsid w:val="009259FC"/>
    <w:rsid w:val="00925BAF"/>
    <w:rsid w:val="00925EB6"/>
    <w:rsid w:val="00926D34"/>
    <w:rsid w:val="0093063F"/>
    <w:rsid w:val="00930E9E"/>
    <w:rsid w:val="00936905"/>
    <w:rsid w:val="00937636"/>
    <w:rsid w:val="009404D2"/>
    <w:rsid w:val="009411A8"/>
    <w:rsid w:val="009430FA"/>
    <w:rsid w:val="00943A12"/>
    <w:rsid w:val="0094450E"/>
    <w:rsid w:val="00945994"/>
    <w:rsid w:val="009465E6"/>
    <w:rsid w:val="00946797"/>
    <w:rsid w:val="00951C3B"/>
    <w:rsid w:val="00952D40"/>
    <w:rsid w:val="00953381"/>
    <w:rsid w:val="00956151"/>
    <w:rsid w:val="00956BD9"/>
    <w:rsid w:val="009603BB"/>
    <w:rsid w:val="00960412"/>
    <w:rsid w:val="0096283B"/>
    <w:rsid w:val="0096792D"/>
    <w:rsid w:val="009702E0"/>
    <w:rsid w:val="00970F25"/>
    <w:rsid w:val="00971ACA"/>
    <w:rsid w:val="009739D3"/>
    <w:rsid w:val="0097412F"/>
    <w:rsid w:val="00974599"/>
    <w:rsid w:val="00975889"/>
    <w:rsid w:val="00977C2F"/>
    <w:rsid w:val="00981008"/>
    <w:rsid w:val="009818B1"/>
    <w:rsid w:val="00981B51"/>
    <w:rsid w:val="00985B09"/>
    <w:rsid w:val="00991E77"/>
    <w:rsid w:val="00992F15"/>
    <w:rsid w:val="009931CE"/>
    <w:rsid w:val="00994DC7"/>
    <w:rsid w:val="00995B11"/>
    <w:rsid w:val="00997087"/>
    <w:rsid w:val="0099723C"/>
    <w:rsid w:val="009A4A59"/>
    <w:rsid w:val="009B0A7A"/>
    <w:rsid w:val="009B1653"/>
    <w:rsid w:val="009B4969"/>
    <w:rsid w:val="009B4EF3"/>
    <w:rsid w:val="009B5C6E"/>
    <w:rsid w:val="009B6C9E"/>
    <w:rsid w:val="009C075C"/>
    <w:rsid w:val="009C156E"/>
    <w:rsid w:val="009C1B81"/>
    <w:rsid w:val="009C2AE5"/>
    <w:rsid w:val="009C2CCD"/>
    <w:rsid w:val="009C4B10"/>
    <w:rsid w:val="009C4C30"/>
    <w:rsid w:val="009C4F50"/>
    <w:rsid w:val="009C539E"/>
    <w:rsid w:val="009C6161"/>
    <w:rsid w:val="009C619F"/>
    <w:rsid w:val="009C64CC"/>
    <w:rsid w:val="009C7E6F"/>
    <w:rsid w:val="009D1046"/>
    <w:rsid w:val="009D279C"/>
    <w:rsid w:val="009D32BD"/>
    <w:rsid w:val="009D4032"/>
    <w:rsid w:val="009D76E7"/>
    <w:rsid w:val="009D78C8"/>
    <w:rsid w:val="009E1AB4"/>
    <w:rsid w:val="009E27D0"/>
    <w:rsid w:val="009E3859"/>
    <w:rsid w:val="009E3A33"/>
    <w:rsid w:val="009E440E"/>
    <w:rsid w:val="009E4498"/>
    <w:rsid w:val="009E4DCB"/>
    <w:rsid w:val="009E59B4"/>
    <w:rsid w:val="009E681B"/>
    <w:rsid w:val="009E7E64"/>
    <w:rsid w:val="009F12E5"/>
    <w:rsid w:val="009F1FC6"/>
    <w:rsid w:val="009F2CC0"/>
    <w:rsid w:val="009F3E00"/>
    <w:rsid w:val="009F43AB"/>
    <w:rsid w:val="009F68DE"/>
    <w:rsid w:val="009F6A91"/>
    <w:rsid w:val="009F701C"/>
    <w:rsid w:val="00A01529"/>
    <w:rsid w:val="00A01992"/>
    <w:rsid w:val="00A04D73"/>
    <w:rsid w:val="00A0508A"/>
    <w:rsid w:val="00A0586D"/>
    <w:rsid w:val="00A06C43"/>
    <w:rsid w:val="00A06D66"/>
    <w:rsid w:val="00A071F0"/>
    <w:rsid w:val="00A13972"/>
    <w:rsid w:val="00A13EB8"/>
    <w:rsid w:val="00A1462D"/>
    <w:rsid w:val="00A1699B"/>
    <w:rsid w:val="00A21624"/>
    <w:rsid w:val="00A2235E"/>
    <w:rsid w:val="00A22583"/>
    <w:rsid w:val="00A22D8A"/>
    <w:rsid w:val="00A250D9"/>
    <w:rsid w:val="00A257AB"/>
    <w:rsid w:val="00A303B3"/>
    <w:rsid w:val="00A35C1B"/>
    <w:rsid w:val="00A379F8"/>
    <w:rsid w:val="00A407BE"/>
    <w:rsid w:val="00A43965"/>
    <w:rsid w:val="00A43DF0"/>
    <w:rsid w:val="00A4571E"/>
    <w:rsid w:val="00A46D71"/>
    <w:rsid w:val="00A47037"/>
    <w:rsid w:val="00A47D31"/>
    <w:rsid w:val="00A50420"/>
    <w:rsid w:val="00A51D36"/>
    <w:rsid w:val="00A51EF5"/>
    <w:rsid w:val="00A52D10"/>
    <w:rsid w:val="00A54386"/>
    <w:rsid w:val="00A54633"/>
    <w:rsid w:val="00A55D82"/>
    <w:rsid w:val="00A62983"/>
    <w:rsid w:val="00A62B60"/>
    <w:rsid w:val="00A64294"/>
    <w:rsid w:val="00A644BE"/>
    <w:rsid w:val="00A647F7"/>
    <w:rsid w:val="00A64C45"/>
    <w:rsid w:val="00A66778"/>
    <w:rsid w:val="00A66D34"/>
    <w:rsid w:val="00A6784D"/>
    <w:rsid w:val="00A72B7E"/>
    <w:rsid w:val="00A730C1"/>
    <w:rsid w:val="00A73E56"/>
    <w:rsid w:val="00A743D6"/>
    <w:rsid w:val="00A74789"/>
    <w:rsid w:val="00A74BF3"/>
    <w:rsid w:val="00A75220"/>
    <w:rsid w:val="00A76AC6"/>
    <w:rsid w:val="00A80D86"/>
    <w:rsid w:val="00A82A2E"/>
    <w:rsid w:val="00A82D50"/>
    <w:rsid w:val="00A830A1"/>
    <w:rsid w:val="00A83E02"/>
    <w:rsid w:val="00A83E1A"/>
    <w:rsid w:val="00A849FA"/>
    <w:rsid w:val="00A855F5"/>
    <w:rsid w:val="00A85B65"/>
    <w:rsid w:val="00A86137"/>
    <w:rsid w:val="00A8676A"/>
    <w:rsid w:val="00A86CD1"/>
    <w:rsid w:val="00A92710"/>
    <w:rsid w:val="00A92E53"/>
    <w:rsid w:val="00A93D72"/>
    <w:rsid w:val="00A94E57"/>
    <w:rsid w:val="00A95366"/>
    <w:rsid w:val="00A97137"/>
    <w:rsid w:val="00A97980"/>
    <w:rsid w:val="00AA060A"/>
    <w:rsid w:val="00AA1E54"/>
    <w:rsid w:val="00AA275F"/>
    <w:rsid w:val="00AA3025"/>
    <w:rsid w:val="00AA428A"/>
    <w:rsid w:val="00AA4804"/>
    <w:rsid w:val="00AA5AE6"/>
    <w:rsid w:val="00AA69D1"/>
    <w:rsid w:val="00AB09D4"/>
    <w:rsid w:val="00AB0BB9"/>
    <w:rsid w:val="00AB1D70"/>
    <w:rsid w:val="00AB227A"/>
    <w:rsid w:val="00AB402A"/>
    <w:rsid w:val="00AB5497"/>
    <w:rsid w:val="00AB56DA"/>
    <w:rsid w:val="00AB6870"/>
    <w:rsid w:val="00AC0B0E"/>
    <w:rsid w:val="00AC2215"/>
    <w:rsid w:val="00AC2BC9"/>
    <w:rsid w:val="00AC2DDA"/>
    <w:rsid w:val="00AC35AA"/>
    <w:rsid w:val="00AC4B9E"/>
    <w:rsid w:val="00AC5D78"/>
    <w:rsid w:val="00AC5EFC"/>
    <w:rsid w:val="00AD07B4"/>
    <w:rsid w:val="00AD0831"/>
    <w:rsid w:val="00AD1D55"/>
    <w:rsid w:val="00AD5F31"/>
    <w:rsid w:val="00AE0085"/>
    <w:rsid w:val="00AE1338"/>
    <w:rsid w:val="00AE2E68"/>
    <w:rsid w:val="00AE3EB9"/>
    <w:rsid w:val="00AE5480"/>
    <w:rsid w:val="00AE5BB6"/>
    <w:rsid w:val="00AE73C1"/>
    <w:rsid w:val="00AE7915"/>
    <w:rsid w:val="00AF314A"/>
    <w:rsid w:val="00AF4B28"/>
    <w:rsid w:val="00AF78CF"/>
    <w:rsid w:val="00B00747"/>
    <w:rsid w:val="00B0120D"/>
    <w:rsid w:val="00B02074"/>
    <w:rsid w:val="00B02EC1"/>
    <w:rsid w:val="00B02F47"/>
    <w:rsid w:val="00B05DE9"/>
    <w:rsid w:val="00B061FB"/>
    <w:rsid w:val="00B070DD"/>
    <w:rsid w:val="00B07FA3"/>
    <w:rsid w:val="00B10C33"/>
    <w:rsid w:val="00B121D2"/>
    <w:rsid w:val="00B14436"/>
    <w:rsid w:val="00B15915"/>
    <w:rsid w:val="00B159D1"/>
    <w:rsid w:val="00B15FF2"/>
    <w:rsid w:val="00B16ABC"/>
    <w:rsid w:val="00B21166"/>
    <w:rsid w:val="00B22C73"/>
    <w:rsid w:val="00B25401"/>
    <w:rsid w:val="00B2618E"/>
    <w:rsid w:val="00B2639D"/>
    <w:rsid w:val="00B32934"/>
    <w:rsid w:val="00B34AA6"/>
    <w:rsid w:val="00B35241"/>
    <w:rsid w:val="00B35CD2"/>
    <w:rsid w:val="00B35CE4"/>
    <w:rsid w:val="00B36540"/>
    <w:rsid w:val="00B40D06"/>
    <w:rsid w:val="00B40D24"/>
    <w:rsid w:val="00B40DDC"/>
    <w:rsid w:val="00B4108D"/>
    <w:rsid w:val="00B41F1E"/>
    <w:rsid w:val="00B41F9A"/>
    <w:rsid w:val="00B429B7"/>
    <w:rsid w:val="00B43BC8"/>
    <w:rsid w:val="00B45216"/>
    <w:rsid w:val="00B453AE"/>
    <w:rsid w:val="00B4609C"/>
    <w:rsid w:val="00B4695F"/>
    <w:rsid w:val="00B46D48"/>
    <w:rsid w:val="00B47EE7"/>
    <w:rsid w:val="00B50071"/>
    <w:rsid w:val="00B51094"/>
    <w:rsid w:val="00B52013"/>
    <w:rsid w:val="00B57525"/>
    <w:rsid w:val="00B600DF"/>
    <w:rsid w:val="00B60CF9"/>
    <w:rsid w:val="00B626B6"/>
    <w:rsid w:val="00B627A7"/>
    <w:rsid w:val="00B62E8E"/>
    <w:rsid w:val="00B63A06"/>
    <w:rsid w:val="00B640A1"/>
    <w:rsid w:val="00B64B2D"/>
    <w:rsid w:val="00B65422"/>
    <w:rsid w:val="00B65AA9"/>
    <w:rsid w:val="00B7084C"/>
    <w:rsid w:val="00B710C3"/>
    <w:rsid w:val="00B7139F"/>
    <w:rsid w:val="00B716FD"/>
    <w:rsid w:val="00B72578"/>
    <w:rsid w:val="00B73286"/>
    <w:rsid w:val="00B748CA"/>
    <w:rsid w:val="00B75F0E"/>
    <w:rsid w:val="00B807B5"/>
    <w:rsid w:val="00B80E01"/>
    <w:rsid w:val="00B82BB6"/>
    <w:rsid w:val="00B8428D"/>
    <w:rsid w:val="00B90650"/>
    <w:rsid w:val="00B9247B"/>
    <w:rsid w:val="00B92B6B"/>
    <w:rsid w:val="00B93D05"/>
    <w:rsid w:val="00B96BE0"/>
    <w:rsid w:val="00B9721E"/>
    <w:rsid w:val="00BA06A8"/>
    <w:rsid w:val="00BA32C0"/>
    <w:rsid w:val="00BA3AC5"/>
    <w:rsid w:val="00BA3BAB"/>
    <w:rsid w:val="00BA3DC3"/>
    <w:rsid w:val="00BA4827"/>
    <w:rsid w:val="00BA64A9"/>
    <w:rsid w:val="00BB04BC"/>
    <w:rsid w:val="00BB129C"/>
    <w:rsid w:val="00BB1B7E"/>
    <w:rsid w:val="00BB3D11"/>
    <w:rsid w:val="00BB4AFA"/>
    <w:rsid w:val="00BB5E1B"/>
    <w:rsid w:val="00BB709B"/>
    <w:rsid w:val="00BC0009"/>
    <w:rsid w:val="00BC0103"/>
    <w:rsid w:val="00BC0B00"/>
    <w:rsid w:val="00BC1023"/>
    <w:rsid w:val="00BC21A0"/>
    <w:rsid w:val="00BC3435"/>
    <w:rsid w:val="00BC3EB6"/>
    <w:rsid w:val="00BC5565"/>
    <w:rsid w:val="00BC5D9C"/>
    <w:rsid w:val="00BC778A"/>
    <w:rsid w:val="00BD0BE2"/>
    <w:rsid w:val="00BD2BE4"/>
    <w:rsid w:val="00BD6E27"/>
    <w:rsid w:val="00BD7AC2"/>
    <w:rsid w:val="00BD7CD0"/>
    <w:rsid w:val="00BE0094"/>
    <w:rsid w:val="00BE072E"/>
    <w:rsid w:val="00BE1BCE"/>
    <w:rsid w:val="00BE32CC"/>
    <w:rsid w:val="00BE3E35"/>
    <w:rsid w:val="00BE54B8"/>
    <w:rsid w:val="00BE56F0"/>
    <w:rsid w:val="00BE641B"/>
    <w:rsid w:val="00BF143E"/>
    <w:rsid w:val="00BF49D1"/>
    <w:rsid w:val="00BF524B"/>
    <w:rsid w:val="00BF56EC"/>
    <w:rsid w:val="00BF5733"/>
    <w:rsid w:val="00BF6BD3"/>
    <w:rsid w:val="00BF72D9"/>
    <w:rsid w:val="00BF7D5B"/>
    <w:rsid w:val="00C0253E"/>
    <w:rsid w:val="00C03178"/>
    <w:rsid w:val="00C043D1"/>
    <w:rsid w:val="00C04CF3"/>
    <w:rsid w:val="00C054F9"/>
    <w:rsid w:val="00C07534"/>
    <w:rsid w:val="00C07DC1"/>
    <w:rsid w:val="00C12715"/>
    <w:rsid w:val="00C153CA"/>
    <w:rsid w:val="00C16791"/>
    <w:rsid w:val="00C16B3D"/>
    <w:rsid w:val="00C21C4D"/>
    <w:rsid w:val="00C21D8F"/>
    <w:rsid w:val="00C224C7"/>
    <w:rsid w:val="00C2427B"/>
    <w:rsid w:val="00C2455D"/>
    <w:rsid w:val="00C274C6"/>
    <w:rsid w:val="00C30486"/>
    <w:rsid w:val="00C32685"/>
    <w:rsid w:val="00C36D8D"/>
    <w:rsid w:val="00C4153A"/>
    <w:rsid w:val="00C4301B"/>
    <w:rsid w:val="00C435B3"/>
    <w:rsid w:val="00C44F58"/>
    <w:rsid w:val="00C4509C"/>
    <w:rsid w:val="00C4547F"/>
    <w:rsid w:val="00C53D2C"/>
    <w:rsid w:val="00C55CD6"/>
    <w:rsid w:val="00C61FFB"/>
    <w:rsid w:val="00C62730"/>
    <w:rsid w:val="00C63F31"/>
    <w:rsid w:val="00C663F8"/>
    <w:rsid w:val="00C667B5"/>
    <w:rsid w:val="00C66A5E"/>
    <w:rsid w:val="00C70B2A"/>
    <w:rsid w:val="00C73782"/>
    <w:rsid w:val="00C74F76"/>
    <w:rsid w:val="00C813AF"/>
    <w:rsid w:val="00C833C5"/>
    <w:rsid w:val="00C87C1D"/>
    <w:rsid w:val="00C9066C"/>
    <w:rsid w:val="00C91107"/>
    <w:rsid w:val="00C9123A"/>
    <w:rsid w:val="00C929A0"/>
    <w:rsid w:val="00C944ED"/>
    <w:rsid w:val="00C94EEF"/>
    <w:rsid w:val="00C955C9"/>
    <w:rsid w:val="00CA11D5"/>
    <w:rsid w:val="00CA1A6A"/>
    <w:rsid w:val="00CA1F0A"/>
    <w:rsid w:val="00CA2437"/>
    <w:rsid w:val="00CA6995"/>
    <w:rsid w:val="00CA6B18"/>
    <w:rsid w:val="00CA7F54"/>
    <w:rsid w:val="00CB0458"/>
    <w:rsid w:val="00CB3CF1"/>
    <w:rsid w:val="00CB62F5"/>
    <w:rsid w:val="00CC4517"/>
    <w:rsid w:val="00CC7EB0"/>
    <w:rsid w:val="00CD03C1"/>
    <w:rsid w:val="00CD042D"/>
    <w:rsid w:val="00CD0CF3"/>
    <w:rsid w:val="00CD2B84"/>
    <w:rsid w:val="00CD31A9"/>
    <w:rsid w:val="00CD34CB"/>
    <w:rsid w:val="00CD3E6A"/>
    <w:rsid w:val="00CD41A7"/>
    <w:rsid w:val="00CD45A2"/>
    <w:rsid w:val="00CD4BA6"/>
    <w:rsid w:val="00CE11E6"/>
    <w:rsid w:val="00CE1512"/>
    <w:rsid w:val="00CE1BD3"/>
    <w:rsid w:val="00CE2430"/>
    <w:rsid w:val="00CE2A4C"/>
    <w:rsid w:val="00CE2ABB"/>
    <w:rsid w:val="00CE38FB"/>
    <w:rsid w:val="00CF057F"/>
    <w:rsid w:val="00CF1E03"/>
    <w:rsid w:val="00CF1E3E"/>
    <w:rsid w:val="00CF36ED"/>
    <w:rsid w:val="00CF43FF"/>
    <w:rsid w:val="00CF5816"/>
    <w:rsid w:val="00CF60BC"/>
    <w:rsid w:val="00CF6250"/>
    <w:rsid w:val="00CF6A02"/>
    <w:rsid w:val="00CF6DF0"/>
    <w:rsid w:val="00D012CB"/>
    <w:rsid w:val="00D03112"/>
    <w:rsid w:val="00D04533"/>
    <w:rsid w:val="00D053A0"/>
    <w:rsid w:val="00D06D15"/>
    <w:rsid w:val="00D13635"/>
    <w:rsid w:val="00D13BEB"/>
    <w:rsid w:val="00D14D32"/>
    <w:rsid w:val="00D16228"/>
    <w:rsid w:val="00D16A6B"/>
    <w:rsid w:val="00D20264"/>
    <w:rsid w:val="00D208C8"/>
    <w:rsid w:val="00D21D18"/>
    <w:rsid w:val="00D21D89"/>
    <w:rsid w:val="00D21E97"/>
    <w:rsid w:val="00D21EFB"/>
    <w:rsid w:val="00D2250D"/>
    <w:rsid w:val="00D225E4"/>
    <w:rsid w:val="00D22D20"/>
    <w:rsid w:val="00D23D30"/>
    <w:rsid w:val="00D24E4D"/>
    <w:rsid w:val="00D268BC"/>
    <w:rsid w:val="00D3265F"/>
    <w:rsid w:val="00D341FE"/>
    <w:rsid w:val="00D358D9"/>
    <w:rsid w:val="00D35999"/>
    <w:rsid w:val="00D37967"/>
    <w:rsid w:val="00D41C34"/>
    <w:rsid w:val="00D41E6F"/>
    <w:rsid w:val="00D42523"/>
    <w:rsid w:val="00D42D66"/>
    <w:rsid w:val="00D43800"/>
    <w:rsid w:val="00D439E3"/>
    <w:rsid w:val="00D443DC"/>
    <w:rsid w:val="00D46A9B"/>
    <w:rsid w:val="00D5577D"/>
    <w:rsid w:val="00D56D24"/>
    <w:rsid w:val="00D603E5"/>
    <w:rsid w:val="00D6295E"/>
    <w:rsid w:val="00D62B81"/>
    <w:rsid w:val="00D63B74"/>
    <w:rsid w:val="00D64B95"/>
    <w:rsid w:val="00D66816"/>
    <w:rsid w:val="00D6714D"/>
    <w:rsid w:val="00D6740A"/>
    <w:rsid w:val="00D67FB3"/>
    <w:rsid w:val="00D7030A"/>
    <w:rsid w:val="00D73C54"/>
    <w:rsid w:val="00D743F8"/>
    <w:rsid w:val="00D7485E"/>
    <w:rsid w:val="00D74BAC"/>
    <w:rsid w:val="00D7538C"/>
    <w:rsid w:val="00D76362"/>
    <w:rsid w:val="00D769E6"/>
    <w:rsid w:val="00D7771B"/>
    <w:rsid w:val="00D80E37"/>
    <w:rsid w:val="00D810D7"/>
    <w:rsid w:val="00D878D0"/>
    <w:rsid w:val="00D92A54"/>
    <w:rsid w:val="00D931A3"/>
    <w:rsid w:val="00D939E1"/>
    <w:rsid w:val="00DA1124"/>
    <w:rsid w:val="00DA2B08"/>
    <w:rsid w:val="00DA3D7C"/>
    <w:rsid w:val="00DA4643"/>
    <w:rsid w:val="00DA5068"/>
    <w:rsid w:val="00DA53AF"/>
    <w:rsid w:val="00DA574C"/>
    <w:rsid w:val="00DA645B"/>
    <w:rsid w:val="00DA6917"/>
    <w:rsid w:val="00DB0DF5"/>
    <w:rsid w:val="00DB16E6"/>
    <w:rsid w:val="00DB1B7F"/>
    <w:rsid w:val="00DB2642"/>
    <w:rsid w:val="00DB4090"/>
    <w:rsid w:val="00DB58EE"/>
    <w:rsid w:val="00DB6E8C"/>
    <w:rsid w:val="00DB798B"/>
    <w:rsid w:val="00DC01FD"/>
    <w:rsid w:val="00DC339C"/>
    <w:rsid w:val="00DC412F"/>
    <w:rsid w:val="00DC43C0"/>
    <w:rsid w:val="00DC45B6"/>
    <w:rsid w:val="00DC52E7"/>
    <w:rsid w:val="00DC5C32"/>
    <w:rsid w:val="00DD0BC1"/>
    <w:rsid w:val="00DD2D13"/>
    <w:rsid w:val="00DD2F0F"/>
    <w:rsid w:val="00DD39C0"/>
    <w:rsid w:val="00DD4147"/>
    <w:rsid w:val="00DD4647"/>
    <w:rsid w:val="00DD4CE6"/>
    <w:rsid w:val="00DD4E61"/>
    <w:rsid w:val="00DE0688"/>
    <w:rsid w:val="00DE06FB"/>
    <w:rsid w:val="00DE2EC7"/>
    <w:rsid w:val="00DE44C3"/>
    <w:rsid w:val="00DE4B50"/>
    <w:rsid w:val="00DE79FC"/>
    <w:rsid w:val="00DE7F92"/>
    <w:rsid w:val="00DF1071"/>
    <w:rsid w:val="00DF1A0D"/>
    <w:rsid w:val="00DF1B3F"/>
    <w:rsid w:val="00DF2835"/>
    <w:rsid w:val="00DF2D5E"/>
    <w:rsid w:val="00DF5092"/>
    <w:rsid w:val="00E0117D"/>
    <w:rsid w:val="00E03502"/>
    <w:rsid w:val="00E03851"/>
    <w:rsid w:val="00E0395E"/>
    <w:rsid w:val="00E046A7"/>
    <w:rsid w:val="00E06037"/>
    <w:rsid w:val="00E06CAD"/>
    <w:rsid w:val="00E0795A"/>
    <w:rsid w:val="00E13987"/>
    <w:rsid w:val="00E142E8"/>
    <w:rsid w:val="00E147C5"/>
    <w:rsid w:val="00E17C7D"/>
    <w:rsid w:val="00E2031F"/>
    <w:rsid w:val="00E211D1"/>
    <w:rsid w:val="00E21BFA"/>
    <w:rsid w:val="00E22B03"/>
    <w:rsid w:val="00E236A1"/>
    <w:rsid w:val="00E2450D"/>
    <w:rsid w:val="00E24619"/>
    <w:rsid w:val="00E26EDE"/>
    <w:rsid w:val="00E271A1"/>
    <w:rsid w:val="00E30338"/>
    <w:rsid w:val="00E3163D"/>
    <w:rsid w:val="00E338C3"/>
    <w:rsid w:val="00E34335"/>
    <w:rsid w:val="00E36119"/>
    <w:rsid w:val="00E36283"/>
    <w:rsid w:val="00E367C1"/>
    <w:rsid w:val="00E36B2B"/>
    <w:rsid w:val="00E36DAD"/>
    <w:rsid w:val="00E4003C"/>
    <w:rsid w:val="00E416ED"/>
    <w:rsid w:val="00E41A01"/>
    <w:rsid w:val="00E41D4E"/>
    <w:rsid w:val="00E41D50"/>
    <w:rsid w:val="00E447C6"/>
    <w:rsid w:val="00E4495D"/>
    <w:rsid w:val="00E46291"/>
    <w:rsid w:val="00E46C3C"/>
    <w:rsid w:val="00E47CBD"/>
    <w:rsid w:val="00E5028B"/>
    <w:rsid w:val="00E51077"/>
    <w:rsid w:val="00E51329"/>
    <w:rsid w:val="00E51843"/>
    <w:rsid w:val="00E51BDB"/>
    <w:rsid w:val="00E5295E"/>
    <w:rsid w:val="00E546C6"/>
    <w:rsid w:val="00E55D11"/>
    <w:rsid w:val="00E5626E"/>
    <w:rsid w:val="00E56B7E"/>
    <w:rsid w:val="00E60B54"/>
    <w:rsid w:val="00E61660"/>
    <w:rsid w:val="00E636BD"/>
    <w:rsid w:val="00E63E8E"/>
    <w:rsid w:val="00E65C81"/>
    <w:rsid w:val="00E67B7B"/>
    <w:rsid w:val="00E703BB"/>
    <w:rsid w:val="00E71548"/>
    <w:rsid w:val="00E7213C"/>
    <w:rsid w:val="00E73D22"/>
    <w:rsid w:val="00E74092"/>
    <w:rsid w:val="00E7461B"/>
    <w:rsid w:val="00E753E9"/>
    <w:rsid w:val="00E763F9"/>
    <w:rsid w:val="00E77C88"/>
    <w:rsid w:val="00E77CB6"/>
    <w:rsid w:val="00E80884"/>
    <w:rsid w:val="00E81044"/>
    <w:rsid w:val="00E8217B"/>
    <w:rsid w:val="00E85379"/>
    <w:rsid w:val="00E8620E"/>
    <w:rsid w:val="00E86F6B"/>
    <w:rsid w:val="00E87C90"/>
    <w:rsid w:val="00E87D32"/>
    <w:rsid w:val="00E93BAD"/>
    <w:rsid w:val="00E96EEE"/>
    <w:rsid w:val="00E9735A"/>
    <w:rsid w:val="00E9767B"/>
    <w:rsid w:val="00EA0E2E"/>
    <w:rsid w:val="00EA556B"/>
    <w:rsid w:val="00EB2112"/>
    <w:rsid w:val="00EB3381"/>
    <w:rsid w:val="00EB342E"/>
    <w:rsid w:val="00EB4D74"/>
    <w:rsid w:val="00EB5EE6"/>
    <w:rsid w:val="00EB6E95"/>
    <w:rsid w:val="00EC0F3D"/>
    <w:rsid w:val="00EC24E0"/>
    <w:rsid w:val="00EC50BC"/>
    <w:rsid w:val="00EC52CC"/>
    <w:rsid w:val="00EC5743"/>
    <w:rsid w:val="00EC5A33"/>
    <w:rsid w:val="00ED1A87"/>
    <w:rsid w:val="00ED4735"/>
    <w:rsid w:val="00ED4CF6"/>
    <w:rsid w:val="00ED56AE"/>
    <w:rsid w:val="00ED60F0"/>
    <w:rsid w:val="00ED6B43"/>
    <w:rsid w:val="00EE0465"/>
    <w:rsid w:val="00EE2370"/>
    <w:rsid w:val="00EE2393"/>
    <w:rsid w:val="00EE2754"/>
    <w:rsid w:val="00EE2E63"/>
    <w:rsid w:val="00EE34D7"/>
    <w:rsid w:val="00EE3743"/>
    <w:rsid w:val="00EE5438"/>
    <w:rsid w:val="00EE5456"/>
    <w:rsid w:val="00EE5DD2"/>
    <w:rsid w:val="00EE5E83"/>
    <w:rsid w:val="00EE689D"/>
    <w:rsid w:val="00EE7B05"/>
    <w:rsid w:val="00EF377F"/>
    <w:rsid w:val="00EF4654"/>
    <w:rsid w:val="00EF47AE"/>
    <w:rsid w:val="00EF6472"/>
    <w:rsid w:val="00F036C0"/>
    <w:rsid w:val="00F03816"/>
    <w:rsid w:val="00F046E4"/>
    <w:rsid w:val="00F047C3"/>
    <w:rsid w:val="00F04D26"/>
    <w:rsid w:val="00F10102"/>
    <w:rsid w:val="00F11CD2"/>
    <w:rsid w:val="00F125EB"/>
    <w:rsid w:val="00F15E34"/>
    <w:rsid w:val="00F16157"/>
    <w:rsid w:val="00F16196"/>
    <w:rsid w:val="00F17458"/>
    <w:rsid w:val="00F174B9"/>
    <w:rsid w:val="00F22048"/>
    <w:rsid w:val="00F22D85"/>
    <w:rsid w:val="00F23DC7"/>
    <w:rsid w:val="00F24FDE"/>
    <w:rsid w:val="00F25DC4"/>
    <w:rsid w:val="00F26F7C"/>
    <w:rsid w:val="00F30D82"/>
    <w:rsid w:val="00F3216E"/>
    <w:rsid w:val="00F329C1"/>
    <w:rsid w:val="00F32DC5"/>
    <w:rsid w:val="00F337A1"/>
    <w:rsid w:val="00F36459"/>
    <w:rsid w:val="00F404DF"/>
    <w:rsid w:val="00F40D2C"/>
    <w:rsid w:val="00F41D42"/>
    <w:rsid w:val="00F44BF9"/>
    <w:rsid w:val="00F504CB"/>
    <w:rsid w:val="00F526BD"/>
    <w:rsid w:val="00F52A9B"/>
    <w:rsid w:val="00F53201"/>
    <w:rsid w:val="00F54866"/>
    <w:rsid w:val="00F54D97"/>
    <w:rsid w:val="00F55566"/>
    <w:rsid w:val="00F55E04"/>
    <w:rsid w:val="00F61E06"/>
    <w:rsid w:val="00F6209C"/>
    <w:rsid w:val="00F649B6"/>
    <w:rsid w:val="00F657A4"/>
    <w:rsid w:val="00F664A0"/>
    <w:rsid w:val="00F7081F"/>
    <w:rsid w:val="00F7087C"/>
    <w:rsid w:val="00F7155D"/>
    <w:rsid w:val="00F71950"/>
    <w:rsid w:val="00F71A74"/>
    <w:rsid w:val="00F731FC"/>
    <w:rsid w:val="00F73DE1"/>
    <w:rsid w:val="00F75374"/>
    <w:rsid w:val="00F77ACD"/>
    <w:rsid w:val="00F811C6"/>
    <w:rsid w:val="00F817A7"/>
    <w:rsid w:val="00F818DD"/>
    <w:rsid w:val="00F81DE2"/>
    <w:rsid w:val="00F83A2F"/>
    <w:rsid w:val="00F84367"/>
    <w:rsid w:val="00F85A71"/>
    <w:rsid w:val="00F86ADF"/>
    <w:rsid w:val="00F905EC"/>
    <w:rsid w:val="00F90CFD"/>
    <w:rsid w:val="00F90DDE"/>
    <w:rsid w:val="00F918D5"/>
    <w:rsid w:val="00F921CF"/>
    <w:rsid w:val="00F932C3"/>
    <w:rsid w:val="00F93435"/>
    <w:rsid w:val="00F974CA"/>
    <w:rsid w:val="00F97B1E"/>
    <w:rsid w:val="00FA0F9C"/>
    <w:rsid w:val="00FA10A5"/>
    <w:rsid w:val="00FA1966"/>
    <w:rsid w:val="00FA21EA"/>
    <w:rsid w:val="00FA43E9"/>
    <w:rsid w:val="00FA4649"/>
    <w:rsid w:val="00FA77D5"/>
    <w:rsid w:val="00FB02EA"/>
    <w:rsid w:val="00FB1284"/>
    <w:rsid w:val="00FB1925"/>
    <w:rsid w:val="00FB1E5A"/>
    <w:rsid w:val="00FB23ED"/>
    <w:rsid w:val="00FB4F23"/>
    <w:rsid w:val="00FB58E6"/>
    <w:rsid w:val="00FB6A76"/>
    <w:rsid w:val="00FB7499"/>
    <w:rsid w:val="00FB75C5"/>
    <w:rsid w:val="00FC049A"/>
    <w:rsid w:val="00FC17E7"/>
    <w:rsid w:val="00FC1D13"/>
    <w:rsid w:val="00FC2AEC"/>
    <w:rsid w:val="00FC35FF"/>
    <w:rsid w:val="00FC378F"/>
    <w:rsid w:val="00FC42CE"/>
    <w:rsid w:val="00FC4676"/>
    <w:rsid w:val="00FC6564"/>
    <w:rsid w:val="00FC6637"/>
    <w:rsid w:val="00FC69B2"/>
    <w:rsid w:val="00FC76FD"/>
    <w:rsid w:val="00FC776C"/>
    <w:rsid w:val="00FD02C5"/>
    <w:rsid w:val="00FD0376"/>
    <w:rsid w:val="00FD177C"/>
    <w:rsid w:val="00FD17D9"/>
    <w:rsid w:val="00FD182D"/>
    <w:rsid w:val="00FD2079"/>
    <w:rsid w:val="00FD26A6"/>
    <w:rsid w:val="00FD2C00"/>
    <w:rsid w:val="00FD2E48"/>
    <w:rsid w:val="00FD47F3"/>
    <w:rsid w:val="00FD697B"/>
    <w:rsid w:val="00FD6DB4"/>
    <w:rsid w:val="00FE0FD0"/>
    <w:rsid w:val="00FE1B80"/>
    <w:rsid w:val="00FE23C7"/>
    <w:rsid w:val="00FE2EAF"/>
    <w:rsid w:val="00FE31E3"/>
    <w:rsid w:val="00FF45A7"/>
    <w:rsid w:val="00FF477C"/>
    <w:rsid w:val="00FF5753"/>
    <w:rsid w:val="00FF7453"/>
    <w:rsid w:val="00FF74C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E8DF4"/>
  <w15:docId w15:val="{87A9CFF1-10A7-4540-A535-9E7C73A4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맑은 고딕" w:hAnsi="Arial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21D8F"/>
    <w:pPr>
      <w:jc w:val="both"/>
    </w:pPr>
    <w:rPr>
      <w:sz w:val="24"/>
      <w:szCs w:val="24"/>
      <w:lang w:val="en-GB" w:eastAsia="it-IT"/>
    </w:rPr>
  </w:style>
  <w:style w:type="paragraph" w:styleId="1">
    <w:name w:val="heading 1"/>
    <w:aliases w:val="(Alt+1)"/>
    <w:basedOn w:val="a2"/>
    <w:next w:val="a2"/>
    <w:link w:val="1Char"/>
    <w:autoRedefine/>
    <w:qFormat/>
    <w:rsid w:val="00B93D05"/>
    <w:pPr>
      <w:keepNext/>
      <w:pageBreakBefore/>
      <w:numPr>
        <w:numId w:val="4"/>
      </w:numPr>
      <w:tabs>
        <w:tab w:val="left" w:pos="567"/>
      </w:tabs>
      <w:suppressAutoHyphens/>
      <w:spacing w:before="240" w:after="240" w:line="276" w:lineRule="auto"/>
      <w:jc w:val="left"/>
      <w:outlineLvl w:val="0"/>
    </w:pPr>
    <w:rPr>
      <w:b/>
      <w:bCs/>
      <w:sz w:val="32"/>
      <w:szCs w:val="28"/>
    </w:rPr>
  </w:style>
  <w:style w:type="paragraph" w:styleId="20">
    <w:name w:val="heading 2"/>
    <w:aliases w:val="(Alt+2)"/>
    <w:basedOn w:val="a2"/>
    <w:next w:val="a2"/>
    <w:link w:val="2Char"/>
    <w:qFormat/>
    <w:rsid w:val="00B93D05"/>
    <w:pPr>
      <w:keepNext/>
      <w:widowControl w:val="0"/>
      <w:numPr>
        <w:ilvl w:val="1"/>
        <w:numId w:val="4"/>
      </w:numPr>
      <w:wordWrap w:val="0"/>
      <w:autoSpaceDE w:val="0"/>
      <w:autoSpaceDN w:val="0"/>
      <w:spacing w:before="400" w:after="240"/>
      <w:outlineLvl w:val="1"/>
    </w:pPr>
    <w:rPr>
      <w:b/>
      <w:sz w:val="28"/>
    </w:rPr>
  </w:style>
  <w:style w:type="paragraph" w:styleId="32">
    <w:name w:val="heading 3"/>
    <w:aliases w:val="Style Level 3,(Alt+3)"/>
    <w:basedOn w:val="a2"/>
    <w:next w:val="a2"/>
    <w:link w:val="3Char"/>
    <w:qFormat/>
    <w:rsid w:val="00C21D8F"/>
    <w:pPr>
      <w:keepNext/>
      <w:numPr>
        <w:ilvl w:val="2"/>
        <w:numId w:val="4"/>
      </w:numPr>
      <w:spacing w:before="120"/>
      <w:outlineLvl w:val="2"/>
    </w:pPr>
    <w:rPr>
      <w:b/>
      <w:bCs/>
    </w:rPr>
  </w:style>
  <w:style w:type="paragraph" w:styleId="4">
    <w:name w:val="heading 4"/>
    <w:aliases w:val="(Alt+4)"/>
    <w:basedOn w:val="a2"/>
    <w:next w:val="a2"/>
    <w:link w:val="4Char"/>
    <w:qFormat/>
    <w:rsid w:val="00C21D8F"/>
    <w:pPr>
      <w:keepNext/>
      <w:numPr>
        <w:ilvl w:val="3"/>
        <w:numId w:val="4"/>
      </w:numPr>
      <w:outlineLvl w:val="3"/>
    </w:pPr>
    <w:rPr>
      <w:bCs/>
      <w:iCs/>
    </w:rPr>
  </w:style>
  <w:style w:type="paragraph" w:styleId="51">
    <w:name w:val="heading 5"/>
    <w:basedOn w:val="a2"/>
    <w:next w:val="a2"/>
    <w:qFormat/>
    <w:rsid w:val="00C21D8F"/>
    <w:pPr>
      <w:keepNext/>
      <w:numPr>
        <w:ilvl w:val="4"/>
        <w:numId w:val="4"/>
      </w:numPr>
      <w:outlineLvl w:val="4"/>
    </w:pPr>
    <w:rPr>
      <w:b/>
      <w:bCs/>
    </w:rPr>
  </w:style>
  <w:style w:type="paragraph" w:styleId="6">
    <w:name w:val="heading 6"/>
    <w:basedOn w:val="a2"/>
    <w:next w:val="a2"/>
    <w:qFormat/>
    <w:rsid w:val="00C21D8F"/>
    <w:pPr>
      <w:keepNext/>
      <w:numPr>
        <w:ilvl w:val="5"/>
        <w:numId w:val="4"/>
      </w:numPr>
      <w:outlineLvl w:val="5"/>
    </w:pPr>
    <w:rPr>
      <w:b/>
      <w:bCs/>
      <w:sz w:val="28"/>
    </w:rPr>
  </w:style>
  <w:style w:type="paragraph" w:styleId="7">
    <w:name w:val="heading 7"/>
    <w:basedOn w:val="a2"/>
    <w:next w:val="a2"/>
    <w:qFormat/>
    <w:rsid w:val="00C21D8F"/>
    <w:pPr>
      <w:keepNext/>
      <w:numPr>
        <w:ilvl w:val="6"/>
        <w:numId w:val="4"/>
      </w:numPr>
      <w:outlineLvl w:val="6"/>
    </w:pPr>
    <w:rPr>
      <w:b/>
      <w:bCs/>
      <w:sz w:val="28"/>
    </w:rPr>
  </w:style>
  <w:style w:type="paragraph" w:styleId="8">
    <w:name w:val="heading 8"/>
    <w:basedOn w:val="a2"/>
    <w:next w:val="a2"/>
    <w:qFormat/>
    <w:rsid w:val="00C21D8F"/>
    <w:pPr>
      <w:keepNext/>
      <w:numPr>
        <w:ilvl w:val="7"/>
        <w:numId w:val="4"/>
      </w:numPr>
      <w:jc w:val="center"/>
      <w:outlineLvl w:val="7"/>
    </w:pPr>
    <w:rPr>
      <w:i/>
      <w:iCs/>
      <w:lang w:val="fr-CH"/>
    </w:rPr>
  </w:style>
  <w:style w:type="paragraph" w:styleId="9">
    <w:name w:val="heading 9"/>
    <w:basedOn w:val="a2"/>
    <w:next w:val="a2"/>
    <w:qFormat/>
    <w:rsid w:val="00C21D8F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Char"/>
    <w:uiPriority w:val="10"/>
    <w:qFormat/>
    <w:rsid w:val="00C21D8F"/>
    <w:pPr>
      <w:spacing w:after="120"/>
      <w:jc w:val="center"/>
    </w:pPr>
    <w:rPr>
      <w:b/>
      <w:bCs/>
      <w:sz w:val="40"/>
    </w:rPr>
  </w:style>
  <w:style w:type="paragraph" w:styleId="a7">
    <w:name w:val="Body Text Indent"/>
    <w:basedOn w:val="a2"/>
    <w:link w:val="Char0"/>
    <w:rsid w:val="00C21D8F"/>
    <w:pPr>
      <w:ind w:left="1770"/>
    </w:pPr>
  </w:style>
  <w:style w:type="paragraph" w:styleId="22">
    <w:name w:val="Body Text Indent 2"/>
    <w:basedOn w:val="a2"/>
    <w:rsid w:val="00C21D8F"/>
    <w:pPr>
      <w:ind w:left="3540"/>
    </w:pPr>
  </w:style>
  <w:style w:type="paragraph" w:styleId="35">
    <w:name w:val="Body Text Indent 3"/>
    <w:basedOn w:val="a2"/>
    <w:rsid w:val="00C21D8F"/>
    <w:pPr>
      <w:ind w:left="2124"/>
    </w:pPr>
  </w:style>
  <w:style w:type="paragraph" w:styleId="a8">
    <w:name w:val="Body Text"/>
    <w:basedOn w:val="a2"/>
    <w:link w:val="Char1"/>
    <w:rsid w:val="00C21D8F"/>
    <w:rPr>
      <w:sz w:val="22"/>
    </w:rPr>
  </w:style>
  <w:style w:type="character" w:styleId="a9">
    <w:name w:val="Strong"/>
    <w:qFormat/>
    <w:rsid w:val="00153542"/>
    <w:rPr>
      <w:b/>
      <w:bCs/>
    </w:rPr>
  </w:style>
  <w:style w:type="paragraph" w:styleId="aa">
    <w:name w:val="List"/>
    <w:basedOn w:val="a2"/>
    <w:rsid w:val="00C21D8F"/>
    <w:pPr>
      <w:ind w:left="360" w:hanging="360"/>
    </w:pPr>
  </w:style>
  <w:style w:type="paragraph" w:styleId="ab">
    <w:name w:val="Normal Indent"/>
    <w:basedOn w:val="a2"/>
    <w:rsid w:val="00C21D8F"/>
    <w:pPr>
      <w:spacing w:before="100"/>
      <w:ind w:left="1411"/>
    </w:pPr>
    <w:rPr>
      <w:sz w:val="20"/>
    </w:rPr>
  </w:style>
  <w:style w:type="paragraph" w:customStyle="1" w:styleId="NumberedHeading1">
    <w:name w:val="Numbered Heading 1"/>
    <w:next w:val="ab"/>
    <w:rsid w:val="00C21D8F"/>
    <w:pPr>
      <w:numPr>
        <w:numId w:val="3"/>
      </w:numPr>
      <w:spacing w:before="120" w:after="120"/>
    </w:pPr>
    <w:rPr>
      <w:b/>
      <w:sz w:val="28"/>
      <w:lang w:val="it-IT" w:eastAsia="it-IT"/>
    </w:rPr>
  </w:style>
  <w:style w:type="paragraph" w:styleId="23">
    <w:name w:val="List Number 2"/>
    <w:basedOn w:val="a2"/>
    <w:rsid w:val="00C21D8F"/>
  </w:style>
  <w:style w:type="paragraph" w:customStyle="1" w:styleId="NumberedHeading2">
    <w:name w:val="Numbered Heading 2"/>
    <w:basedOn w:val="NumberedHeading1"/>
    <w:next w:val="ab"/>
    <w:rsid w:val="00C21D8F"/>
    <w:pPr>
      <w:numPr>
        <w:ilvl w:val="1"/>
      </w:numPr>
    </w:pPr>
    <w:rPr>
      <w:sz w:val="24"/>
    </w:rPr>
  </w:style>
  <w:style w:type="paragraph" w:styleId="3">
    <w:name w:val="List Number 3"/>
    <w:basedOn w:val="a2"/>
    <w:rsid w:val="00C21D8F"/>
    <w:pPr>
      <w:numPr>
        <w:numId w:val="1"/>
      </w:numPr>
    </w:pPr>
  </w:style>
  <w:style w:type="paragraph" w:customStyle="1" w:styleId="Table">
    <w:name w:val="Table"/>
    <w:basedOn w:val="a2"/>
    <w:rsid w:val="00C21D8F"/>
    <w:rPr>
      <w:sz w:val="20"/>
    </w:rPr>
  </w:style>
  <w:style w:type="paragraph" w:customStyle="1" w:styleId="BulletedList">
    <w:name w:val="Bulleted List"/>
    <w:basedOn w:val="ab"/>
    <w:next w:val="ab"/>
    <w:rsid w:val="00C21D8F"/>
    <w:pPr>
      <w:numPr>
        <w:ilvl w:val="1"/>
        <w:numId w:val="2"/>
      </w:numPr>
      <w:tabs>
        <w:tab w:val="left" w:pos="2131"/>
      </w:tabs>
      <w:outlineLvl w:val="0"/>
    </w:pPr>
  </w:style>
  <w:style w:type="paragraph" w:styleId="24">
    <w:name w:val="toc 2"/>
    <w:basedOn w:val="a2"/>
    <w:next w:val="a2"/>
    <w:autoRedefine/>
    <w:uiPriority w:val="39"/>
    <w:rsid w:val="0050441D"/>
    <w:pPr>
      <w:tabs>
        <w:tab w:val="left" w:pos="1418"/>
        <w:tab w:val="right" w:leader="dot" w:pos="9720"/>
      </w:tabs>
      <w:ind w:left="691"/>
    </w:pPr>
    <w:rPr>
      <w:noProof/>
      <w:szCs w:val="20"/>
    </w:rPr>
  </w:style>
  <w:style w:type="paragraph" w:styleId="12">
    <w:name w:val="toc 1"/>
    <w:basedOn w:val="a2"/>
    <w:next w:val="a2"/>
    <w:link w:val="1Char0"/>
    <w:uiPriority w:val="39"/>
    <w:rsid w:val="00C21D8F"/>
    <w:pPr>
      <w:tabs>
        <w:tab w:val="left" w:pos="691"/>
        <w:tab w:val="right" w:leader="dot" w:pos="9720"/>
      </w:tabs>
      <w:spacing w:before="60"/>
    </w:pPr>
    <w:rPr>
      <w:b/>
    </w:rPr>
  </w:style>
  <w:style w:type="paragraph" w:styleId="36">
    <w:name w:val="toc 3"/>
    <w:basedOn w:val="a2"/>
    <w:next w:val="a2"/>
    <w:autoRedefine/>
    <w:rsid w:val="0050441D"/>
    <w:pPr>
      <w:tabs>
        <w:tab w:val="left" w:pos="2131"/>
        <w:tab w:val="right" w:leader="dot" w:pos="9720"/>
      </w:tabs>
      <w:ind w:left="1411"/>
    </w:pPr>
    <w:rPr>
      <w:rFonts w:cs="Arial"/>
      <w:noProof/>
      <w:sz w:val="22"/>
      <w:szCs w:val="22"/>
      <w:lang w:eastAsia="ko-KR"/>
    </w:rPr>
  </w:style>
  <w:style w:type="paragraph" w:styleId="40">
    <w:name w:val="toc 4"/>
    <w:basedOn w:val="a2"/>
    <w:next w:val="a2"/>
    <w:autoRedefine/>
    <w:rsid w:val="00C21D8F"/>
    <w:pPr>
      <w:ind w:left="600"/>
    </w:pPr>
  </w:style>
  <w:style w:type="paragraph" w:styleId="52">
    <w:name w:val="toc 5"/>
    <w:basedOn w:val="a2"/>
    <w:next w:val="a2"/>
    <w:autoRedefine/>
    <w:rsid w:val="00C21D8F"/>
    <w:pPr>
      <w:ind w:left="800"/>
    </w:pPr>
  </w:style>
  <w:style w:type="paragraph" w:styleId="60">
    <w:name w:val="toc 6"/>
    <w:basedOn w:val="a2"/>
    <w:next w:val="a2"/>
    <w:autoRedefine/>
    <w:rsid w:val="00C21D8F"/>
    <w:pPr>
      <w:ind w:left="1000"/>
    </w:pPr>
  </w:style>
  <w:style w:type="paragraph" w:styleId="70">
    <w:name w:val="toc 7"/>
    <w:basedOn w:val="a2"/>
    <w:next w:val="a2"/>
    <w:autoRedefine/>
    <w:rsid w:val="00C21D8F"/>
    <w:pPr>
      <w:ind w:left="1200"/>
    </w:pPr>
  </w:style>
  <w:style w:type="paragraph" w:styleId="80">
    <w:name w:val="toc 8"/>
    <w:basedOn w:val="a2"/>
    <w:next w:val="a2"/>
    <w:autoRedefine/>
    <w:rsid w:val="00C21D8F"/>
    <w:pPr>
      <w:ind w:left="1400"/>
    </w:pPr>
  </w:style>
  <w:style w:type="paragraph" w:styleId="90">
    <w:name w:val="toc 9"/>
    <w:basedOn w:val="a2"/>
    <w:next w:val="a2"/>
    <w:autoRedefine/>
    <w:rsid w:val="00C21D8F"/>
    <w:pPr>
      <w:ind w:left="1600"/>
    </w:pPr>
  </w:style>
  <w:style w:type="paragraph" w:customStyle="1" w:styleId="Default">
    <w:name w:val="Default"/>
    <w:rsid w:val="00C21D8F"/>
    <w:pPr>
      <w:autoSpaceDE w:val="0"/>
      <w:autoSpaceDN w:val="0"/>
      <w:adjustRightInd w:val="0"/>
    </w:pPr>
    <w:rPr>
      <w:lang w:val="en-GB" w:eastAsia="en-US"/>
    </w:rPr>
  </w:style>
  <w:style w:type="paragraph" w:styleId="ac">
    <w:name w:val="Block Text"/>
    <w:basedOn w:val="Default"/>
    <w:next w:val="Default"/>
    <w:rsid w:val="00C21D8F"/>
    <w:pPr>
      <w:spacing w:before="240"/>
    </w:pPr>
    <w:rPr>
      <w:sz w:val="24"/>
      <w:szCs w:val="24"/>
    </w:rPr>
  </w:style>
  <w:style w:type="paragraph" w:styleId="ad">
    <w:name w:val="header"/>
    <w:basedOn w:val="a2"/>
    <w:link w:val="Char2"/>
    <w:rsid w:val="00C21D8F"/>
    <w:pPr>
      <w:tabs>
        <w:tab w:val="center" w:pos="4320"/>
        <w:tab w:val="right" w:pos="8640"/>
      </w:tabs>
    </w:pPr>
  </w:style>
  <w:style w:type="paragraph" w:styleId="ae">
    <w:name w:val="footer"/>
    <w:basedOn w:val="a2"/>
    <w:link w:val="Char3"/>
    <w:uiPriority w:val="99"/>
    <w:rsid w:val="00C21D8F"/>
    <w:pPr>
      <w:tabs>
        <w:tab w:val="center" w:pos="4320"/>
        <w:tab w:val="right" w:pos="8640"/>
      </w:tabs>
    </w:pPr>
  </w:style>
  <w:style w:type="character" w:styleId="af">
    <w:name w:val="page number"/>
    <w:basedOn w:val="a3"/>
    <w:rsid w:val="00153542"/>
  </w:style>
  <w:style w:type="character" w:styleId="af0">
    <w:name w:val="Hyperlink"/>
    <w:uiPriority w:val="99"/>
    <w:unhideWhenUsed/>
    <w:rsid w:val="00C21D8F"/>
    <w:rPr>
      <w:color w:val="0000FF"/>
      <w:u w:val="single"/>
    </w:rPr>
  </w:style>
  <w:style w:type="paragraph" w:customStyle="1" w:styleId="NumberedHeading3">
    <w:name w:val="Numbered Heading 3"/>
    <w:basedOn w:val="NumberedHeading2"/>
    <w:next w:val="ab"/>
    <w:rsid w:val="00C21D8F"/>
    <w:pPr>
      <w:numPr>
        <w:ilvl w:val="2"/>
      </w:numPr>
    </w:pPr>
    <w:rPr>
      <w:sz w:val="20"/>
    </w:rPr>
  </w:style>
  <w:style w:type="paragraph" w:customStyle="1" w:styleId="NumberedHeading4">
    <w:name w:val="Numbered Heading 4"/>
    <w:basedOn w:val="NumberedHeading3"/>
    <w:next w:val="ab"/>
    <w:rsid w:val="00C21D8F"/>
    <w:pPr>
      <w:numPr>
        <w:ilvl w:val="3"/>
      </w:numPr>
    </w:pPr>
    <w:rPr>
      <w:lang w:val="en-GB"/>
    </w:rPr>
  </w:style>
  <w:style w:type="character" w:styleId="af1">
    <w:name w:val="Emphasis"/>
    <w:qFormat/>
    <w:rsid w:val="00153542"/>
    <w:rPr>
      <w:rFonts w:ascii="Arial" w:hAnsi="Arial"/>
      <w:b/>
      <w:iCs/>
      <w:sz w:val="32"/>
    </w:rPr>
  </w:style>
  <w:style w:type="paragraph" w:customStyle="1" w:styleId="TableText">
    <w:name w:val="Table Text"/>
    <w:basedOn w:val="a2"/>
    <w:rsid w:val="00153542"/>
    <w:pPr>
      <w:suppressAutoHyphens/>
      <w:spacing w:before="40" w:after="40"/>
    </w:pPr>
    <w:rPr>
      <w:rFonts w:ascii="Trebuchet MS" w:hAnsi="Trebuchet MS"/>
      <w:szCs w:val="20"/>
      <w:lang w:val="en-US" w:eastAsia="de-DE"/>
    </w:rPr>
  </w:style>
  <w:style w:type="paragraph" w:styleId="af2">
    <w:name w:val="Balloon Text"/>
    <w:basedOn w:val="a2"/>
    <w:link w:val="Char4"/>
    <w:rsid w:val="00C21D8F"/>
    <w:rPr>
      <w:rFonts w:ascii="Tahoma" w:hAnsi="Tahoma"/>
      <w:sz w:val="16"/>
      <w:szCs w:val="16"/>
    </w:rPr>
  </w:style>
  <w:style w:type="character" w:customStyle="1" w:styleId="Char4">
    <w:name w:val="풍선 도움말 텍스트 Char"/>
    <w:link w:val="af2"/>
    <w:rsid w:val="00C21D8F"/>
    <w:rPr>
      <w:rFonts w:ascii="Tahoma" w:hAnsi="Tahoma" w:cs="Tahoma"/>
      <w:sz w:val="16"/>
      <w:szCs w:val="16"/>
      <w:lang w:eastAsia="it-IT"/>
    </w:rPr>
  </w:style>
  <w:style w:type="paragraph" w:styleId="TOC">
    <w:name w:val="TOC Heading"/>
    <w:basedOn w:val="1"/>
    <w:next w:val="a2"/>
    <w:uiPriority w:val="39"/>
    <w:semiHidden/>
    <w:unhideWhenUsed/>
    <w:qFormat/>
    <w:rsid w:val="00C21D8F"/>
    <w:pPr>
      <w:keepLines/>
      <w:numPr>
        <w:numId w:val="0"/>
      </w:numPr>
      <w:spacing w:before="480"/>
      <w:outlineLvl w:val="9"/>
    </w:pPr>
    <w:rPr>
      <w:rFonts w:ascii="Cambria" w:hAnsi="Cambria"/>
      <w:iCs/>
      <w:color w:val="365F91"/>
      <w:lang w:val="en-US" w:eastAsia="en-US"/>
    </w:rPr>
  </w:style>
  <w:style w:type="character" w:customStyle="1" w:styleId="Char1">
    <w:name w:val="본문 Char"/>
    <w:link w:val="a8"/>
    <w:rsid w:val="00C21D8F"/>
    <w:rPr>
      <w:sz w:val="22"/>
      <w:szCs w:val="24"/>
      <w:lang w:eastAsia="it-IT"/>
    </w:rPr>
  </w:style>
  <w:style w:type="paragraph" w:customStyle="1" w:styleId="Space">
    <w:name w:val="Space"/>
    <w:basedOn w:val="a2"/>
    <w:next w:val="a2"/>
    <w:rsid w:val="00153542"/>
    <w:rPr>
      <w:rFonts w:ascii="Trebuchet MS" w:hAnsi="Trebuchet MS"/>
      <w:szCs w:val="20"/>
      <w:lang w:val="en-US" w:eastAsia="de-DE"/>
    </w:rPr>
  </w:style>
  <w:style w:type="paragraph" w:styleId="af3">
    <w:name w:val="List Paragraph"/>
    <w:basedOn w:val="a2"/>
    <w:uiPriority w:val="99"/>
    <w:qFormat/>
    <w:rsid w:val="00153542"/>
    <w:pPr>
      <w:spacing w:after="120"/>
      <w:ind w:left="720"/>
      <w:contextualSpacing/>
    </w:pPr>
    <w:rPr>
      <w:rFonts w:ascii="Trebuchet MS" w:hAnsi="Trebuchet MS"/>
      <w:szCs w:val="20"/>
      <w:lang w:val="en-US" w:eastAsia="de-DE"/>
    </w:rPr>
  </w:style>
  <w:style w:type="paragraph" w:customStyle="1" w:styleId="verticalSpace">
    <w:name w:val="vertical_Space"/>
    <w:link w:val="verticalSpaceChar"/>
    <w:rsid w:val="00C21D8F"/>
    <w:pPr>
      <w:spacing w:before="1680"/>
    </w:pPr>
    <w:rPr>
      <w:b/>
      <w:sz w:val="24"/>
      <w:szCs w:val="24"/>
      <w:lang w:val="en-GB" w:eastAsia="it-IT"/>
    </w:rPr>
  </w:style>
  <w:style w:type="paragraph" w:styleId="af4">
    <w:name w:val="No Spacing"/>
    <w:link w:val="Char5"/>
    <w:uiPriority w:val="1"/>
    <w:qFormat/>
    <w:rsid w:val="00153542"/>
    <w:pPr>
      <w:jc w:val="both"/>
    </w:pPr>
    <w:rPr>
      <w:sz w:val="24"/>
      <w:szCs w:val="24"/>
      <w:lang w:val="it-IT" w:eastAsia="it-IT"/>
    </w:rPr>
  </w:style>
  <w:style w:type="character" w:customStyle="1" w:styleId="1Char0">
    <w:name w:val="목차 1 Char"/>
    <w:link w:val="12"/>
    <w:uiPriority w:val="39"/>
    <w:rsid w:val="00C21D8F"/>
    <w:rPr>
      <w:b/>
      <w:sz w:val="24"/>
      <w:szCs w:val="24"/>
      <w:lang w:eastAsia="it-IT"/>
    </w:rPr>
  </w:style>
  <w:style w:type="character" w:customStyle="1" w:styleId="verticalSpaceChar">
    <w:name w:val="vertical_Space Char"/>
    <w:link w:val="verticalSpace"/>
    <w:rsid w:val="00C21D8F"/>
    <w:rPr>
      <w:b/>
      <w:sz w:val="24"/>
      <w:szCs w:val="24"/>
      <w:lang w:val="en-GB" w:eastAsia="it-IT" w:bidi="ar-SA"/>
    </w:rPr>
  </w:style>
  <w:style w:type="paragraph" w:customStyle="1" w:styleId="TableHeading">
    <w:name w:val="Table Heading"/>
    <w:basedOn w:val="Table"/>
    <w:qFormat/>
    <w:rsid w:val="00C21D8F"/>
    <w:rPr>
      <w:b/>
    </w:rPr>
  </w:style>
  <w:style w:type="character" w:customStyle="1" w:styleId="Char0">
    <w:name w:val="본문 들여쓰기 Char"/>
    <w:link w:val="a7"/>
    <w:rsid w:val="00C21D8F"/>
    <w:rPr>
      <w:sz w:val="24"/>
      <w:szCs w:val="24"/>
      <w:lang w:eastAsia="it-IT"/>
    </w:rPr>
  </w:style>
  <w:style w:type="paragraph" w:customStyle="1" w:styleId="Heading1nonumber">
    <w:name w:val="Heading 1 no number"/>
    <w:basedOn w:val="a2"/>
    <w:next w:val="a2"/>
    <w:rsid w:val="00C21D8F"/>
    <w:pPr>
      <w:pageBreakBefore/>
      <w:spacing w:after="240"/>
    </w:pPr>
    <w:rPr>
      <w:b/>
      <w:sz w:val="32"/>
    </w:rPr>
  </w:style>
  <w:style w:type="paragraph" w:styleId="af5">
    <w:name w:val="Normal (Web)"/>
    <w:basedOn w:val="a2"/>
    <w:uiPriority w:val="99"/>
    <w:rsid w:val="00C21D8F"/>
  </w:style>
  <w:style w:type="paragraph" w:styleId="af6">
    <w:name w:val="caption"/>
    <w:aliases w:val=" Char Char Char Char Char Char Char Char Char"/>
    <w:basedOn w:val="a2"/>
    <w:next w:val="a2"/>
    <w:link w:val="Char6"/>
    <w:unhideWhenUsed/>
    <w:qFormat/>
    <w:rsid w:val="00A55D82"/>
    <w:rPr>
      <w:b/>
      <w:bCs/>
      <w:sz w:val="20"/>
      <w:szCs w:val="20"/>
    </w:rPr>
  </w:style>
  <w:style w:type="paragraph" w:customStyle="1" w:styleId="21">
    <w:name w:val="번호2레벨"/>
    <w:basedOn w:val="a2"/>
    <w:rsid w:val="00A55D82"/>
    <w:pPr>
      <w:widowControl w:val="0"/>
      <w:numPr>
        <w:ilvl w:val="1"/>
        <w:numId w:val="6"/>
      </w:numPr>
      <w:wordWrap w:val="0"/>
      <w:autoSpaceDE w:val="0"/>
      <w:autoSpaceDN w:val="0"/>
      <w:spacing w:before="240" w:after="120"/>
      <w:jc w:val="left"/>
    </w:pPr>
    <w:rPr>
      <w:rFonts w:eastAsia="굴림체"/>
      <w:b/>
      <w:kern w:val="2"/>
      <w:lang w:val="en-US" w:eastAsia="ko-KR"/>
    </w:rPr>
  </w:style>
  <w:style w:type="paragraph" w:customStyle="1" w:styleId="33">
    <w:name w:val="번호3레벨"/>
    <w:basedOn w:val="a2"/>
    <w:rsid w:val="00A55D82"/>
    <w:pPr>
      <w:widowControl w:val="0"/>
      <w:numPr>
        <w:ilvl w:val="2"/>
        <w:numId w:val="6"/>
      </w:numPr>
      <w:wordWrap w:val="0"/>
      <w:autoSpaceDE w:val="0"/>
      <w:autoSpaceDN w:val="0"/>
      <w:spacing w:before="120"/>
      <w:jc w:val="left"/>
    </w:pPr>
    <w:rPr>
      <w:rFonts w:eastAsia="굴림체"/>
      <w:kern w:val="2"/>
      <w:sz w:val="22"/>
      <w:szCs w:val="22"/>
      <w:lang w:val="en-US" w:eastAsia="ko-KR"/>
    </w:rPr>
  </w:style>
  <w:style w:type="paragraph" w:customStyle="1" w:styleId="11">
    <w:name w:val="번호1레벨"/>
    <w:basedOn w:val="a2"/>
    <w:rsid w:val="00A55D82"/>
    <w:pPr>
      <w:widowControl w:val="0"/>
      <w:numPr>
        <w:numId w:val="6"/>
      </w:numPr>
      <w:pBdr>
        <w:bottom w:val="double" w:sz="4" w:space="1" w:color="auto"/>
      </w:pBdr>
      <w:wordWrap w:val="0"/>
      <w:autoSpaceDE w:val="0"/>
      <w:autoSpaceDN w:val="0"/>
      <w:spacing w:before="400" w:after="600"/>
      <w:jc w:val="left"/>
    </w:pPr>
    <w:rPr>
      <w:rFonts w:ascii="Tahoma" w:eastAsia="굴림체" w:hAnsi="Tahoma"/>
      <w:b/>
      <w:kern w:val="2"/>
      <w:sz w:val="28"/>
      <w:szCs w:val="28"/>
      <w:lang w:val="en-US" w:eastAsia="ko-KR"/>
    </w:rPr>
  </w:style>
  <w:style w:type="paragraph" w:customStyle="1" w:styleId="34">
    <w:name w:val="소제목 3 (알파벳)"/>
    <w:basedOn w:val="33"/>
    <w:rsid w:val="00A55D82"/>
    <w:pPr>
      <w:numPr>
        <w:ilvl w:val="3"/>
      </w:numPr>
    </w:pPr>
    <w:rPr>
      <w:sz w:val="18"/>
      <w:szCs w:val="18"/>
    </w:rPr>
  </w:style>
  <w:style w:type="paragraph" w:customStyle="1" w:styleId="10">
    <w:name w:val="소제목목록1"/>
    <w:basedOn w:val="a2"/>
    <w:link w:val="1Char1"/>
    <w:rsid w:val="0044493F"/>
    <w:pPr>
      <w:widowControl w:val="0"/>
      <w:numPr>
        <w:numId w:val="5"/>
      </w:numPr>
      <w:wordWrap w:val="0"/>
      <w:autoSpaceDE w:val="0"/>
      <w:autoSpaceDN w:val="0"/>
      <w:jc w:val="left"/>
    </w:pPr>
    <w:rPr>
      <w:rFonts w:eastAsia="굴림체"/>
      <w:kern w:val="2"/>
      <w:sz w:val="18"/>
    </w:rPr>
  </w:style>
  <w:style w:type="character" w:customStyle="1" w:styleId="1Char1">
    <w:name w:val="소제목목록1 Char1"/>
    <w:link w:val="10"/>
    <w:rsid w:val="0044493F"/>
    <w:rPr>
      <w:rFonts w:eastAsia="굴림체"/>
      <w:kern w:val="2"/>
      <w:sz w:val="18"/>
      <w:szCs w:val="24"/>
      <w:lang w:val="en-GB" w:eastAsia="it-IT"/>
    </w:rPr>
  </w:style>
  <w:style w:type="table" w:styleId="af7">
    <w:name w:val="Table Grid"/>
    <w:aliases w:val="표준표"/>
    <w:basedOn w:val="a4"/>
    <w:rsid w:val="00BE32CC"/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Book Title"/>
    <w:uiPriority w:val="33"/>
    <w:qFormat/>
    <w:rsid w:val="00617374"/>
    <w:rPr>
      <w:b/>
      <w:bCs/>
      <w:smallCaps/>
      <w:spacing w:val="5"/>
    </w:rPr>
  </w:style>
  <w:style w:type="character" w:styleId="af9">
    <w:name w:val="Subtle Reference"/>
    <w:uiPriority w:val="31"/>
    <w:qFormat/>
    <w:rsid w:val="00730183"/>
    <w:rPr>
      <w:smallCaps/>
      <w:color w:val="C0504D"/>
      <w:u w:val="single"/>
    </w:rPr>
  </w:style>
  <w:style w:type="character" w:customStyle="1" w:styleId="apple-style-span">
    <w:name w:val="apple-style-span"/>
    <w:rsid w:val="00882C4A"/>
  </w:style>
  <w:style w:type="paragraph" w:customStyle="1" w:styleId="GZ">
    <w:name w:val="GZ_그림붙이기"/>
    <w:basedOn w:val="a2"/>
    <w:rsid w:val="000F49A3"/>
    <w:pPr>
      <w:widowControl w:val="0"/>
      <w:wordWrap w:val="0"/>
      <w:autoSpaceDE w:val="0"/>
      <w:autoSpaceDN w:val="0"/>
    </w:pPr>
    <w:rPr>
      <w:rFonts w:eastAsia="바탕"/>
      <w:sz w:val="16"/>
      <w:szCs w:val="20"/>
      <w:lang w:val="en-US" w:eastAsia="en-US"/>
    </w:rPr>
  </w:style>
  <w:style w:type="paragraph" w:customStyle="1" w:styleId="GZLevel1Bullet">
    <w:name w:val="GZ_Level1_Bullet"/>
    <w:basedOn w:val="a2"/>
    <w:rsid w:val="000F49A3"/>
    <w:pPr>
      <w:spacing w:before="60"/>
      <w:ind w:right="198"/>
      <w:jc w:val="left"/>
    </w:pPr>
    <w:rPr>
      <w:rFonts w:ascii="Lucida Sans" w:eastAsia="바탕" w:hAnsi="Lucida Sans" w:cs="바탕"/>
      <w:b/>
      <w:bCs/>
      <w:color w:val="333399"/>
      <w:sz w:val="20"/>
      <w:szCs w:val="20"/>
      <w:lang w:val="en-US" w:eastAsia="ko-KR"/>
    </w:rPr>
  </w:style>
  <w:style w:type="paragraph" w:customStyle="1" w:styleId="MAHeadingLevel3">
    <w:name w:val="MA_Heading_Level3"/>
    <w:basedOn w:val="a2"/>
    <w:link w:val="MAHeadingLevel3Char"/>
    <w:qFormat/>
    <w:rsid w:val="00F54D97"/>
    <w:pPr>
      <w:autoSpaceDE w:val="0"/>
      <w:autoSpaceDN w:val="0"/>
      <w:adjustRightInd w:val="0"/>
      <w:spacing w:after="160"/>
      <w:jc w:val="left"/>
      <w:outlineLvl w:val="0"/>
    </w:pPr>
    <w:rPr>
      <w:rFonts w:ascii="Verdana" w:hAnsi="Verdana"/>
      <w:color w:val="333399"/>
      <w:sz w:val="28"/>
      <w:szCs w:val="28"/>
    </w:rPr>
  </w:style>
  <w:style w:type="character" w:customStyle="1" w:styleId="MAHeadingLevel3Char">
    <w:name w:val="MA_Heading_Level3 Char"/>
    <w:link w:val="MAHeadingLevel3"/>
    <w:rsid w:val="00F54D97"/>
    <w:rPr>
      <w:rFonts w:ascii="Verdana" w:hAnsi="Verdana" w:cs="Lucida Sans"/>
      <w:color w:val="333399"/>
      <w:sz w:val="28"/>
      <w:szCs w:val="28"/>
    </w:rPr>
  </w:style>
  <w:style w:type="paragraph" w:customStyle="1" w:styleId="Standard1">
    <w:name w:val="Standard1"/>
    <w:rsid w:val="00A6298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eastAsia="바탕" w:hAnsi="Times New Roman"/>
      <w:noProof/>
    </w:rPr>
  </w:style>
  <w:style w:type="paragraph" w:customStyle="1" w:styleId="GZTablebody">
    <w:name w:val="GZ_Table_body"/>
    <w:basedOn w:val="a2"/>
    <w:rsid w:val="00BD7AC2"/>
    <w:pPr>
      <w:kinsoku w:val="0"/>
      <w:overflowPunct w:val="0"/>
      <w:topLinePunct/>
      <w:autoSpaceDN w:val="0"/>
      <w:spacing w:after="80"/>
      <w:ind w:right="198"/>
      <w:jc w:val="left"/>
    </w:pPr>
    <w:rPr>
      <w:rFonts w:ascii="Lucida Sans" w:eastAsia="Lucida Sans" w:hAnsi="Lucida Sans" w:cs="바탕"/>
      <w:sz w:val="16"/>
      <w:szCs w:val="20"/>
      <w:lang w:val="en-US" w:eastAsia="en-US"/>
    </w:rPr>
  </w:style>
  <w:style w:type="paragraph" w:customStyle="1" w:styleId="GZTableHeading">
    <w:name w:val="GZ_Table_Heading"/>
    <w:basedOn w:val="a2"/>
    <w:autoRedefine/>
    <w:rsid w:val="00BD7AC2"/>
    <w:pPr>
      <w:topLinePunct/>
      <w:autoSpaceDE w:val="0"/>
      <w:spacing w:after="80"/>
      <w:jc w:val="center"/>
    </w:pPr>
    <w:rPr>
      <w:rFonts w:ascii="Lucida Sans" w:eastAsia="Lucida Sans" w:hAnsi="Lucida Sans" w:cs="바탕"/>
      <w:bCs/>
      <w:color w:val="FFFFFF"/>
      <w:sz w:val="18"/>
      <w:szCs w:val="18"/>
      <w:lang w:val="en-US" w:eastAsia="en-US"/>
    </w:rPr>
  </w:style>
  <w:style w:type="paragraph" w:customStyle="1" w:styleId="CharCharCharChar">
    <w:name w:val="Char Char Char Char"/>
    <w:basedOn w:val="a2"/>
    <w:semiHidden/>
    <w:rsid w:val="00BD7AC2"/>
    <w:pPr>
      <w:spacing w:after="160" w:line="240" w:lineRule="exact"/>
    </w:pPr>
    <w:rPr>
      <w:rFonts w:ascii="Verdana" w:eastAsia="Lucida Sans" w:hAnsi="Verdana"/>
      <w:sz w:val="20"/>
      <w:szCs w:val="20"/>
      <w:lang w:val="en-US" w:eastAsia="en-US"/>
    </w:rPr>
  </w:style>
  <w:style w:type="paragraph" w:customStyle="1" w:styleId="text">
    <w:name w:val="text"/>
    <w:basedOn w:val="a2"/>
    <w:link w:val="textChar"/>
    <w:rsid w:val="00E416ED"/>
    <w:pPr>
      <w:ind w:left="850"/>
      <w:jc w:val="left"/>
    </w:pPr>
    <w:rPr>
      <w:rFonts w:eastAsia="굴림체"/>
      <w:sz w:val="20"/>
      <w:szCs w:val="20"/>
      <w:lang w:eastAsia="en-US"/>
    </w:rPr>
  </w:style>
  <w:style w:type="character" w:styleId="afa">
    <w:name w:val="footnote reference"/>
    <w:uiPriority w:val="99"/>
    <w:unhideWhenUsed/>
    <w:rsid w:val="00EE2370"/>
    <w:rPr>
      <w:vertAlign w:val="superscript"/>
    </w:rPr>
  </w:style>
  <w:style w:type="character" w:customStyle="1" w:styleId="2Char">
    <w:name w:val="제목 2 Char"/>
    <w:aliases w:val="(Alt+2) Char"/>
    <w:link w:val="20"/>
    <w:rsid w:val="00B93D05"/>
    <w:rPr>
      <w:b/>
      <w:sz w:val="28"/>
      <w:szCs w:val="24"/>
      <w:lang w:val="en-GB" w:eastAsia="it-IT"/>
    </w:rPr>
  </w:style>
  <w:style w:type="numbering" w:customStyle="1" w:styleId="Level5">
    <w:name w:val="Level 5"/>
    <w:basedOn w:val="a5"/>
    <w:semiHidden/>
    <w:rsid w:val="00FE2EAF"/>
    <w:pPr>
      <w:numPr>
        <w:numId w:val="7"/>
      </w:numPr>
    </w:pPr>
  </w:style>
  <w:style w:type="paragraph" w:customStyle="1" w:styleId="GZ0">
    <w:name w:val="GZ_줄간격"/>
    <w:basedOn w:val="a2"/>
    <w:link w:val="GZCharChar"/>
    <w:rsid w:val="00FE2EAF"/>
    <w:pPr>
      <w:spacing w:after="80" w:line="200" w:lineRule="exact"/>
    </w:pPr>
    <w:rPr>
      <w:rFonts w:ascii="Lucida Sans" w:eastAsia="Lucida Sans" w:hAnsi="Lucida Sans"/>
      <w:sz w:val="16"/>
      <w:szCs w:val="20"/>
      <w:lang w:eastAsia="en-US"/>
    </w:rPr>
  </w:style>
  <w:style w:type="paragraph" w:customStyle="1" w:styleId="GZLevel3">
    <w:name w:val="GZ_Level3"/>
    <w:basedOn w:val="a2"/>
    <w:link w:val="GZLevel3Char"/>
    <w:rsid w:val="00FE2EAF"/>
    <w:pPr>
      <w:widowControl w:val="0"/>
      <w:numPr>
        <w:numId w:val="8"/>
      </w:numPr>
      <w:wordWrap w:val="0"/>
      <w:autoSpaceDE w:val="0"/>
      <w:autoSpaceDN w:val="0"/>
      <w:spacing w:before="60" w:after="60" w:line="200" w:lineRule="exact"/>
    </w:pPr>
    <w:rPr>
      <w:rFonts w:ascii="Lucida Sans" w:eastAsia="Lucida Sans" w:hAnsi="Lucida Sans"/>
      <w:kern w:val="2"/>
      <w:sz w:val="16"/>
      <w:szCs w:val="16"/>
    </w:rPr>
  </w:style>
  <w:style w:type="character" w:customStyle="1" w:styleId="GZCharChar">
    <w:name w:val="GZ_줄간격 Char Char"/>
    <w:link w:val="GZ0"/>
    <w:rsid w:val="00FE2EAF"/>
    <w:rPr>
      <w:rFonts w:ascii="Lucida Sans" w:eastAsia="Lucida Sans" w:hAnsi="Lucida Sans" w:cs="바탕"/>
      <w:sz w:val="16"/>
      <w:lang w:eastAsia="en-US"/>
    </w:rPr>
  </w:style>
  <w:style w:type="character" w:customStyle="1" w:styleId="GZLevel3Char">
    <w:name w:val="GZ_Level3 Char"/>
    <w:link w:val="GZLevel3"/>
    <w:rsid w:val="00FE2EAF"/>
    <w:rPr>
      <w:rFonts w:ascii="Lucida Sans" w:eastAsia="Lucida Sans" w:hAnsi="Lucida Sans"/>
      <w:kern w:val="2"/>
      <w:sz w:val="16"/>
      <w:szCs w:val="16"/>
      <w:lang w:val="en-GB" w:eastAsia="it-IT"/>
    </w:rPr>
  </w:style>
  <w:style w:type="paragraph" w:customStyle="1" w:styleId="GZNumbering">
    <w:name w:val="GZ_Numbering"/>
    <w:basedOn w:val="a2"/>
    <w:rsid w:val="00FE2EAF"/>
    <w:pPr>
      <w:widowControl w:val="0"/>
      <w:numPr>
        <w:numId w:val="9"/>
      </w:numPr>
      <w:tabs>
        <w:tab w:val="clear" w:pos="352"/>
        <w:tab w:val="num" w:pos="360"/>
      </w:tabs>
      <w:autoSpaceDE w:val="0"/>
      <w:autoSpaceDN w:val="0"/>
      <w:spacing w:after="60" w:line="200" w:lineRule="exact"/>
    </w:pPr>
    <w:rPr>
      <w:rFonts w:ascii="Lucida Sans" w:eastAsia="Lucida Sans" w:hAnsi="Lucida Sans" w:cs="Lucida Sans"/>
      <w:kern w:val="2"/>
      <w:sz w:val="16"/>
      <w:szCs w:val="16"/>
      <w:lang w:val="en-US" w:eastAsia="ko-KR"/>
    </w:rPr>
  </w:style>
  <w:style w:type="paragraph" w:styleId="afb">
    <w:name w:val="Closing"/>
    <w:basedOn w:val="a2"/>
    <w:link w:val="Char7"/>
    <w:rsid w:val="00FE2EAF"/>
    <w:pPr>
      <w:spacing w:after="80" w:line="240" w:lineRule="exact"/>
      <w:ind w:leftChars="2100" w:left="100"/>
    </w:pPr>
    <w:rPr>
      <w:rFonts w:ascii="Lucida Sans" w:eastAsia="Lucida Sans" w:hAnsi="Lucida Sans"/>
      <w:sz w:val="16"/>
      <w:szCs w:val="16"/>
      <w:lang w:eastAsia="en-US"/>
    </w:rPr>
  </w:style>
  <w:style w:type="character" w:customStyle="1" w:styleId="Char7">
    <w:name w:val="맺음말 Char"/>
    <w:link w:val="afb"/>
    <w:rsid w:val="00FE2EAF"/>
    <w:rPr>
      <w:rFonts w:ascii="Lucida Sans" w:eastAsia="Lucida Sans" w:hAnsi="Lucida Sans"/>
      <w:sz w:val="16"/>
      <w:szCs w:val="16"/>
      <w:lang w:eastAsia="en-US"/>
    </w:rPr>
  </w:style>
  <w:style w:type="paragraph" w:styleId="5">
    <w:name w:val="List Number 5"/>
    <w:basedOn w:val="a2"/>
    <w:rsid w:val="00FE2EAF"/>
    <w:pPr>
      <w:numPr>
        <w:numId w:val="10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numbering" w:customStyle="1" w:styleId="Level6">
    <w:name w:val="Level 6"/>
    <w:basedOn w:val="a5"/>
    <w:semiHidden/>
    <w:rsid w:val="00FE2EAF"/>
    <w:pPr>
      <w:numPr>
        <w:numId w:val="11"/>
      </w:numPr>
    </w:pPr>
  </w:style>
  <w:style w:type="character" w:customStyle="1" w:styleId="GZLevel4Char">
    <w:name w:val="GZ_Level4 Char"/>
    <w:link w:val="GZLevel4"/>
    <w:rsid w:val="00FE2EAF"/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4">
    <w:name w:val="GZ_Level4"/>
    <w:link w:val="GZLevel4Char"/>
    <w:rsid w:val="00FE2EAF"/>
    <w:pPr>
      <w:widowControl w:val="0"/>
      <w:numPr>
        <w:numId w:val="12"/>
      </w:numPr>
      <w:autoSpaceDE w:val="0"/>
      <w:autoSpaceDN w:val="0"/>
      <w:spacing w:after="60" w:line="200" w:lineRule="exact"/>
      <w:jc w:val="both"/>
    </w:pPr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2">
    <w:name w:val="GZ_Level2"/>
    <w:basedOn w:val="a2"/>
    <w:link w:val="GZLevel2CharChar"/>
    <w:rsid w:val="00FE2EAF"/>
    <w:pPr>
      <w:widowControl w:val="0"/>
      <w:wordWrap w:val="0"/>
      <w:autoSpaceDE w:val="0"/>
      <w:autoSpaceDN w:val="0"/>
      <w:spacing w:before="140" w:after="140" w:line="200" w:lineRule="exact"/>
    </w:pPr>
    <w:rPr>
      <w:rFonts w:ascii="Lucida Sans" w:eastAsia="바탕" w:hAnsi="Lucida Sans"/>
      <w:b/>
      <w:bCs/>
      <w:kern w:val="2"/>
      <w:sz w:val="16"/>
      <w:szCs w:val="20"/>
    </w:rPr>
  </w:style>
  <w:style w:type="character" w:customStyle="1" w:styleId="GZLevel2CharChar">
    <w:name w:val="GZ_Level2 Char Char"/>
    <w:link w:val="GZLevel2"/>
    <w:rsid w:val="00FE2EAF"/>
    <w:rPr>
      <w:rFonts w:ascii="Lucida Sans" w:eastAsia="바탕" w:hAnsi="Lucida Sans" w:cs="바탕"/>
      <w:b/>
      <w:bCs/>
      <w:kern w:val="2"/>
      <w:sz w:val="16"/>
    </w:rPr>
  </w:style>
  <w:style w:type="paragraph" w:styleId="50">
    <w:name w:val="List Bullet 5"/>
    <w:basedOn w:val="a2"/>
    <w:rsid w:val="00FE2EAF"/>
    <w:pPr>
      <w:numPr>
        <w:numId w:val="13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paragraph" w:customStyle="1" w:styleId="GZLevel5">
    <w:name w:val="GZ_Level_5"/>
    <w:basedOn w:val="a2"/>
    <w:semiHidden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GZLevel1">
    <w:name w:val="GZ_Level1"/>
    <w:basedOn w:val="a2"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Bulleted1level">
    <w:name w:val="Bulleted_1 level"/>
    <w:basedOn w:val="a2"/>
    <w:rsid w:val="00F731FC"/>
    <w:pPr>
      <w:widowControl w:val="0"/>
      <w:numPr>
        <w:numId w:val="14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바탕체" w:hAnsi="Dinreg"/>
      <w:kern w:val="2"/>
      <w:sz w:val="20"/>
      <w:szCs w:val="20"/>
      <w:lang w:val="en-US" w:eastAsia="ko-KR"/>
    </w:rPr>
  </w:style>
  <w:style w:type="paragraph" w:customStyle="1" w:styleId="Headiong1">
    <w:name w:val="Headiong 1"/>
    <w:basedOn w:val="a2"/>
    <w:rsid w:val="00DB58EE"/>
    <w:pPr>
      <w:keepLines/>
      <w:widowControl w:val="0"/>
    </w:pPr>
    <w:rPr>
      <w:rFonts w:eastAsia="바탕"/>
      <w:sz w:val="16"/>
      <w:szCs w:val="20"/>
      <w:lang w:eastAsia="en-US"/>
    </w:rPr>
  </w:style>
  <w:style w:type="paragraph" w:customStyle="1" w:styleId="xl24">
    <w:name w:val="xl24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5">
    <w:name w:val="xl25"/>
    <w:basedOn w:val="a2"/>
    <w:rsid w:val="00DB58EE"/>
    <w:pPr>
      <w:pBdr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6">
    <w:name w:val="xl26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7">
    <w:name w:val="xl27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8">
    <w:name w:val="xl28"/>
    <w:basedOn w:val="a2"/>
    <w:rsid w:val="00DB58EE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9">
    <w:name w:val="xl29"/>
    <w:basedOn w:val="a2"/>
    <w:rsid w:val="00DB58EE"/>
    <w:pPr>
      <w:pBdr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0">
    <w:name w:val="xl30"/>
    <w:basedOn w:val="a2"/>
    <w:rsid w:val="00DB58EE"/>
    <w:pPr>
      <w:pBdr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1">
    <w:name w:val="xl31"/>
    <w:basedOn w:val="a2"/>
    <w:rsid w:val="00DB58EE"/>
    <w:pPr>
      <w:pBdr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2">
    <w:name w:val="xl32"/>
    <w:basedOn w:val="a2"/>
    <w:rsid w:val="00DB58EE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3">
    <w:name w:val="xl33"/>
    <w:basedOn w:val="a2"/>
    <w:rsid w:val="00DB58EE"/>
    <w:pPr>
      <w:pBdr>
        <w:top w:val="single" w:sz="12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4">
    <w:name w:val="xl34"/>
    <w:basedOn w:val="a2"/>
    <w:rsid w:val="00DB58EE"/>
    <w:pPr>
      <w:pBdr>
        <w:top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5">
    <w:name w:val="xl35"/>
    <w:basedOn w:val="a2"/>
    <w:rsid w:val="00DB58EE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6">
    <w:name w:val="xl36"/>
    <w:basedOn w:val="a2"/>
    <w:rsid w:val="00DB58EE"/>
    <w:pPr>
      <w:pBdr>
        <w:left w:val="single" w:sz="12" w:space="0" w:color="auto"/>
        <w:bottom w:val="double" w:sz="6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7">
    <w:name w:val="xl3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8">
    <w:name w:val="xl3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9">
    <w:name w:val="xl3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0">
    <w:name w:val="xl40"/>
    <w:basedOn w:val="a2"/>
    <w:rsid w:val="00DB58EE"/>
    <w:pPr>
      <w:pBdr>
        <w:top w:val="single" w:sz="12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1">
    <w:name w:val="xl41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2">
    <w:name w:val="xl42"/>
    <w:basedOn w:val="a2"/>
    <w:rsid w:val="00DB58EE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3">
    <w:name w:val="xl43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4">
    <w:name w:val="xl44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5">
    <w:name w:val="xl45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6">
    <w:name w:val="xl46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7">
    <w:name w:val="xl4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8">
    <w:name w:val="xl4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9">
    <w:name w:val="xl4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0">
    <w:name w:val="xl50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1">
    <w:name w:val="xl51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2">
    <w:name w:val="xl52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3">
    <w:name w:val="xl53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4">
    <w:name w:val="xl54"/>
    <w:basedOn w:val="a2"/>
    <w:rsid w:val="00DB58E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5">
    <w:name w:val="xl55"/>
    <w:basedOn w:val="a2"/>
    <w:rsid w:val="00DB58EE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character" w:styleId="afc">
    <w:name w:val="annotation reference"/>
    <w:rsid w:val="00DB58EE"/>
    <w:rPr>
      <w:sz w:val="16"/>
      <w:szCs w:val="16"/>
    </w:rPr>
  </w:style>
  <w:style w:type="paragraph" w:styleId="afd">
    <w:name w:val="annotation text"/>
    <w:basedOn w:val="a2"/>
    <w:link w:val="Char8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8">
    <w:name w:val="메모 텍스트 Char"/>
    <w:link w:val="afd"/>
    <w:rsid w:val="00DB58EE"/>
    <w:rPr>
      <w:rFonts w:eastAsia="바탕"/>
      <w:lang w:eastAsia="en-US"/>
    </w:rPr>
  </w:style>
  <w:style w:type="paragraph" w:styleId="25">
    <w:name w:val="Body Text 2"/>
    <w:basedOn w:val="a2"/>
    <w:link w:val="2Char0"/>
    <w:rsid w:val="00DB58EE"/>
    <w:pPr>
      <w:keepNext/>
      <w:tabs>
        <w:tab w:val="num" w:pos="1080"/>
      </w:tabs>
      <w:jc w:val="left"/>
    </w:pPr>
    <w:rPr>
      <w:rFonts w:eastAsia="바탕"/>
      <w:sz w:val="20"/>
      <w:szCs w:val="20"/>
      <w:lang w:eastAsia="en-US"/>
    </w:rPr>
  </w:style>
  <w:style w:type="character" w:customStyle="1" w:styleId="2Char0">
    <w:name w:val="본문 2 Char"/>
    <w:link w:val="25"/>
    <w:rsid w:val="00DB58EE"/>
    <w:rPr>
      <w:rFonts w:eastAsia="바탕"/>
      <w:lang w:eastAsia="en-US"/>
    </w:rPr>
  </w:style>
  <w:style w:type="paragraph" w:styleId="37">
    <w:name w:val="Body Text 3"/>
    <w:basedOn w:val="a2"/>
    <w:link w:val="3Char0"/>
    <w:rsid w:val="00DB58EE"/>
    <w:pPr>
      <w:keepNext/>
      <w:keepLines/>
      <w:jc w:val="center"/>
    </w:pPr>
    <w:rPr>
      <w:rFonts w:eastAsia="바탕"/>
      <w:b/>
      <w:sz w:val="20"/>
      <w:szCs w:val="20"/>
      <w:lang w:eastAsia="en-US"/>
    </w:rPr>
  </w:style>
  <w:style w:type="character" w:customStyle="1" w:styleId="3Char0">
    <w:name w:val="본문 3 Char"/>
    <w:link w:val="37"/>
    <w:rsid w:val="00DB58EE"/>
    <w:rPr>
      <w:rFonts w:eastAsia="바탕"/>
      <w:b/>
      <w:lang w:eastAsia="en-US"/>
    </w:rPr>
  </w:style>
  <w:style w:type="character" w:styleId="afe">
    <w:name w:val="FollowedHyperlink"/>
    <w:rsid w:val="00DB58EE"/>
    <w:rPr>
      <w:color w:val="800080"/>
      <w:u w:val="single"/>
    </w:rPr>
  </w:style>
  <w:style w:type="paragraph" w:customStyle="1" w:styleId="TemplateHints">
    <w:name w:val="Template Hints"/>
    <w:basedOn w:val="a2"/>
    <w:link w:val="TemplateHintsChar"/>
    <w:rsid w:val="00DB58EE"/>
    <w:pPr>
      <w:ind w:left="540"/>
      <w:jc w:val="left"/>
    </w:pPr>
    <w:rPr>
      <w:rFonts w:eastAsia="바탕"/>
      <w:sz w:val="20"/>
      <w:szCs w:val="20"/>
      <w:lang w:eastAsia="en-US"/>
    </w:rPr>
  </w:style>
  <w:style w:type="paragraph" w:styleId="aff">
    <w:name w:val="E-mail Signature"/>
    <w:basedOn w:val="a2"/>
    <w:link w:val="Char9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9">
    <w:name w:val="전자 메일 서명 Char"/>
    <w:link w:val="aff"/>
    <w:rsid w:val="00DB58EE"/>
    <w:rPr>
      <w:rFonts w:eastAsia="바탕"/>
      <w:lang w:eastAsia="en-US"/>
    </w:rPr>
  </w:style>
  <w:style w:type="paragraph" w:customStyle="1" w:styleId="aff0">
    <w:name w:val="표 내용"/>
    <w:basedOn w:val="a2"/>
    <w:rsid w:val="00DB58EE"/>
    <w:pPr>
      <w:widowControl w:val="0"/>
      <w:wordWrap w:val="0"/>
      <w:autoSpaceDE w:val="0"/>
      <w:autoSpaceDN w:val="0"/>
      <w:adjustRightInd w:val="0"/>
      <w:snapToGrid w:val="0"/>
      <w:spacing w:before="20" w:after="20"/>
      <w:jc w:val="center"/>
    </w:pPr>
    <w:rPr>
      <w:rFonts w:eastAsia="굴림"/>
      <w:sz w:val="20"/>
      <w:szCs w:val="20"/>
      <w:lang w:val="fi-FI" w:eastAsia="ko-KR"/>
    </w:rPr>
  </w:style>
  <w:style w:type="paragraph" w:customStyle="1" w:styleId="TextBody">
    <w:name w:val="Text Body"/>
    <w:basedOn w:val="a2"/>
    <w:rsid w:val="00DB58EE"/>
    <w:pPr>
      <w:widowControl w:val="0"/>
      <w:wordWrap w:val="0"/>
      <w:autoSpaceDE w:val="0"/>
      <w:autoSpaceDN w:val="0"/>
      <w:jc w:val="left"/>
    </w:pPr>
    <w:rPr>
      <w:rFonts w:eastAsia="바탕체"/>
      <w:kern w:val="2"/>
      <w:sz w:val="20"/>
      <w:szCs w:val="20"/>
      <w:lang w:val="en-US" w:eastAsia="ko-KR"/>
    </w:rPr>
  </w:style>
  <w:style w:type="character" w:customStyle="1" w:styleId="Char6">
    <w:name w:val="캡션 Char"/>
    <w:aliases w:val=" Char Char Char Char Char Char Char Char Char Char"/>
    <w:link w:val="af6"/>
    <w:rsid w:val="00DB58EE"/>
    <w:rPr>
      <w:b/>
      <w:bCs/>
      <w:lang w:val="en-GB" w:eastAsia="it-IT"/>
    </w:rPr>
  </w:style>
  <w:style w:type="paragraph" w:styleId="aff1">
    <w:name w:val="annotation subject"/>
    <w:basedOn w:val="afd"/>
    <w:next w:val="afd"/>
    <w:link w:val="Chara"/>
    <w:rsid w:val="00DB58EE"/>
    <w:rPr>
      <w:b/>
      <w:bCs/>
    </w:rPr>
  </w:style>
  <w:style w:type="character" w:customStyle="1" w:styleId="Chara">
    <w:name w:val="메모 주제 Char"/>
    <w:link w:val="aff1"/>
    <w:rsid w:val="00DB58EE"/>
    <w:rPr>
      <w:rFonts w:eastAsia="바탕"/>
      <w:b/>
      <w:bCs/>
      <w:lang w:eastAsia="en-US"/>
    </w:rPr>
  </w:style>
  <w:style w:type="paragraph" w:customStyle="1" w:styleId="19cm">
    <w:name w:val="스타일 왼쪽:  1.9 cm"/>
    <w:basedOn w:val="a2"/>
    <w:rsid w:val="00DB58EE"/>
    <w:pPr>
      <w:ind w:left="1080"/>
      <w:jc w:val="left"/>
    </w:pPr>
    <w:rPr>
      <w:rFonts w:eastAsia="굴림체" w:cs="바탕"/>
      <w:sz w:val="20"/>
      <w:szCs w:val="20"/>
      <w:lang w:val="en-US" w:eastAsia="en-US"/>
    </w:rPr>
  </w:style>
  <w:style w:type="paragraph" w:customStyle="1" w:styleId="textChar0">
    <w:name w:val="본문text Char"/>
    <w:basedOn w:val="a2"/>
    <w:link w:val="textCharChar"/>
    <w:rsid w:val="00DB58EE"/>
    <w:pPr>
      <w:widowControl w:val="0"/>
      <w:wordWrap w:val="0"/>
      <w:autoSpaceDE w:val="0"/>
      <w:autoSpaceDN w:val="0"/>
      <w:spacing w:line="320" w:lineRule="exact"/>
    </w:pPr>
    <w:rPr>
      <w:rFonts w:ascii="Dinreg" w:eastAsia="Franklin Gothic Book" w:hAnsi="Dinreg"/>
      <w:kern w:val="2"/>
      <w:sz w:val="20"/>
    </w:rPr>
  </w:style>
  <w:style w:type="character" w:customStyle="1" w:styleId="textCharChar">
    <w:name w:val="본문text Char Char"/>
    <w:link w:val="textChar0"/>
    <w:rsid w:val="00DB58EE"/>
    <w:rPr>
      <w:rFonts w:ascii="Dinreg" w:eastAsia="Franklin Gothic Book" w:hAnsi="Dinreg"/>
      <w:kern w:val="2"/>
      <w:szCs w:val="24"/>
    </w:rPr>
  </w:style>
  <w:style w:type="paragraph" w:customStyle="1" w:styleId="a0">
    <w:name w:val="들여쓰기_하이픈"/>
    <w:basedOn w:val="a2"/>
    <w:rsid w:val="00DB58EE"/>
    <w:pPr>
      <w:widowControl w:val="0"/>
      <w:numPr>
        <w:numId w:val="15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Dinreg" w:hAnsi="Dinreg"/>
      <w:kern w:val="2"/>
      <w:sz w:val="20"/>
      <w:szCs w:val="20"/>
      <w:lang w:val="en-US" w:eastAsia="ko-KR"/>
    </w:rPr>
  </w:style>
  <w:style w:type="paragraph" w:customStyle="1" w:styleId="Bulleted1levelChar">
    <w:name w:val="Bulleted_1 level Char"/>
    <w:basedOn w:val="a2"/>
    <w:link w:val="Bulleted1levelCharChar"/>
    <w:rsid w:val="00DB58EE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">
    <w:name w:val="Bulleted_1 level Char Char"/>
    <w:link w:val="Bulleted1levelChar"/>
    <w:rsid w:val="00DB58EE"/>
    <w:rPr>
      <w:rFonts w:ascii="Dinreg" w:eastAsia="바탕체" w:hAnsi="Dinreg"/>
      <w:kern w:val="2"/>
    </w:rPr>
  </w:style>
  <w:style w:type="paragraph" w:customStyle="1" w:styleId="Text0">
    <w:name w:val="Text"/>
    <w:basedOn w:val="a2"/>
    <w:rsid w:val="00DB58EE"/>
    <w:pPr>
      <w:spacing w:before="20" w:after="120" w:line="360" w:lineRule="exact"/>
      <w:jc w:val="left"/>
    </w:pPr>
    <w:rPr>
      <w:rFonts w:ascii="Times New Roman" w:eastAsia="바탕체" w:hAnsi="Times New Roman"/>
      <w:szCs w:val="20"/>
      <w:lang w:val="en-US" w:eastAsia="ko-KR"/>
    </w:rPr>
  </w:style>
  <w:style w:type="paragraph" w:customStyle="1" w:styleId="Stylelevel1">
    <w:name w:val="Style level 1"/>
    <w:basedOn w:val="1"/>
    <w:next w:val="Stylelevel2"/>
    <w:link w:val="Stylelevel1Char"/>
    <w:rsid w:val="00DB58EE"/>
    <w:pPr>
      <w:pageBreakBefore w:val="0"/>
      <w:tabs>
        <w:tab w:val="clear" w:pos="567"/>
        <w:tab w:val="num" w:pos="-1743"/>
      </w:tabs>
      <w:suppressAutoHyphens w:val="0"/>
      <w:snapToGrid w:val="0"/>
      <w:spacing w:before="360"/>
      <w:ind w:left="357" w:hanging="357"/>
    </w:pPr>
    <w:rPr>
      <w:rFonts w:eastAsia="굴림체"/>
      <w:sz w:val="28"/>
      <w:szCs w:val="20"/>
      <w:lang w:eastAsia="en-US"/>
    </w:rPr>
  </w:style>
  <w:style w:type="paragraph" w:customStyle="1" w:styleId="15cm1">
    <w:name w:val="스타일 왼쪽:  1.5 cm1"/>
    <w:basedOn w:val="a2"/>
    <w:link w:val="15cm1Char"/>
    <w:rsid w:val="00DB58EE"/>
    <w:pPr>
      <w:spacing w:before="40" w:after="40" w:line="280" w:lineRule="exact"/>
      <w:ind w:left="851"/>
      <w:jc w:val="left"/>
    </w:pPr>
    <w:rPr>
      <w:rFonts w:eastAsia="Arial"/>
      <w:sz w:val="20"/>
      <w:szCs w:val="20"/>
      <w:lang w:eastAsia="en-US"/>
    </w:rPr>
  </w:style>
  <w:style w:type="paragraph" w:customStyle="1" w:styleId="aff2">
    <w:name w:val="스타일 표준 들여쓰기 + (한글) 바탕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13">
    <w:name w:val="스타일 표준 들여쓰기 + (한글) 바탕1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Stylelevel4">
    <w:name w:val="Style level 4"/>
    <w:basedOn w:val="4"/>
    <w:next w:val="text"/>
    <w:link w:val="Stylelevel4Char"/>
    <w:rsid w:val="00DB58EE"/>
    <w:pPr>
      <w:keepNext w:val="0"/>
      <w:keepLines/>
      <w:widowControl w:val="0"/>
      <w:numPr>
        <w:ilvl w:val="0"/>
        <w:numId w:val="0"/>
      </w:numPr>
      <w:tabs>
        <w:tab w:val="num" w:pos="567"/>
      </w:tabs>
      <w:spacing w:before="240" w:after="240"/>
      <w:ind w:left="567" w:hanging="510"/>
    </w:pPr>
    <w:rPr>
      <w:rFonts w:eastAsia="굴림체"/>
      <w:bCs w:val="0"/>
      <w:iCs w:val="0"/>
      <w:sz w:val="20"/>
      <w:szCs w:val="20"/>
    </w:rPr>
  </w:style>
  <w:style w:type="paragraph" w:customStyle="1" w:styleId="StyleBulleted1level">
    <w:name w:val="Style Bulleted_1 level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1Char">
    <w:name w:val="제목 1 Char"/>
    <w:aliases w:val="(Alt+1) Char"/>
    <w:link w:val="1"/>
    <w:rsid w:val="00B93D05"/>
    <w:rPr>
      <w:b/>
      <w:bCs/>
      <w:sz w:val="32"/>
      <w:szCs w:val="28"/>
      <w:lang w:val="en-GB" w:eastAsia="it-IT"/>
    </w:rPr>
  </w:style>
  <w:style w:type="character" w:customStyle="1" w:styleId="Stylelevel1Char">
    <w:name w:val="Style level 1 Char"/>
    <w:link w:val="Stylelevel1"/>
    <w:rsid w:val="00DB58EE"/>
    <w:rPr>
      <w:rFonts w:eastAsia="굴림체"/>
      <w:b/>
      <w:bCs/>
      <w:sz w:val="28"/>
      <w:lang w:val="en-GB" w:eastAsia="en-US"/>
    </w:rPr>
  </w:style>
  <w:style w:type="paragraph" w:customStyle="1" w:styleId="Bulleted1level1">
    <w:name w:val="Bulleted_1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paragraph" w:customStyle="1" w:styleId="Stylelevel3">
    <w:name w:val="Style level 3"/>
    <w:basedOn w:val="32"/>
    <w:next w:val="text"/>
    <w:link w:val="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굴림체"/>
      <w:b w:val="0"/>
      <w:bCs w:val="0"/>
      <w:sz w:val="22"/>
      <w:szCs w:val="20"/>
      <w:lang w:eastAsia="en-US"/>
    </w:rPr>
  </w:style>
  <w:style w:type="character" w:customStyle="1" w:styleId="3Char">
    <w:name w:val="제목 3 Char"/>
    <w:aliases w:val="Style Level 3 Char,(Alt+3) Char"/>
    <w:link w:val="32"/>
    <w:rsid w:val="00DB58EE"/>
    <w:rPr>
      <w:b/>
      <w:bCs/>
      <w:sz w:val="24"/>
      <w:szCs w:val="24"/>
      <w:lang w:val="en-GB" w:eastAsia="it-IT"/>
    </w:rPr>
  </w:style>
  <w:style w:type="paragraph" w:customStyle="1" w:styleId="3StyleLevel3">
    <w:name w:val="스타일 제목 3Style Level 3 + (한글) 바탕"/>
    <w:basedOn w:val="32"/>
    <w:link w:val="3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바탕"/>
      <w:b w:val="0"/>
      <w:bCs w:val="0"/>
      <w:sz w:val="22"/>
      <w:szCs w:val="20"/>
      <w:lang w:eastAsia="en-US"/>
    </w:rPr>
  </w:style>
  <w:style w:type="character" w:customStyle="1" w:styleId="4Char">
    <w:name w:val="제목 4 Char"/>
    <w:aliases w:val="(Alt+4) Char"/>
    <w:link w:val="4"/>
    <w:rsid w:val="00DB58EE"/>
    <w:rPr>
      <w:bCs/>
      <w:iCs/>
      <w:sz w:val="24"/>
      <w:szCs w:val="24"/>
      <w:lang w:val="en-GB" w:eastAsia="it-IT"/>
    </w:rPr>
  </w:style>
  <w:style w:type="character" w:customStyle="1" w:styleId="Stylelevel4Char">
    <w:name w:val="Style level 4 Char"/>
    <w:link w:val="Stylelevel4"/>
    <w:rsid w:val="00DB58EE"/>
    <w:rPr>
      <w:rFonts w:eastAsia="굴림체"/>
      <w:lang w:val="en-GB"/>
    </w:rPr>
  </w:style>
  <w:style w:type="character" w:customStyle="1" w:styleId="15cm1Char">
    <w:name w:val="스타일 왼쪽:  1.5 cm1 Char"/>
    <w:link w:val="15cm1"/>
    <w:rsid w:val="00DB58EE"/>
    <w:rPr>
      <w:rFonts w:eastAsia="Arial" w:cs="바탕"/>
      <w:lang w:eastAsia="en-US"/>
    </w:rPr>
  </w:style>
  <w:style w:type="character" w:customStyle="1" w:styleId="textChar">
    <w:name w:val="text Char"/>
    <w:link w:val="text"/>
    <w:rsid w:val="00DB58EE"/>
    <w:rPr>
      <w:rFonts w:eastAsia="굴림체" w:cs="바탕"/>
      <w:lang w:eastAsia="en-US"/>
    </w:rPr>
  </w:style>
  <w:style w:type="character" w:customStyle="1" w:styleId="TemplateHintsChar">
    <w:name w:val="Template Hints Char"/>
    <w:link w:val="TemplateHints"/>
    <w:rsid w:val="00DB58EE"/>
    <w:rPr>
      <w:rFonts w:eastAsia="바탕"/>
      <w:lang w:eastAsia="en-US"/>
    </w:rPr>
  </w:style>
  <w:style w:type="paragraph" w:customStyle="1" w:styleId="a">
    <w:name w:val="소제목"/>
    <w:basedOn w:val="a2"/>
    <w:rsid w:val="00DB58EE"/>
    <w:pPr>
      <w:widowControl w:val="0"/>
      <w:numPr>
        <w:numId w:val="16"/>
      </w:numPr>
      <w:wordWrap w:val="0"/>
      <w:autoSpaceDE w:val="0"/>
      <w:autoSpaceDN w:val="0"/>
      <w:spacing w:before="120"/>
    </w:pPr>
    <w:rPr>
      <w:rFonts w:eastAsia="굴림체"/>
      <w:b/>
      <w:color w:val="003366"/>
      <w:kern w:val="2"/>
      <w:sz w:val="18"/>
      <w:szCs w:val="18"/>
      <w:lang w:val="en-US" w:eastAsia="ko-KR"/>
    </w:rPr>
  </w:style>
  <w:style w:type="paragraph" w:customStyle="1" w:styleId="218pt">
    <w:name w:val="스타일 제목 2 + 단락 뒤: 18 pt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218pt1">
    <w:name w:val="스타일 제목 2 + 단락 뒤: 18 pt1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Stylelevel2">
    <w:name w:val="Style level 2"/>
    <w:basedOn w:val="20"/>
    <w:next w:val="text"/>
    <w:rsid w:val="00DB58EE"/>
    <w:pPr>
      <w:tabs>
        <w:tab w:val="num" w:pos="567"/>
      </w:tabs>
      <w:spacing w:before="360"/>
      <w:ind w:left="567" w:hanging="567"/>
      <w:jc w:val="left"/>
    </w:pPr>
    <w:rPr>
      <w:rFonts w:eastAsia="굴림체" w:cs="바탕"/>
      <w:bCs/>
      <w:sz w:val="24"/>
      <w:szCs w:val="20"/>
      <w:lang w:val="en-US" w:eastAsia="en-US"/>
    </w:rPr>
  </w:style>
  <w:style w:type="paragraph" w:customStyle="1" w:styleId="HeadLevel1">
    <w:name w:val="Head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3StyleLevel3Char">
    <w:name w:val="스타일 제목 3Style Level 3 + (한글) 바탕 Char"/>
    <w:link w:val="3StyleLevel3"/>
    <w:rsid w:val="00DB58EE"/>
    <w:rPr>
      <w:rFonts w:eastAsia="바탕"/>
      <w:sz w:val="22"/>
      <w:lang w:val="en-GB" w:eastAsia="en-US"/>
    </w:rPr>
  </w:style>
  <w:style w:type="paragraph" w:customStyle="1" w:styleId="Stylelevel30">
    <w:name w:val="스타일 Style level 3 + (한글) 바탕"/>
    <w:basedOn w:val="Stylelevel3"/>
    <w:link w:val="Stylelevel3Char0"/>
    <w:rsid w:val="00DB58EE"/>
    <w:rPr>
      <w:rFonts w:eastAsia="바탕"/>
    </w:rPr>
  </w:style>
  <w:style w:type="character" w:customStyle="1" w:styleId="Stylelevel3Char">
    <w:name w:val="Style level 3 Char"/>
    <w:link w:val="Stylelevel3"/>
    <w:rsid w:val="00DB58EE"/>
    <w:rPr>
      <w:rFonts w:eastAsia="굴림체"/>
      <w:sz w:val="22"/>
      <w:lang w:val="en-GB" w:eastAsia="en-US"/>
    </w:rPr>
  </w:style>
  <w:style w:type="character" w:customStyle="1" w:styleId="Stylelevel3Char0">
    <w:name w:val="스타일 Style level 3 + (한글) 바탕 Char"/>
    <w:link w:val="Stylelevel30"/>
    <w:rsid w:val="00DB58EE"/>
    <w:rPr>
      <w:rFonts w:eastAsia="바탕"/>
      <w:sz w:val="22"/>
      <w:lang w:val="en-GB" w:eastAsia="en-US"/>
    </w:rPr>
  </w:style>
  <w:style w:type="paragraph" w:customStyle="1" w:styleId="Figure">
    <w:name w:val="Figure"/>
    <w:basedOn w:val="text"/>
    <w:rsid w:val="00DB58EE"/>
    <w:pPr>
      <w:spacing w:before="60" w:after="60" w:line="280" w:lineRule="exact"/>
      <w:ind w:left="851"/>
      <w:jc w:val="center"/>
    </w:pPr>
    <w:rPr>
      <w:rFonts w:eastAsia="바탕" w:cs="Arial"/>
      <w:sz w:val="18"/>
      <w:lang w:eastAsia="ko-KR"/>
    </w:rPr>
  </w:style>
  <w:style w:type="paragraph" w:customStyle="1" w:styleId="Body">
    <w:name w:val="Body"/>
    <w:basedOn w:val="a2"/>
    <w:rsid w:val="00DB58EE"/>
    <w:pPr>
      <w:widowControl w:val="0"/>
      <w:wordWrap w:val="0"/>
      <w:adjustRightInd w:val="0"/>
      <w:spacing w:line="360" w:lineRule="atLeast"/>
      <w:ind w:left="284"/>
      <w:textAlignment w:val="baseline"/>
    </w:pPr>
    <w:rPr>
      <w:rFonts w:ascii="바탕체" w:eastAsia="바탕체" w:hAnsi="Times New Roman"/>
      <w:b/>
      <w:sz w:val="20"/>
      <w:szCs w:val="20"/>
      <w:lang w:val="en-US" w:eastAsia="ko-KR"/>
    </w:rPr>
  </w:style>
  <w:style w:type="paragraph" w:customStyle="1" w:styleId="Bulleted1levelCharCharCharCharCharCharChar">
    <w:name w:val="Bulleted_1 level Char Char Char Char Char Char Char"/>
    <w:basedOn w:val="a2"/>
    <w:link w:val="Bulleted1levelCharCharCharCharCharCharCharChar"/>
    <w:rsid w:val="008F4CC1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CharCharCharCharCharChar">
    <w:name w:val="Bulleted_1 level Char Char Char Char Char Char Char Char"/>
    <w:link w:val="Bulleted1levelCharCharCharCharCharCharChar"/>
    <w:rsid w:val="008F4CC1"/>
    <w:rPr>
      <w:rFonts w:ascii="Dinreg" w:eastAsia="바탕체" w:hAnsi="Dinreg"/>
      <w:kern w:val="2"/>
    </w:rPr>
  </w:style>
  <w:style w:type="character" w:customStyle="1" w:styleId="Bulleted1levelCharCharCharCharCharCharCharCharChar">
    <w:name w:val="Bulleted_1 level Char Char Char Char Char Char Char Char Char"/>
    <w:rsid w:val="008F4CC1"/>
    <w:rPr>
      <w:rFonts w:ascii="Dinreg" w:eastAsia="바탕체" w:hAnsi="Dinreg"/>
      <w:kern w:val="2"/>
      <w:lang w:val="en-US" w:eastAsia="ko-KR" w:bidi="ar-SA"/>
    </w:rPr>
  </w:style>
  <w:style w:type="paragraph" w:customStyle="1" w:styleId="2">
    <w:name w:val="단계 2"/>
    <w:basedOn w:val="a2"/>
    <w:link w:val="2CharChar"/>
    <w:autoRedefine/>
    <w:rsid w:val="008F4CC1"/>
    <w:pPr>
      <w:widowControl w:val="0"/>
      <w:numPr>
        <w:numId w:val="17"/>
      </w:numPr>
      <w:wordWrap w:val="0"/>
      <w:autoSpaceDE w:val="0"/>
      <w:autoSpaceDN w:val="0"/>
      <w:jc w:val="left"/>
    </w:pPr>
    <w:rPr>
      <w:rFonts w:eastAsia="굴림체"/>
      <w:kern w:val="2"/>
      <w:sz w:val="18"/>
      <w:szCs w:val="22"/>
    </w:rPr>
  </w:style>
  <w:style w:type="character" w:customStyle="1" w:styleId="2CharChar">
    <w:name w:val="단계 2 Char Char"/>
    <w:link w:val="2"/>
    <w:rsid w:val="008F4CC1"/>
    <w:rPr>
      <w:rFonts w:eastAsia="굴림체"/>
      <w:kern w:val="2"/>
      <w:sz w:val="18"/>
      <w:szCs w:val="22"/>
      <w:lang w:val="en-GB" w:eastAsia="it-IT"/>
    </w:rPr>
  </w:style>
  <w:style w:type="paragraph" w:customStyle="1" w:styleId="30">
    <w:name w:val="단계 3"/>
    <w:basedOn w:val="a2"/>
    <w:autoRedefine/>
    <w:rsid w:val="008F4CC1"/>
    <w:pPr>
      <w:widowControl w:val="0"/>
      <w:numPr>
        <w:numId w:val="18"/>
      </w:numPr>
      <w:tabs>
        <w:tab w:val="clear" w:pos="113"/>
        <w:tab w:val="num" w:pos="567"/>
      </w:tabs>
      <w:wordWrap w:val="0"/>
      <w:autoSpaceDE w:val="0"/>
      <w:autoSpaceDN w:val="0"/>
      <w:ind w:left="567" w:hanging="283"/>
    </w:pPr>
    <w:rPr>
      <w:rFonts w:eastAsia="굴림체" w:cs="굴림체"/>
      <w:kern w:val="2"/>
      <w:sz w:val="18"/>
      <w:lang w:val="en-US" w:eastAsia="ko-KR"/>
    </w:rPr>
  </w:style>
  <w:style w:type="character" w:customStyle="1" w:styleId="Charb">
    <w:name w:val="Char"/>
    <w:rsid w:val="00815A99"/>
    <w:rPr>
      <w:rFonts w:ascii="Arial" w:eastAsia="바탕" w:hAnsi="Arial"/>
      <w:b/>
      <w:bCs/>
      <w:lang w:val="en-US" w:eastAsia="en-US" w:bidi="ar-SA"/>
    </w:rPr>
  </w:style>
  <w:style w:type="paragraph" w:customStyle="1" w:styleId="aff3">
    <w:name w:val="표준돋움"/>
    <w:basedOn w:val="a2"/>
    <w:next w:val="a2"/>
    <w:rsid w:val="00815A99"/>
    <w:pPr>
      <w:widowControl w:val="0"/>
      <w:wordWrap w:val="0"/>
      <w:adjustRightInd w:val="0"/>
      <w:spacing w:line="360" w:lineRule="atLeast"/>
      <w:textAlignment w:val="baseline"/>
    </w:pPr>
    <w:rPr>
      <w:rFonts w:eastAsia="굴림"/>
      <w:spacing w:val="-6"/>
      <w:w w:val="95"/>
      <w:sz w:val="22"/>
      <w:szCs w:val="20"/>
      <w:lang w:val="en-US" w:eastAsia="ko-KR"/>
    </w:rPr>
  </w:style>
  <w:style w:type="paragraph" w:customStyle="1" w:styleId="14">
    <w:name w:val="단계 1 (내용)"/>
    <w:basedOn w:val="a2"/>
    <w:autoRedefine/>
    <w:rsid w:val="00803A19"/>
    <w:pPr>
      <w:widowControl w:val="0"/>
      <w:wordWrap w:val="0"/>
      <w:autoSpaceDE w:val="0"/>
      <w:autoSpaceDN w:val="0"/>
      <w:jc w:val="left"/>
    </w:pPr>
    <w:rPr>
      <w:rFonts w:eastAsia="굴림체" w:cs="Arial"/>
      <w:kern w:val="2"/>
      <w:sz w:val="18"/>
      <w:szCs w:val="22"/>
      <w:lang w:val="en-US" w:eastAsia="ko-KR"/>
    </w:rPr>
  </w:style>
  <w:style w:type="paragraph" w:customStyle="1" w:styleId="aff4">
    <w:name w:val="표본문"/>
    <w:basedOn w:val="a2"/>
    <w:link w:val="Charc"/>
    <w:autoRedefine/>
    <w:rsid w:val="009033B4"/>
    <w:pPr>
      <w:widowControl w:val="0"/>
      <w:wordWrap w:val="0"/>
      <w:autoSpaceDE w:val="0"/>
      <w:autoSpaceDN w:val="0"/>
      <w:spacing w:line="240" w:lineRule="exact"/>
    </w:pPr>
    <w:rPr>
      <w:rFonts w:ascii="굴림체" w:eastAsia="굴림체"/>
      <w:kern w:val="2"/>
      <w:sz w:val="18"/>
    </w:rPr>
  </w:style>
  <w:style w:type="character" w:customStyle="1" w:styleId="Charc">
    <w:name w:val="표본문 Char"/>
    <w:link w:val="aff4"/>
    <w:rsid w:val="009033B4"/>
    <w:rPr>
      <w:rFonts w:ascii="굴림체" w:eastAsia="굴림체" w:cs="바탕"/>
      <w:kern w:val="2"/>
      <w:sz w:val="18"/>
      <w:szCs w:val="24"/>
    </w:rPr>
  </w:style>
  <w:style w:type="paragraph" w:customStyle="1" w:styleId="aff5">
    <w:name w:val="표본문+가운데"/>
    <w:basedOn w:val="aff4"/>
    <w:autoRedefine/>
    <w:rsid w:val="009033B4"/>
    <w:pPr>
      <w:jc w:val="center"/>
    </w:pPr>
    <w:rPr>
      <w:rFonts w:cs="Arial"/>
      <w:szCs w:val="16"/>
    </w:rPr>
  </w:style>
  <w:style w:type="character" w:customStyle="1" w:styleId="Char2">
    <w:name w:val="머리글 Char"/>
    <w:link w:val="ad"/>
    <w:rsid w:val="009033B4"/>
    <w:rPr>
      <w:sz w:val="24"/>
      <w:szCs w:val="24"/>
      <w:lang w:val="en-GB" w:eastAsia="it-IT"/>
    </w:rPr>
  </w:style>
  <w:style w:type="paragraph" w:customStyle="1" w:styleId="KT">
    <w:name w:val="_KT 본문"/>
    <w:basedOn w:val="a2"/>
    <w:link w:val="KTChar"/>
    <w:rsid w:val="00CE2A4C"/>
    <w:pPr>
      <w:widowControl w:val="0"/>
      <w:wordWrap w:val="0"/>
      <w:autoSpaceDE w:val="0"/>
      <w:autoSpaceDN w:val="0"/>
    </w:pPr>
    <w:rPr>
      <w:rFonts w:ascii="굴림체" w:eastAsia="굴림체" w:hAnsi="굴림체"/>
      <w:kern w:val="2"/>
      <w:sz w:val="22"/>
      <w:lang w:val="en-US" w:eastAsia="ko-KR"/>
    </w:rPr>
  </w:style>
  <w:style w:type="character" w:customStyle="1" w:styleId="KTChar">
    <w:name w:val="_KT 본문 Char"/>
    <w:link w:val="KT"/>
    <w:rsid w:val="00CE2A4C"/>
    <w:rPr>
      <w:rFonts w:ascii="굴림체" w:eastAsia="굴림체" w:hAnsi="굴림체"/>
      <w:kern w:val="2"/>
      <w:sz w:val="22"/>
      <w:szCs w:val="24"/>
    </w:rPr>
  </w:style>
  <w:style w:type="paragraph" w:customStyle="1" w:styleId="KTB1CharCharCharCharCharCharCharChar">
    <w:name w:val="_KT목차 B1 Char Char Char Char Char Char Char Char"/>
    <w:basedOn w:val="a2"/>
    <w:link w:val="KTB1CharCharCharCharCharCharCharCharChar"/>
    <w:rsid w:val="00CE2A4C"/>
    <w:pPr>
      <w:widowControl w:val="0"/>
      <w:numPr>
        <w:numId w:val="19"/>
      </w:numPr>
      <w:wordWrap w:val="0"/>
      <w:autoSpaceDE w:val="0"/>
      <w:autoSpaceDN w:val="0"/>
      <w:spacing w:after="120" w:line="360" w:lineRule="atLeast"/>
    </w:pPr>
    <w:rPr>
      <w:rFonts w:ascii="굴림체" w:eastAsia="굴림체" w:hAnsi="굴림체"/>
      <w:kern w:val="2"/>
      <w:lang w:val="en-US" w:eastAsia="ko-KR"/>
    </w:rPr>
  </w:style>
  <w:style w:type="character" w:customStyle="1" w:styleId="KTB1CharCharCharCharCharCharCharCharChar">
    <w:name w:val="_KT목차 B1 Char Char Char Char Char Char Char Char Char"/>
    <w:link w:val="KTB1CharCharCharCharCharCharCharChar"/>
    <w:rsid w:val="00CE2A4C"/>
    <w:rPr>
      <w:rFonts w:ascii="굴림체" w:eastAsia="굴림체" w:hAnsi="굴림체"/>
      <w:kern w:val="2"/>
      <w:sz w:val="24"/>
      <w:szCs w:val="24"/>
    </w:rPr>
  </w:style>
  <w:style w:type="character" w:customStyle="1" w:styleId="Char3">
    <w:name w:val="바닥글 Char"/>
    <w:link w:val="ae"/>
    <w:uiPriority w:val="99"/>
    <w:rsid w:val="00774CFD"/>
    <w:rPr>
      <w:sz w:val="24"/>
      <w:szCs w:val="24"/>
      <w:lang w:val="en-GB" w:eastAsia="it-IT"/>
    </w:rPr>
  </w:style>
  <w:style w:type="character" w:customStyle="1" w:styleId="Char5">
    <w:name w:val="간격 없음 Char"/>
    <w:link w:val="af4"/>
    <w:uiPriority w:val="1"/>
    <w:rsid w:val="00774CFD"/>
    <w:rPr>
      <w:sz w:val="24"/>
      <w:szCs w:val="24"/>
      <w:lang w:val="it-IT" w:eastAsia="it-IT" w:bidi="ar-SA"/>
    </w:rPr>
  </w:style>
  <w:style w:type="character" w:customStyle="1" w:styleId="Char">
    <w:name w:val="제목 Char"/>
    <w:basedOn w:val="a3"/>
    <w:link w:val="a6"/>
    <w:uiPriority w:val="10"/>
    <w:rsid w:val="003C34F6"/>
    <w:rPr>
      <w:b/>
      <w:bCs/>
      <w:sz w:val="40"/>
      <w:szCs w:val="24"/>
      <w:lang w:val="en-GB" w:eastAsia="it-IT"/>
    </w:rPr>
  </w:style>
  <w:style w:type="paragraph" w:customStyle="1" w:styleId="aff6">
    <w:name w:val="큰제목"/>
    <w:basedOn w:val="a2"/>
    <w:rsid w:val="003C34F6"/>
    <w:pPr>
      <w:widowControl w:val="0"/>
      <w:wordWrap w:val="0"/>
      <w:adjustRightInd w:val="0"/>
      <w:spacing w:line="360" w:lineRule="atLeast"/>
      <w:jc w:val="center"/>
      <w:textAlignment w:val="baseline"/>
    </w:pPr>
    <w:rPr>
      <w:rFonts w:eastAsia="굴림"/>
      <w:b/>
      <w:spacing w:val="-6"/>
      <w:sz w:val="60"/>
      <w:szCs w:val="22"/>
      <w:lang w:val="en-US" w:eastAsia="ko-KR"/>
    </w:rPr>
  </w:style>
  <w:style w:type="paragraph" w:customStyle="1" w:styleId="Standard">
    <w:name w:val="Standard"/>
    <w:basedOn w:val="a2"/>
    <w:link w:val="StandardChar"/>
    <w:qFormat/>
    <w:rsid w:val="003C34F6"/>
    <w:pPr>
      <w:wordWrap w:val="0"/>
      <w:ind w:leftChars="50" w:left="50"/>
    </w:pPr>
    <w:rPr>
      <w:rFonts w:ascii="맑은 고딕" w:hAnsi="맑은 고딕"/>
      <w:sz w:val="20"/>
      <w:szCs w:val="16"/>
      <w:lang w:val="en-US" w:eastAsia="ko-KR"/>
    </w:rPr>
  </w:style>
  <w:style w:type="paragraph" w:customStyle="1" w:styleId="StardardRight">
    <w:name w:val="Stardard Right"/>
    <w:basedOn w:val="Standard"/>
    <w:qFormat/>
    <w:rsid w:val="003C34F6"/>
    <w:pPr>
      <w:jc w:val="right"/>
    </w:pPr>
  </w:style>
  <w:style w:type="character" w:customStyle="1" w:styleId="StandardChar">
    <w:name w:val="Standard Char"/>
    <w:link w:val="Standard"/>
    <w:rsid w:val="003C34F6"/>
    <w:rPr>
      <w:rFonts w:ascii="맑은 고딕" w:hAnsi="맑은 고딕"/>
      <w:szCs w:val="16"/>
    </w:rPr>
  </w:style>
  <w:style w:type="paragraph" w:customStyle="1" w:styleId="a1">
    <w:name w:val="항목원"/>
    <w:basedOn w:val="a2"/>
    <w:rsid w:val="007D46E6"/>
    <w:pPr>
      <w:widowControl w:val="0"/>
      <w:numPr>
        <w:numId w:val="20"/>
      </w:numPr>
      <w:tabs>
        <w:tab w:val="left" w:pos="425"/>
      </w:tabs>
      <w:wordWrap w:val="0"/>
      <w:adjustRightInd w:val="0"/>
      <w:spacing w:after="100" w:line="360" w:lineRule="atLeast"/>
      <w:textAlignment w:val="baseline"/>
    </w:pPr>
    <w:rPr>
      <w:rFonts w:ascii="Times New Roman" w:eastAsia="바탕" w:hAnsi="Times New Roman"/>
      <w:spacing w:val="-6"/>
      <w:w w:val="95"/>
      <w:sz w:val="22"/>
      <w:szCs w:val="20"/>
      <w:lang w:val="en-US" w:eastAsia="ko-KR"/>
    </w:rPr>
  </w:style>
  <w:style w:type="paragraph" w:customStyle="1" w:styleId="aff7">
    <w:name w:val="항목"/>
    <w:basedOn w:val="a2"/>
    <w:rsid w:val="007D46E6"/>
    <w:pPr>
      <w:widowControl w:val="0"/>
      <w:wordWrap w:val="0"/>
      <w:adjustRightInd w:val="0"/>
      <w:spacing w:after="180" w:line="360" w:lineRule="atLeast"/>
      <w:ind w:left="1418"/>
      <w:textAlignment w:val="baseline"/>
    </w:pPr>
    <w:rPr>
      <w:rFonts w:eastAsia="돋움"/>
      <w:b/>
      <w:spacing w:val="-6"/>
      <w:w w:val="95"/>
      <w:sz w:val="22"/>
      <w:szCs w:val="20"/>
      <w:lang w:val="en-US" w:eastAsia="ko-KR"/>
    </w:rPr>
  </w:style>
  <w:style w:type="paragraph" w:customStyle="1" w:styleId="aff8">
    <w:name w:val="본문돋움"/>
    <w:basedOn w:val="a8"/>
    <w:rsid w:val="007D46E6"/>
    <w:pPr>
      <w:widowControl w:val="0"/>
      <w:wordWrap w:val="0"/>
      <w:adjustRightInd w:val="0"/>
      <w:spacing w:after="180" w:line="360" w:lineRule="atLeast"/>
      <w:ind w:left="1440"/>
      <w:textAlignment w:val="baseline"/>
    </w:pPr>
    <w:rPr>
      <w:rFonts w:eastAsia="돋움"/>
      <w:spacing w:val="-6"/>
      <w:w w:val="95"/>
      <w:szCs w:val="20"/>
      <w:lang w:val="en-US" w:eastAsia="ko-KR"/>
    </w:rPr>
  </w:style>
  <w:style w:type="paragraph" w:customStyle="1" w:styleId="31">
    <w:name w:val="부록3"/>
    <w:basedOn w:val="a2"/>
    <w:rsid w:val="004B3E58"/>
    <w:pPr>
      <w:numPr>
        <w:ilvl w:val="2"/>
        <w:numId w:val="21"/>
      </w:numPr>
      <w:adjustRightInd w:val="0"/>
      <w:spacing w:before="240" w:after="240" w:line="280" w:lineRule="atLeast"/>
      <w:textAlignment w:val="baseline"/>
      <w:outlineLvl w:val="2"/>
    </w:pPr>
    <w:rPr>
      <w:rFonts w:ascii="바탕체" w:eastAsia="바탕체" w:hAnsi="Times New Roman"/>
      <w:b/>
      <w:szCs w:val="20"/>
      <w:lang w:val="en-US" w:eastAsia="ko-KR"/>
    </w:rPr>
  </w:style>
  <w:style w:type="paragraph" w:customStyle="1" w:styleId="-">
    <w:name w:val="글머리-본문"/>
    <w:basedOn w:val="a2"/>
    <w:link w:val="-Char"/>
    <w:rsid w:val="004B3E58"/>
    <w:pPr>
      <w:numPr>
        <w:numId w:val="22"/>
      </w:numPr>
      <w:adjustRightInd w:val="0"/>
      <w:spacing w:line="280" w:lineRule="atLeas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character" w:customStyle="1" w:styleId="-Char">
    <w:name w:val="글머리-본문 Char"/>
    <w:basedOn w:val="a3"/>
    <w:link w:val="-"/>
    <w:rsid w:val="004B3E58"/>
    <w:rPr>
      <w:rFonts w:ascii="바탕체" w:eastAsia="바탕체" w:hAnsi="Times New Roman"/>
      <w:sz w:val="22"/>
    </w:rPr>
  </w:style>
  <w:style w:type="paragraph" w:customStyle="1" w:styleId="aff9">
    <w:name w:val="표머리"/>
    <w:basedOn w:val="a2"/>
    <w:rsid w:val="0093063F"/>
    <w:pPr>
      <w:adjustRightInd w:val="0"/>
      <w:spacing w:line="280" w:lineRule="atLeast"/>
      <w:jc w:val="center"/>
      <w:textAlignment w:val="center"/>
    </w:pPr>
    <w:rPr>
      <w:rFonts w:ascii="바탕체" w:eastAsia="바탕체" w:hAnsi="Times New Roman"/>
      <w:b/>
      <w:sz w:val="22"/>
      <w:szCs w:val="20"/>
      <w:lang w:val="en-US" w:eastAsia="ko-KR"/>
    </w:rPr>
  </w:style>
  <w:style w:type="paragraph" w:customStyle="1" w:styleId="affa">
    <w:name w:val="표내부"/>
    <w:basedOn w:val="a2"/>
    <w:rsid w:val="0093063F"/>
    <w:pPr>
      <w:adjustRightInd w:val="0"/>
      <w:spacing w:line="360" w:lineRule="atLeast"/>
      <w:jc w:val="lef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paragraph" w:customStyle="1" w:styleId="affb">
    <w:name w:val="바탕글"/>
    <w:basedOn w:val="a2"/>
    <w:rsid w:val="00736ADF"/>
    <w:pPr>
      <w:widowControl w:val="0"/>
      <w:wordWrap w:val="0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sz w:val="20"/>
      <w:szCs w:val="20"/>
      <w:lang w:val="en-US" w:eastAsia="ko-KR"/>
    </w:rPr>
  </w:style>
  <w:style w:type="character" w:customStyle="1" w:styleId="UnresolvedMention">
    <w:name w:val="Unresolved Mention"/>
    <w:basedOn w:val="a3"/>
    <w:uiPriority w:val="99"/>
    <w:semiHidden/>
    <w:unhideWhenUsed/>
    <w:rsid w:val="00262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CHR\AppData\Roaming\Microsoft\Templates\OG201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93d0d8-0464-4cce-abda-cd8524f42175">
      <Terms xmlns="http://schemas.microsoft.com/office/infopath/2007/PartnerControls"/>
    </lcf76f155ced4ddcb4097134ff3c332f>
    <TaxCatchAll xmlns="aff8ce7c-408c-4e0e-9a17-854f108d64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4452C7C9A39C47A5BE1FD1DE8A79B9" ma:contentTypeVersion="12" ma:contentTypeDescription="새 문서를 만듭니다." ma:contentTypeScope="" ma:versionID="0a2d2e40de6c15679109ed3d671f026c">
  <xsd:schema xmlns:xsd="http://www.w3.org/2001/XMLSchema" xmlns:xs="http://www.w3.org/2001/XMLSchema" xmlns:p="http://schemas.microsoft.com/office/2006/metadata/properties" xmlns:ns2="3693d0d8-0464-4cce-abda-cd8524f42175" xmlns:ns3="aff8ce7c-408c-4e0e-9a17-854f108d641a" targetNamespace="http://schemas.microsoft.com/office/2006/metadata/properties" ma:root="true" ma:fieldsID="8a49b88cea9785fc9576607589e2047c" ns2:_="" ns3:_="">
    <xsd:import namespace="3693d0d8-0464-4cce-abda-cd8524f42175"/>
    <xsd:import namespace="aff8ce7c-408c-4e0e-9a17-854f108d64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3d0d8-0464-4cce-abda-cd8524f421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573615a4-fea2-46b1-8899-63681bdefb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ce7c-408c-4e0e-9a17-854f108d64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f2228a-1730-4ef9-bd77-6a75b889eb1a}" ma:internalName="TaxCatchAll" ma:showField="CatchAllData" ma:web="aff8ce7c-408c-4e0e-9a17-854f108d64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61569-60EB-4515-B858-CF3470D9D00D}">
  <ds:schemaRefs>
    <ds:schemaRef ds:uri="http://schemas.microsoft.com/office/2006/metadata/properties"/>
    <ds:schemaRef ds:uri="http://schemas.microsoft.com/office/infopath/2007/PartnerControls"/>
    <ds:schemaRef ds:uri="3693d0d8-0464-4cce-abda-cd8524f42175"/>
    <ds:schemaRef ds:uri="aff8ce7c-408c-4e0e-9a17-854f108d641a"/>
  </ds:schemaRefs>
</ds:datastoreItem>
</file>

<file path=customXml/itemProps2.xml><?xml version="1.0" encoding="utf-8"?>
<ds:datastoreItem xmlns:ds="http://schemas.openxmlformats.org/officeDocument/2006/customXml" ds:itemID="{71DA6A02-D519-4D85-92C1-5CC67A0411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A55ECE-B45A-4F96-9F78-C19691AC8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93d0d8-0464-4cce-abda-cd8524f42175"/>
    <ds:schemaRef ds:uri="aff8ce7c-408c-4e0e-9a17-854f108d64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7FC479-ABB7-4C88-8BAF-694F2CF9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OG2012_Template.dot</Template>
  <TotalTime>524</TotalTime>
  <Pages>8</Pages>
  <Words>360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프로세스 설계</vt:lpstr>
      <vt:lpstr>OG2012_User_Manual</vt:lpstr>
    </vt:vector>
  </TitlesOfParts>
  <Company>SICC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프로세스 설계</dc:title>
  <dc:creator>송의준</dc:creator>
  <cp:lastModifiedBy>KOPO</cp:lastModifiedBy>
  <cp:revision>104</cp:revision>
  <cp:lastPrinted>2019-12-12T00:50:00Z</cp:lastPrinted>
  <dcterms:created xsi:type="dcterms:W3CDTF">2019-12-13T02:10:00Z</dcterms:created>
  <dcterms:modified xsi:type="dcterms:W3CDTF">2023-06-28T00:59:00Z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0x010100554452C7C9A39C47A5BE1FD1DE8A79B9</vt:lpwstr>
  </property>
</Properties>
</file>