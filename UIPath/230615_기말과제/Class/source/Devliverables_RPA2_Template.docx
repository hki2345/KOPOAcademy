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5D438993" w:rsidR="007E7A07" w:rsidRPr="00FB23ED" w:rsidRDefault="00FB23ED" w:rsidP="00736ADF">
            <w:pPr>
              <w:rPr>
                <w:b/>
                <w:sz w:val="22"/>
                <w:szCs w:val="22"/>
                <w:lang w:val="it-IT" w:eastAsia="ko-KR"/>
              </w:rPr>
            </w:pPr>
            <w:r>
              <w:rPr>
                <w:rFonts w:hint="eastAsia"/>
              </w:rPr>
              <w:t>특허정보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리포팅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아산캠퍼스</w:t>
            </w:r>
            <w:proofErr w:type="spellEnd"/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</w:pPr>
    </w:p>
    <w:p w14:paraId="2455AB68" w14:textId="77777777" w:rsidR="002628BA" w:rsidRPr="00791300" w:rsidRDefault="002628BA" w:rsidP="002628BA">
      <w:pPr>
        <w:pStyle w:val="Standard"/>
        <w:ind w:left="120"/>
      </w:pPr>
    </w:p>
    <w:p w14:paraId="332E30D3" w14:textId="0904803F" w:rsidR="002628BA" w:rsidRPr="002628BA" w:rsidRDefault="00B7084C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  <w:sectPr w:rsidR="002628BA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proofErr w:type="spellStart"/>
      <w:r>
        <w:rPr>
          <w:rFonts w:ascii="맑은 고딕" w:eastAsia="맑은 고딕" w:hAnsi="맑은 고딕" w:hint="eastAsia"/>
          <w:sz w:val="40"/>
        </w:rPr>
        <w:t>허기승</w:t>
      </w:r>
      <w:proofErr w:type="spellEnd"/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  <w:proofErr w:type="spellEnd"/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6478B3B0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>D 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FD26A6">
        <w:rPr>
          <w:rFonts w:asciiTheme="minorEastAsia" w:eastAsiaTheme="minorEastAsia" w:hAnsiTheme="minorEastAsia" w:cs="굴림" w:hint="eastAsia"/>
          <w:color w:val="000000"/>
          <w:lang w:eastAsia="ko-KR"/>
        </w:rPr>
        <w:t>KOPO-RPA-002</w:t>
      </w:r>
    </w:p>
    <w:p w14:paraId="3FC8A418" w14:textId="220F2703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331E2E">
        <w:rPr>
          <w:rFonts w:hint="eastAsia"/>
          <w:szCs w:val="24"/>
        </w:rPr>
        <w:t>특허정보</w:t>
      </w:r>
      <w:r w:rsidR="00331E2E">
        <w:rPr>
          <w:rFonts w:hint="eastAsia"/>
          <w:szCs w:val="24"/>
        </w:rPr>
        <w:t xml:space="preserve"> </w:t>
      </w:r>
      <w:r w:rsidR="00331E2E">
        <w:rPr>
          <w:rFonts w:hint="eastAsia"/>
          <w:szCs w:val="24"/>
        </w:rPr>
        <w:t>조사</w:t>
      </w:r>
      <w:r w:rsidR="00331E2E">
        <w:rPr>
          <w:rFonts w:hint="eastAsia"/>
          <w:szCs w:val="24"/>
        </w:rPr>
        <w:t xml:space="preserve"> </w:t>
      </w:r>
      <w:r w:rsidR="00331E2E">
        <w:rPr>
          <w:rFonts w:hint="eastAsia"/>
          <w:szCs w:val="24"/>
        </w:rPr>
        <w:t>업무</w:t>
      </w:r>
      <w:r w:rsidR="00331E2E">
        <w:rPr>
          <w:rFonts w:hint="eastAsia"/>
          <w:szCs w:val="24"/>
        </w:rPr>
        <w:t xml:space="preserve"> </w:t>
      </w:r>
      <w:r w:rsidR="00331E2E">
        <w:rPr>
          <w:rFonts w:hint="eastAsia"/>
          <w:szCs w:val="24"/>
        </w:rPr>
        <w:t>및</w:t>
      </w:r>
      <w:r w:rsidR="00331E2E">
        <w:rPr>
          <w:rFonts w:hint="eastAsia"/>
          <w:szCs w:val="24"/>
        </w:rPr>
        <w:t xml:space="preserve"> </w:t>
      </w:r>
      <w:r w:rsidR="00331E2E">
        <w:rPr>
          <w:rFonts w:hint="eastAsia"/>
          <w:szCs w:val="24"/>
        </w:rPr>
        <w:t>리포팅</w:t>
      </w:r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proofErr w:type="spellEnd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아산캠퍼스</w:t>
      </w:r>
      <w:proofErr w:type="spellEnd"/>
    </w:p>
    <w:p w14:paraId="74D7DFBC" w14:textId="1C6C63B2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AC2DDA">
        <w:rPr>
          <w:rFonts w:asciiTheme="minorEastAsia" w:eastAsiaTheme="minorEastAsia" w:hAnsiTheme="minorEastAsia" w:cs="굴림" w:hint="eastAsia"/>
          <w:color w:val="000000"/>
          <w:lang w:eastAsia="ko-KR"/>
        </w:rPr>
        <w:t>허기승</w:t>
      </w:r>
      <w:proofErr w:type="spellEnd"/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69AC1C5C" w14:textId="6E705DD6" w:rsidR="00DC43C0" w:rsidRPr="00AC2DDA" w:rsidRDefault="00AC2DDA" w:rsidP="000A5A13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 w:rsidRPr="00AC2DDA">
        <w:rPr>
          <w:rFonts w:hint="eastAsia"/>
          <w:szCs w:val="24"/>
        </w:rPr>
        <w:t>특허정보</w:t>
      </w:r>
      <w:r w:rsidRPr="00AC2DDA">
        <w:rPr>
          <w:rFonts w:hint="eastAsia"/>
          <w:szCs w:val="24"/>
        </w:rPr>
        <w:t xml:space="preserve"> </w:t>
      </w:r>
      <w:r w:rsidRPr="00AC2DDA">
        <w:rPr>
          <w:rFonts w:hint="eastAsia"/>
          <w:szCs w:val="24"/>
        </w:rPr>
        <w:t>조사</w:t>
      </w:r>
      <w:r w:rsidRPr="00AC2DDA">
        <w:rPr>
          <w:rFonts w:hint="eastAsia"/>
          <w:szCs w:val="24"/>
        </w:rPr>
        <w:t xml:space="preserve"> </w:t>
      </w:r>
      <w:r w:rsidRPr="00AC2DDA">
        <w:rPr>
          <w:rFonts w:hint="eastAsia"/>
          <w:szCs w:val="24"/>
        </w:rPr>
        <w:t>업무</w:t>
      </w:r>
      <w:r w:rsidRPr="00AC2DDA">
        <w:rPr>
          <w:rFonts w:hint="eastAsia"/>
          <w:szCs w:val="24"/>
        </w:rPr>
        <w:t xml:space="preserve"> </w:t>
      </w:r>
      <w:r w:rsidRPr="00AC2DDA">
        <w:rPr>
          <w:rFonts w:hint="eastAsia"/>
          <w:szCs w:val="24"/>
        </w:rPr>
        <w:t>및</w:t>
      </w:r>
      <w:r w:rsidRPr="00AC2DDA">
        <w:rPr>
          <w:rFonts w:hint="eastAsia"/>
          <w:szCs w:val="24"/>
        </w:rPr>
        <w:t xml:space="preserve"> </w:t>
      </w:r>
      <w:r w:rsidRPr="00AC2DDA">
        <w:rPr>
          <w:rFonts w:hint="eastAsia"/>
          <w:szCs w:val="24"/>
        </w:rPr>
        <w:t>리포팅</w:t>
      </w:r>
      <w:r w:rsidRPr="00AC2DDA"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 xml:space="preserve"> </w:t>
      </w:r>
    </w:p>
    <w:p w14:paraId="60B9D04A" w14:textId="77777777" w:rsidR="00AF314A" w:rsidRPr="00AF314A" w:rsidRDefault="00AF314A" w:rsidP="00AF314A">
      <w:pPr>
        <w:widowControl w:val="0"/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:</w:t>
      </w:r>
      <w:proofErr w:type="gramEnd"/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AF314A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508001B3" w:rsidR="00AF314A" w:rsidRPr="00D603E5" w:rsidRDefault="00DC43C0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1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7DDE4CEE" w:rsidR="008D46F3" w:rsidRPr="008D46F3" w:rsidRDefault="00A97137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3039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https://mail.google.com/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2C991646" w:rsidR="008D46F3" w:rsidRPr="00DC43C0" w:rsidRDefault="00A97137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A97137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07F858B8" wp14:editId="3309B980">
                  <wp:extent cx="3238500" cy="246238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574" cy="249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5C076C">
        <w:trPr>
          <w:trHeight w:val="1063"/>
          <w:jc w:val="center"/>
        </w:trPr>
        <w:tc>
          <w:tcPr>
            <w:tcW w:w="8533" w:type="dxa"/>
            <w:vAlign w:val="center"/>
          </w:tcPr>
          <w:p w14:paraId="65E10798" w14:textId="33342676" w:rsidR="00835535" w:rsidRPr="000B6523" w:rsidRDefault="00835535" w:rsidP="00835535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특허실용신안 조사를</w:t>
            </w:r>
            <w:r w:rsidRPr="00DB533F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메일로 요청</w:t>
            </w:r>
          </w:p>
          <w:p w14:paraId="1C69FDD7" w14:textId="04ED4EE7" w:rsidR="008D46F3" w:rsidRPr="00DC43C0" w:rsidRDefault="00835535" w:rsidP="00835535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7114C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메일을 수신하고 메일 내용을 확인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val="en-US" w:eastAsia="ko-KR"/>
        </w:rPr>
      </w:pPr>
    </w:p>
    <w:p w14:paraId="7392A400" w14:textId="4BC6068D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lastRenderedPageBreak/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2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73A31F5A" w:rsidR="00DC43C0" w:rsidRPr="008D46F3" w:rsidRDefault="001E672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1E6724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http://www.kipris.or.kr/khome/main.jsp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23DC3702" w:rsidR="00DC43C0" w:rsidRPr="00DC43C0" w:rsidRDefault="004012BF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4012BF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52370D09" wp14:editId="6D2AB2C0">
                  <wp:extent cx="2409825" cy="1899464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80" cy="193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103FF42F" w14:textId="0BB71847" w:rsidR="00DC43C0" w:rsidRPr="00174ABE" w:rsidRDefault="00AF4B28" w:rsidP="00174ABE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접속 후 특허실용신안 메뉴 내 특허실용신안번호 입력 후 검색</w:t>
            </w:r>
          </w:p>
          <w:p w14:paraId="0A2B0C5A" w14:textId="27A6E497" w:rsidR="00174ABE" w:rsidRPr="001551C1" w:rsidRDefault="00174ABE" w:rsidP="00174ABE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출원번호가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일치하는 건 확인</w:t>
            </w:r>
          </w:p>
          <w:p w14:paraId="008760AE" w14:textId="18544E5D" w:rsidR="00DC43C0" w:rsidRPr="001551C1" w:rsidRDefault="002533FC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해당 건의 특허 명 클릭 후 특허 상세내용 </w:t>
            </w:r>
            <w:r>
              <w:rPr>
                <w:rFonts w:asciiTheme="minorEastAsia" w:eastAsiaTheme="minorEastAsia" w:hAnsiTheme="minorEastAsia" w:cs="맑은 고딕"/>
                <w:sz w:val="20"/>
                <w:lang w:eastAsia="ko-KR"/>
              </w:rPr>
              <w:t>POPUP</w:t>
            </w:r>
          </w:p>
          <w:p w14:paraId="46E29551" w14:textId="77777777" w:rsidR="00DC43C0" w:rsidRDefault="0063605F" w:rsidP="0076456C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상세 내용 중 일부를 엑셀 파일에 기록</w:t>
            </w:r>
          </w:p>
          <w:p w14:paraId="5B04B17A" w14:textId="77777777" w:rsidR="005F4A05" w:rsidRDefault="0076456C" w:rsidP="00B35241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특허 대표 이미지 다운로드</w:t>
            </w:r>
          </w:p>
          <w:p w14:paraId="3735AF51" w14:textId="7774E867" w:rsidR="00B35241" w:rsidRPr="0076456C" w:rsidRDefault="00B35241" w:rsidP="00B35241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공고전문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맑은 고딕"/>
                <w:sz w:val="20"/>
                <w:lang w:eastAsia="ko-KR"/>
              </w:rPr>
              <w:t xml:space="preserve">PDF </w:t>
            </w: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다운로드</w:t>
            </w:r>
          </w:p>
        </w:tc>
      </w:tr>
    </w:tbl>
    <w:p w14:paraId="774BD299" w14:textId="77777777" w:rsidR="008D46F3" w:rsidRPr="00DC43C0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2CB0B5A0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3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57D0EE1E" w:rsidR="00DC43C0" w:rsidRPr="008D46F3" w:rsidRDefault="00360866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EXCEL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1EE0A216" w:rsidR="00DC43C0" w:rsidRPr="00DC43C0" w:rsidRDefault="00360866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360866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2AB6F5F1" wp14:editId="60BB3365">
                  <wp:extent cx="1609725" cy="16582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416" cy="1669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5DC0E8EE" w14:textId="48919396" w:rsidR="00DC43C0" w:rsidRPr="00DC43C0" w:rsidRDefault="00360866" w:rsidP="00360866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입력한 내용</w:t>
            </w:r>
            <w:r w:rsidR="00451F40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지정한 이름으로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로컬에 저장</w:t>
            </w:r>
            <w:r w:rsidR="00DC43C0"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]</w:t>
            </w:r>
          </w:p>
        </w:tc>
      </w:tr>
    </w:tbl>
    <w:p w14:paraId="01A29DE0" w14:textId="7EF14BAB" w:rsidR="00CA7F54" w:rsidRPr="00D603E5" w:rsidRDefault="00CA7F54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lastRenderedPageBreak/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4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3210585F" w:rsidR="00CA7F54" w:rsidRPr="008D46F3" w:rsidRDefault="004871AB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3039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https://mail.google.com/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52050F20" w:rsidR="00CA7F54" w:rsidRPr="00DC43C0" w:rsidRDefault="00D21E97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D21E97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27222128" wp14:editId="32922A29">
                  <wp:extent cx="1571625" cy="1709871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736" cy="175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02036077" w14:textId="7AA9FFB6" w:rsidR="00CA7F54" w:rsidRPr="00421BBB" w:rsidRDefault="00E147C5" w:rsidP="00421BBB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요청자에게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메일 작성</w:t>
            </w:r>
            <w:r w:rsidR="00421BBB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후 발송</w:t>
            </w:r>
          </w:p>
          <w:p w14:paraId="1845BD4B" w14:textId="63271EAD" w:rsidR="00CA7F54" w:rsidRPr="00421BBB" w:rsidRDefault="00421BBB" w:rsidP="00421BBB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</w:pPr>
            <w:r w:rsidRPr="00421BBB"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다른 </w:t>
            </w:r>
            <w:proofErr w:type="spellStart"/>
            <w:r w:rsidRPr="00421BBB"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요청자</w:t>
            </w:r>
            <w:proofErr w:type="spellEnd"/>
            <w:r w:rsidRPr="00421BBB"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 있는지 확인 후 추가 발송 혹은 종료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/>
          <w:sz w:val="22"/>
          <w:szCs w:val="22"/>
          <w:lang w:eastAsia="ko-KR"/>
        </w:rPr>
      </w:pPr>
    </w:p>
    <w:p w14:paraId="3BD5DCAD" w14:textId="268396EB" w:rsidR="00BB709B" w:rsidRPr="00DC43C0" w:rsidRDefault="00891706" w:rsidP="00BB709B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자동화 업무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절차 :</w:t>
      </w:r>
      <w:proofErr w:type="gramEnd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BB709B" w:rsidRPr="00BB709B" w14:paraId="3B4D433D" w14:textId="77777777" w:rsidTr="00BB709B">
        <w:trPr>
          <w:trHeight w:val="741"/>
          <w:jc w:val="center"/>
        </w:trPr>
        <w:tc>
          <w:tcPr>
            <w:tcW w:w="8423" w:type="dxa"/>
            <w:vAlign w:val="center"/>
          </w:tcPr>
          <w:p w14:paraId="167FAE45" w14:textId="2BB0A8EC" w:rsidR="00DC43C0" w:rsidRPr="00BB709B" w:rsidRDefault="00AE5BB6" w:rsidP="00867084">
            <w:pPr>
              <w:widowControl w:val="0"/>
              <w:wordWrap w:val="0"/>
              <w:autoSpaceDE w:val="0"/>
              <w:autoSpaceDN w:val="0"/>
              <w:ind w:right="84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 w:rsidRPr="00AE5BB6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334D1EAE" wp14:editId="1A41E901">
                  <wp:extent cx="4130410" cy="3648075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262" cy="365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3C211" w14:textId="041E623B" w:rsidR="00810421" w:rsidRPr="007E14E4" w:rsidRDefault="00F6209C" w:rsidP="00EE2E63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  <w:r w:rsidR="00543BF6">
        <w:rPr>
          <w:rFonts w:asciiTheme="minorEastAsia" w:eastAsiaTheme="minorEastAsia" w:hAnsiTheme="minorEastAsia" w:cs="굴림"/>
          <w:color w:val="000000"/>
          <w:lang w:eastAsia="ko-KR"/>
        </w:rPr>
        <w:lastRenderedPageBreak/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781"/>
        <w:gridCol w:w="6272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</w:p>
        </w:tc>
      </w:tr>
      <w:tr w:rsidR="003409B1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3409B1" w:rsidRPr="00CA7F54" w:rsidRDefault="003409B1" w:rsidP="003409B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12B23D91" w:rsidR="003409B1" w:rsidRPr="00CA7F54" w:rsidRDefault="003409B1" w:rsidP="003409B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A97137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5AF0B1D3" wp14:editId="78DB5B5C">
                  <wp:extent cx="2417739" cy="1838325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301" cy="187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F7612" w14:textId="3AC99BDC" w:rsidR="003409B1" w:rsidRPr="00F23DC7" w:rsidRDefault="003409B1" w:rsidP="003409B1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 w:rsidRPr="00F23DC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특허실용신안 조사를 메일로 요청</w:t>
            </w:r>
          </w:p>
          <w:p w14:paraId="7E37211D" w14:textId="70D5556B" w:rsidR="003409B1" w:rsidRPr="00554088" w:rsidRDefault="003409B1" w:rsidP="003409B1">
            <w:pPr>
              <w:pStyle w:val="af3"/>
              <w:numPr>
                <w:ilvl w:val="0"/>
                <w:numId w:val="29"/>
              </w:numPr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메일을 수신하고 메일 내용을 확인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제목 :</w:t>
            </w:r>
            <w:proofErr w:type="gramEnd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“[RPA] 특허실용신안 </w:t>
            </w:r>
            <w:proofErr w:type="spellStart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조사요청</w:t>
            </w:r>
            <w:proofErr w:type="spellEnd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– </w:t>
            </w:r>
            <w:proofErr w:type="spellStart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요청번호</w:t>
            </w:r>
            <w:proofErr w:type="spellEnd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: {TIMESTAMP}” (</w:t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제목, 본문 규칙</w:t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{TIMESTAMP}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YYYYMMDDhhmmss</w:t>
            </w:r>
            <w:proofErr w:type="spellEnd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)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본문 : “아래의 </w:t>
            </w:r>
            <w:proofErr w:type="spellStart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출원번호의</w:t>
            </w:r>
            <w:proofErr w:type="spellEnd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상세 내용 조사해서 보고하세요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1020230016060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1020230016060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1020230016060</w:t>
            </w:r>
          </w:p>
        </w:tc>
        <w:tc>
          <w:tcPr>
            <w:tcW w:w="5027" w:type="dxa"/>
          </w:tcPr>
          <w:p w14:paraId="54AE648D" w14:textId="4D81898E" w:rsidR="005B4507" w:rsidRPr="005B4507" w:rsidRDefault="003409B1" w:rsidP="00662318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5B4507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Mail.SMTP.Activities.SendMail</w:t>
            </w:r>
            <w:proofErr w:type="spellEnd"/>
            <w:r w:rsidRPr="005B4507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proofErr w:type="spellStart"/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proofErr w:type="spellEnd"/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proofErr w:type="spellStart"/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받는사람</w:t>
            </w:r>
            <w:proofErr w:type="spellEnd"/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요청자</w:t>
            </w:r>
            <w:proofErr w:type="spellEnd"/>
          </w:p>
          <w:p w14:paraId="51E0FACE" w14:textId="5F3DB26D" w:rsidR="005B4507" w:rsidRPr="005B4507" w:rsidRDefault="005B4507" w:rsidP="005B4507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Mail.IMAP.Activities.GetIMAPMailMessages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proofErr w:type="spellStart"/>
            <w:r w:rsidRP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메시지: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sMailLists</w:t>
            </w:r>
            <w:proofErr w:type="spellEnd"/>
          </w:p>
          <w:p w14:paraId="65B4842D" w14:textId="5FEC4546" w:rsidR="00657980" w:rsidRDefault="003409B1" w:rsidP="00657980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215B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MultiAssign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111B8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request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변수이름: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11B8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SECRET_KEY,</w:t>
            </w:r>
            <w:r w:rsidR="00111B8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11B8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TEMPLATE,</w:t>
            </w:r>
            <w:r w:rsidR="00111B8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11B8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</w:t>
            </w:r>
          </w:p>
          <w:p w14:paraId="062A7250" w14:textId="709AAA25" w:rsidR="00B15915" w:rsidRPr="00B15915" w:rsidRDefault="00B15915" w:rsidP="00B15915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2F2D7D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HttpClient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F174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F174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F174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본문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F174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sRequest</w:t>
            </w:r>
            <w:proofErr w:type="spellEnd"/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본문 형식:</w:t>
            </w:r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application/</w:t>
            </w:r>
            <w:proofErr w:type="spellStart"/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json</w:t>
            </w:r>
            <w:proofErr w:type="spellEnd"/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URL요청: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 메서드: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POST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형식 수락: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JSON</w:t>
            </w:r>
            <w:r w:rsidR="000B4E3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0B4E3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0B4E3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0B4E3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응답 내용:</w:t>
            </w:r>
            <w:r w:rsidR="000B4E3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0B4E3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sResponse</w:t>
            </w:r>
            <w:proofErr w:type="spellEnd"/>
          </w:p>
          <w:p w14:paraId="6D407B72" w14:textId="1D188892" w:rsidR="003409B1" w:rsidRPr="001551C1" w:rsidRDefault="003409B1" w:rsidP="00657980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="00FC69B2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UiPath.Web.Activites.DeserializeJson&lt;Newtonsoft.Json.Linq.JObject&gt;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문자열을 가공하여 </w:t>
            </w:r>
            <w:r w:rsidR="00A9536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항목별로 가져올 수 있게 한다.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EA556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가공된 문자열:</w:t>
            </w:r>
            <w:r w:rsidR="00EA556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EA556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jsResponse</w:t>
            </w:r>
            <w:proofErr w:type="spellEnd"/>
          </w:p>
        </w:tc>
      </w:tr>
      <w:tr w:rsidR="003409B1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3409B1" w:rsidRPr="00CA7F54" w:rsidRDefault="003409B1" w:rsidP="003409B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12D974EA" w:rsidR="003409B1" w:rsidRPr="00CA7F54" w:rsidRDefault="00167E6B" w:rsidP="003409B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4012BF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3B66FB97" wp14:editId="501FDFCB">
                  <wp:extent cx="1866900" cy="147152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259" cy="150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C43C2" w14:textId="53EB4060" w:rsidR="003409B1" w:rsidRPr="00CA7F54" w:rsidRDefault="0091191D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특허정보검색서비스 사이트에 접속</w:t>
            </w:r>
          </w:p>
          <w:p w14:paraId="673A7F50" w14:textId="4EB3E9C9" w:rsidR="003409B1" w:rsidRPr="00CA7F54" w:rsidRDefault="0091191D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메뉴를 선택한 URL로 바로 접속</w:t>
            </w:r>
          </w:p>
          <w:p w14:paraId="70786A92" w14:textId="4FDFCEE2" w:rsidR="003409B1" w:rsidRPr="00CA7F54" w:rsidRDefault="00E5626E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이전 단계에서 받아온 </w:t>
            </w:r>
            <w:proofErr w:type="spellStart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특허번호를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검색</w:t>
            </w:r>
          </w:p>
          <w:p w14:paraId="583595BA" w14:textId="03A0E32E" w:rsidR="003409B1" w:rsidRPr="00CA7F54" w:rsidRDefault="00AE3EB9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상세 내용에서 해당 건의 </w:t>
            </w:r>
            <w:proofErr w:type="spellStart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특허명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,</w:t>
            </w:r>
            <w:r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출원인,</w:t>
            </w:r>
            <w:r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법적상태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(등록/소멸 등),</w:t>
            </w:r>
            <w:r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특허요약을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확인 후 엑셀 파일에 기록</w:t>
            </w:r>
          </w:p>
          <w:p w14:paraId="7BA796C3" w14:textId="1C5141F0" w:rsidR="003409B1" w:rsidRDefault="00F77ACD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 대표 이미지 다운로드</w:t>
            </w:r>
          </w:p>
          <w:p w14:paraId="586D54F9" w14:textId="0570B8E5" w:rsidR="003409B1" w:rsidRPr="00CA7F54" w:rsidRDefault="00F77ACD" w:rsidP="0096792D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공고전문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PDF</w:t>
            </w:r>
            <w:r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다운로드</w:t>
            </w:r>
          </w:p>
        </w:tc>
        <w:tc>
          <w:tcPr>
            <w:tcW w:w="5027" w:type="dxa"/>
          </w:tcPr>
          <w:p w14:paraId="7016296F" w14:textId="37206B19" w:rsidR="009259FC" w:rsidRPr="009259FC" w:rsidRDefault="008D1C43" w:rsidP="008D1C43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="009259FC"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="009259FC"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9259FC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OpenBrowser</w:t>
            </w:r>
            <w:proofErr w:type="spellEnd"/>
            <w:r w:rsidR="009259FC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9259F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</w:t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9259F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9259FC" w:rsidRPr="00832F03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http://kpat.kipris.or.kr/kpat/searchLogina.do?next=MainSearch</w:t>
            </w:r>
          </w:p>
          <w:p w14:paraId="793B4A71" w14:textId="6AC092A4" w:rsidR="008D1C43" w:rsidRPr="001551C1" w:rsidRDefault="009259FC" w:rsidP="008D1C43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proofErr w:type="spellStart"/>
            <w:r w:rsidR="008D1C43"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="008D1C43"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8D1C43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TypeInto</w:t>
            </w:r>
            <w:proofErr w:type="spellEnd"/>
            <w:r w:rsidR="008D1C43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="008D1C43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8D1C43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8D1C4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Text:</w:t>
            </w:r>
            <w:r w:rsidR="008D1C43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proofErr w:type="gramStart"/>
            <w:r w:rsidR="008D1C4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iTargetNumber</w:t>
            </w:r>
            <w:r w:rsidR="008D1C4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.ToString</w:t>
            </w:r>
            <w:proofErr w:type="spellEnd"/>
            <w:proofErr w:type="gramEnd"/>
            <w:r w:rsidR="008D1C4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()</w:t>
            </w:r>
            <w:r w:rsidR="001220E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1220E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1220E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1220E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액셀</w:t>
            </w:r>
            <w:proofErr w:type="spellEnd"/>
            <w:r w:rsidR="001220E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데이터 입력</w:t>
            </w:r>
          </w:p>
          <w:p w14:paraId="42622903" w14:textId="06070710" w:rsidR="003409B1" w:rsidRPr="00DD0BC1" w:rsidRDefault="00DD0BC1" w:rsidP="00A13972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Click</w:t>
            </w:r>
            <w:proofErr w:type="spellEnd"/>
            <w:r w:rsidR="00101450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 xml:space="preserve"> 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액셀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내 주요 버튼 및 차트 생성 버튼 클릭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특허 대표이미지 및 </w:t>
            </w:r>
            <w:proofErr w:type="spellStart"/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공고전문</w:t>
            </w:r>
            <w:proofErr w:type="spellEnd"/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PDF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다운</w:t>
            </w:r>
          </w:p>
        </w:tc>
      </w:tr>
      <w:tr w:rsidR="003409B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3409B1" w:rsidRDefault="003409B1" w:rsidP="003409B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5B608635" w:rsidR="003409B1" w:rsidRPr="00CA7F54" w:rsidRDefault="002D57EF" w:rsidP="003409B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360866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2109848F" wp14:editId="052F2B9C">
                  <wp:extent cx="1609725" cy="16582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416" cy="1669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1B4F5" w14:textId="7AFBF788" w:rsidR="003409B1" w:rsidRPr="00925BAF" w:rsidRDefault="003409B1" w:rsidP="002D57EF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2107E5B6" w14:textId="77D39A78" w:rsidR="003409B1" w:rsidRPr="00554088" w:rsidRDefault="00A13972" w:rsidP="00A13972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Click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DE44C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엑셀</w:t>
            </w:r>
            <w:r w:rsidR="001F545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971AC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파</w:t>
            </w:r>
            <w:r w:rsidR="00DE44C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일 저장 진행</w:t>
            </w:r>
          </w:p>
        </w:tc>
      </w:tr>
      <w:tr w:rsidR="003409B1" w14:paraId="3B9C887F" w14:textId="77777777" w:rsidTr="00CA7F54">
        <w:trPr>
          <w:trHeight w:val="3807"/>
        </w:trPr>
        <w:tc>
          <w:tcPr>
            <w:tcW w:w="5026" w:type="dxa"/>
          </w:tcPr>
          <w:p w14:paraId="17DE311D" w14:textId="77777777" w:rsidR="003409B1" w:rsidRDefault="003409B1" w:rsidP="003409B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5DA21F38" w:rsidR="003409B1" w:rsidRPr="00CA7F54" w:rsidRDefault="00603A70" w:rsidP="003409B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D21E97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2F947DAA" wp14:editId="6EA59FD2">
                  <wp:extent cx="1571625" cy="1709871"/>
                  <wp:effectExtent l="0" t="0" r="0" b="508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736" cy="175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84868" w14:textId="77777777" w:rsidR="00107348" w:rsidRPr="00107348" w:rsidRDefault="00107348" w:rsidP="00107348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 w:rsidRPr="001073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엑셀 파일을 다른 이름으로 저장</w:t>
            </w:r>
          </w:p>
          <w:p w14:paraId="3C14AC1C" w14:textId="3C9E772D" w:rsidR="003409B1" w:rsidRPr="00925BAF" w:rsidRDefault="00107348" w:rsidP="00107348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gramStart"/>
            <w:r w:rsidRPr="001073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파일명 :</w:t>
            </w:r>
            <w:proofErr w:type="gramEnd"/>
            <w:r w:rsidRPr="001073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“특허실용신안조사보고_</w:t>
            </w:r>
            <w:proofErr w:type="spellStart"/>
            <w:r w:rsidRPr="001073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요청번호</w:t>
            </w:r>
            <w:proofErr w:type="spellEnd"/>
            <w:r w:rsidRPr="001073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 {TIMESTAMP}.xlsx”</w:t>
            </w:r>
          </w:p>
        </w:tc>
        <w:tc>
          <w:tcPr>
            <w:tcW w:w="5027" w:type="dxa"/>
          </w:tcPr>
          <w:p w14:paraId="001B8A7D" w14:textId="2899B3EC" w:rsidR="003409B1" w:rsidRPr="00554088" w:rsidRDefault="003409B1" w:rsidP="006918DB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="006918DB"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="006918DB"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Mail.SMTP.Activities.SendMail</w:t>
            </w:r>
            <w:proofErr w:type="spellEnd"/>
            <w:r w:rsidR="006918DB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proofErr w:type="spellStart"/>
            <w:r w:rsidR="006918DB" w:rsidRP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proofErr w:type="spellEnd"/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proofErr w:type="spellStart"/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받는사람</w:t>
            </w:r>
            <w:proofErr w:type="spellEnd"/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요청자</w:t>
            </w:r>
            <w:proofErr w:type="spellEnd"/>
          </w:p>
        </w:tc>
      </w:tr>
    </w:tbl>
    <w:p w14:paraId="7713099F" w14:textId="77777777" w:rsidR="001031F4" w:rsidRDefault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3112C0EE" w14:textId="467959EF" w:rsidR="001031F4" w:rsidRPr="00DC43C0" w:rsidRDefault="001031F4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15899990" w14:textId="7EC48E90" w:rsidR="001031F4" w:rsidRPr="001031F4" w:rsidRDefault="001031F4" w:rsidP="006B2E1F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 w:rsidR="006B2E1F" w:rsidRPr="006B2E1F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특허실용신안조사보고_</w:t>
      </w:r>
      <w:proofErr w:type="spellStart"/>
      <w:r w:rsidR="006B2E1F" w:rsidRPr="006B2E1F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요청번호</w:t>
      </w:r>
      <w:proofErr w:type="spellEnd"/>
      <w:r w:rsidR="006B2E1F" w:rsidRPr="006B2E1F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- {TIMESTAMP}</w:t>
      </w:r>
      <w:proofErr w:type="gramStart"/>
      <w:r w:rsidR="006B2E1F" w:rsidRPr="006B2E1F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.</w:t>
      </w:r>
      <w:proofErr w:type="spellStart"/>
      <w:r w:rsidR="006B2E1F" w:rsidRPr="006B2E1F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xlsx</w:t>
      </w:r>
      <w:proofErr w:type="spellEnd"/>
      <w:proofErr w:type="gram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4BF30B1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7CF95A8E" w14:textId="7A4E54F3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5AD4E76D" w14:textId="03F0C7BA" w:rsidR="001031F4" w:rsidRPr="00BB709B" w:rsidRDefault="006B2E1F" w:rsidP="006B2E1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특허 검색사이트에서 수집한 정보 저장</w:t>
            </w:r>
            <w:bookmarkStart w:id="0" w:name="_GoBack"/>
            <w:bookmarkEnd w:id="0"/>
          </w:p>
        </w:tc>
      </w:tr>
    </w:tbl>
    <w:p w14:paraId="4FC656A3" w14:textId="3E51C407" w:rsidR="001031F4" w:rsidRPr="006B2E1F" w:rsidRDefault="001031F4" w:rsidP="006B2E1F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 w:hint="eastAsia"/>
          <w:color w:val="000000"/>
          <w:lang w:eastAsia="ko-KR"/>
        </w:rPr>
      </w:pPr>
    </w:p>
    <w:p w14:paraId="012602A5" w14:textId="77777777" w:rsidR="009D76E7" w:rsidRPr="009D76E7" w:rsidRDefault="009D76E7" w:rsidP="006B2E1F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sectPr w:rsidR="009D76E7" w:rsidRPr="009D76E7" w:rsidSect="004E48C7">
      <w:headerReference w:type="default" r:id="rId17"/>
      <w:footerReference w:type="default" r:id="rId18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F35F5" w14:textId="77777777" w:rsidR="00286B96" w:rsidRDefault="00286B96">
      <w:r>
        <w:separator/>
      </w:r>
    </w:p>
  </w:endnote>
  <w:endnote w:type="continuationSeparator" w:id="0">
    <w:p w14:paraId="5EAD9EB1" w14:textId="77777777" w:rsidR="00286B96" w:rsidRDefault="0028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1D5B" w14:textId="65EFAE61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6B2E1F">
      <w:rPr>
        <w:rStyle w:val="af"/>
        <w:noProof/>
        <w:sz w:val="16"/>
      </w:rPr>
      <w:t>7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6B2E1F">
      <w:rPr>
        <w:rStyle w:val="af"/>
        <w:noProof/>
        <w:sz w:val="16"/>
        <w:lang w:eastAsia="ko-KR"/>
      </w:rPr>
      <w:t>7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FC491" w14:textId="77777777" w:rsidR="00286B96" w:rsidRDefault="00286B96">
      <w:r>
        <w:separator/>
      </w:r>
    </w:p>
  </w:footnote>
  <w:footnote w:type="continuationSeparator" w:id="0">
    <w:p w14:paraId="37874BF9" w14:textId="77777777" w:rsidR="00286B96" w:rsidRDefault="00286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0AD2368B" w:rsidR="00F6209C" w:rsidRPr="00A13EB8" w:rsidRDefault="00362AFB" w:rsidP="00362AFB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허기승</w:t>
          </w:r>
          <w:proofErr w:type="spellEnd"/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7BF93605" w:rsidR="00F6209C" w:rsidRPr="00A13EB8" w:rsidRDefault="00362AFB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업무</w:t>
          </w:r>
          <w:r w:rsidR="00CA7F54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명</w:t>
          </w:r>
        </w:p>
      </w:tc>
      <w:tc>
        <w:tcPr>
          <w:tcW w:w="3402" w:type="dxa"/>
          <w:vMerge w:val="restart"/>
          <w:vAlign w:val="center"/>
        </w:tcPr>
        <w:p w14:paraId="6E0CAF21" w14:textId="0392B383" w:rsidR="00F6209C" w:rsidRPr="00A13EB8" w:rsidRDefault="00362AFB" w:rsidP="00E211D1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>
            <w:rPr>
              <w:rFonts w:hint="eastAsia"/>
            </w:rPr>
            <w:t>특허정보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조사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업무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및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리포팅</w:t>
          </w:r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2CFA5263" w:rsidR="00F6209C" w:rsidRPr="00A13EB8" w:rsidRDefault="00A13EB8" w:rsidP="00362AFB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K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OPO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</w:t>
          </w:r>
          <w:r w:rsidR="00362AFB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RPA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-00</w:t>
          </w:r>
          <w:r w:rsidR="00362AFB"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2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4F9D08FF" w:rsidR="00F6209C" w:rsidRPr="00A13EB8" w:rsidRDefault="00F6209C" w:rsidP="00362AFB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362AFB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15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 w15:restartNumberingAfterBreak="0">
    <w:nsid w:val="368F5281"/>
    <w:multiLevelType w:val="multilevel"/>
    <w:tmpl w:val="F8F09BD0"/>
    <w:numStyleLink w:val="Level5"/>
  </w:abstractNum>
  <w:abstractNum w:abstractNumId="21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9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1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2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8"/>
  </w:num>
  <w:num w:numId="6">
    <w:abstractNumId w:val="31"/>
  </w:num>
  <w:num w:numId="7">
    <w:abstractNumId w:val="10"/>
  </w:num>
  <w:num w:numId="8">
    <w:abstractNumId w:val="20"/>
  </w:num>
  <w:num w:numId="9">
    <w:abstractNumId w:val="13"/>
  </w:num>
  <w:num w:numId="10">
    <w:abstractNumId w:val="0"/>
  </w:num>
  <w:num w:numId="11">
    <w:abstractNumId w:val="36"/>
  </w:num>
  <w:num w:numId="12">
    <w:abstractNumId w:val="5"/>
  </w:num>
  <w:num w:numId="13">
    <w:abstractNumId w:val="2"/>
  </w:num>
  <w:num w:numId="14">
    <w:abstractNumId w:val="25"/>
  </w:num>
  <w:num w:numId="15">
    <w:abstractNumId w:val="29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30"/>
  </w:num>
  <w:num w:numId="21">
    <w:abstractNumId w:val="19"/>
  </w:num>
  <w:num w:numId="22">
    <w:abstractNumId w:val="18"/>
  </w:num>
  <w:num w:numId="23">
    <w:abstractNumId w:val="33"/>
  </w:num>
  <w:num w:numId="24">
    <w:abstractNumId w:val="16"/>
  </w:num>
  <w:num w:numId="25">
    <w:abstractNumId w:val="7"/>
  </w:num>
  <w:num w:numId="26">
    <w:abstractNumId w:val="34"/>
  </w:num>
  <w:num w:numId="27">
    <w:abstractNumId w:val="11"/>
  </w:num>
  <w:num w:numId="28">
    <w:abstractNumId w:val="9"/>
  </w:num>
  <w:num w:numId="29">
    <w:abstractNumId w:val="32"/>
  </w:num>
  <w:num w:numId="30">
    <w:abstractNumId w:val="22"/>
  </w:num>
  <w:num w:numId="31">
    <w:abstractNumId w:val="26"/>
  </w:num>
  <w:num w:numId="32">
    <w:abstractNumId w:val="21"/>
  </w:num>
  <w:num w:numId="33">
    <w:abstractNumId w:val="6"/>
  </w:num>
  <w:num w:numId="34">
    <w:abstractNumId w:val="14"/>
  </w:num>
  <w:num w:numId="35">
    <w:abstractNumId w:val="37"/>
  </w:num>
  <w:num w:numId="36">
    <w:abstractNumId w:val="23"/>
  </w:num>
  <w:num w:numId="37">
    <w:abstractNumId w:val="12"/>
  </w:num>
  <w:num w:numId="3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101E"/>
    <w:rsid w:val="000A1C98"/>
    <w:rsid w:val="000A70E8"/>
    <w:rsid w:val="000B049D"/>
    <w:rsid w:val="000B0A99"/>
    <w:rsid w:val="000B28B3"/>
    <w:rsid w:val="000B335A"/>
    <w:rsid w:val="000B3AB9"/>
    <w:rsid w:val="000B4E3C"/>
    <w:rsid w:val="000B6737"/>
    <w:rsid w:val="000B7023"/>
    <w:rsid w:val="000B7CA5"/>
    <w:rsid w:val="000C08AF"/>
    <w:rsid w:val="000C186A"/>
    <w:rsid w:val="000C4218"/>
    <w:rsid w:val="000C438E"/>
    <w:rsid w:val="000C56C2"/>
    <w:rsid w:val="000D4511"/>
    <w:rsid w:val="000D4E17"/>
    <w:rsid w:val="000D69C3"/>
    <w:rsid w:val="000D6CBC"/>
    <w:rsid w:val="000D6DC6"/>
    <w:rsid w:val="000E1783"/>
    <w:rsid w:val="000E185F"/>
    <w:rsid w:val="000E2FDE"/>
    <w:rsid w:val="000E445C"/>
    <w:rsid w:val="000E67FA"/>
    <w:rsid w:val="000E724F"/>
    <w:rsid w:val="000F257C"/>
    <w:rsid w:val="000F3467"/>
    <w:rsid w:val="000F402B"/>
    <w:rsid w:val="000F4396"/>
    <w:rsid w:val="000F468B"/>
    <w:rsid w:val="000F49A3"/>
    <w:rsid w:val="000F5493"/>
    <w:rsid w:val="000F5566"/>
    <w:rsid w:val="001012CF"/>
    <w:rsid w:val="00101450"/>
    <w:rsid w:val="001019DD"/>
    <w:rsid w:val="00101B43"/>
    <w:rsid w:val="00102346"/>
    <w:rsid w:val="00102EBA"/>
    <w:rsid w:val="001031F4"/>
    <w:rsid w:val="00103708"/>
    <w:rsid w:val="00104CF3"/>
    <w:rsid w:val="00107348"/>
    <w:rsid w:val="00107767"/>
    <w:rsid w:val="001102BA"/>
    <w:rsid w:val="00110EB1"/>
    <w:rsid w:val="00111A9C"/>
    <w:rsid w:val="00111AA3"/>
    <w:rsid w:val="00111B8C"/>
    <w:rsid w:val="00111CFC"/>
    <w:rsid w:val="0011315D"/>
    <w:rsid w:val="0011463F"/>
    <w:rsid w:val="00116C88"/>
    <w:rsid w:val="001220EA"/>
    <w:rsid w:val="00125C35"/>
    <w:rsid w:val="00130590"/>
    <w:rsid w:val="00130DF3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4C42"/>
    <w:rsid w:val="001453F9"/>
    <w:rsid w:val="00146046"/>
    <w:rsid w:val="001468F5"/>
    <w:rsid w:val="00151507"/>
    <w:rsid w:val="00153542"/>
    <w:rsid w:val="001551C1"/>
    <w:rsid w:val="00155DF9"/>
    <w:rsid w:val="00156CAD"/>
    <w:rsid w:val="00156F14"/>
    <w:rsid w:val="001606DB"/>
    <w:rsid w:val="001612EA"/>
    <w:rsid w:val="00161A56"/>
    <w:rsid w:val="0016295C"/>
    <w:rsid w:val="00163A05"/>
    <w:rsid w:val="00165BB7"/>
    <w:rsid w:val="00166181"/>
    <w:rsid w:val="00167E6B"/>
    <w:rsid w:val="001717F4"/>
    <w:rsid w:val="00171BB4"/>
    <w:rsid w:val="00172672"/>
    <w:rsid w:val="00174631"/>
    <w:rsid w:val="00174ABE"/>
    <w:rsid w:val="001752D1"/>
    <w:rsid w:val="00176D00"/>
    <w:rsid w:val="0017711E"/>
    <w:rsid w:val="00180005"/>
    <w:rsid w:val="00180C5B"/>
    <w:rsid w:val="00181051"/>
    <w:rsid w:val="001828A8"/>
    <w:rsid w:val="00182DDD"/>
    <w:rsid w:val="00183603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70C6"/>
    <w:rsid w:val="001D071B"/>
    <w:rsid w:val="001D0AD1"/>
    <w:rsid w:val="001D1373"/>
    <w:rsid w:val="001D2017"/>
    <w:rsid w:val="001D66BA"/>
    <w:rsid w:val="001D6A30"/>
    <w:rsid w:val="001D7380"/>
    <w:rsid w:val="001E1873"/>
    <w:rsid w:val="001E19B8"/>
    <w:rsid w:val="001E1D6C"/>
    <w:rsid w:val="001E1FE6"/>
    <w:rsid w:val="001E2378"/>
    <w:rsid w:val="001E2D20"/>
    <w:rsid w:val="001E2EF7"/>
    <w:rsid w:val="001E3833"/>
    <w:rsid w:val="001E6724"/>
    <w:rsid w:val="001F155A"/>
    <w:rsid w:val="001F2F2F"/>
    <w:rsid w:val="001F3A4F"/>
    <w:rsid w:val="001F4275"/>
    <w:rsid w:val="001F4BE9"/>
    <w:rsid w:val="001F5458"/>
    <w:rsid w:val="001F5E9A"/>
    <w:rsid w:val="001F7DE0"/>
    <w:rsid w:val="0020387B"/>
    <w:rsid w:val="00204D77"/>
    <w:rsid w:val="00205702"/>
    <w:rsid w:val="00206F4D"/>
    <w:rsid w:val="00211033"/>
    <w:rsid w:val="002112FC"/>
    <w:rsid w:val="002125CB"/>
    <w:rsid w:val="002127A8"/>
    <w:rsid w:val="00215BC1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3FC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6ADA"/>
    <w:rsid w:val="00267353"/>
    <w:rsid w:val="0026799D"/>
    <w:rsid w:val="00270F39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86B96"/>
    <w:rsid w:val="00290BE3"/>
    <w:rsid w:val="0029110E"/>
    <w:rsid w:val="00291387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312E"/>
    <w:rsid w:val="002D33BF"/>
    <w:rsid w:val="002D34C9"/>
    <w:rsid w:val="002D5645"/>
    <w:rsid w:val="002D57EF"/>
    <w:rsid w:val="002D5C17"/>
    <w:rsid w:val="002D6DDB"/>
    <w:rsid w:val="002D77EC"/>
    <w:rsid w:val="002E3371"/>
    <w:rsid w:val="002E4B75"/>
    <w:rsid w:val="002E6067"/>
    <w:rsid w:val="002F1A73"/>
    <w:rsid w:val="002F1F1E"/>
    <w:rsid w:val="002F2D7D"/>
    <w:rsid w:val="002F32DC"/>
    <w:rsid w:val="002F5407"/>
    <w:rsid w:val="002F5C56"/>
    <w:rsid w:val="002F7975"/>
    <w:rsid w:val="00302426"/>
    <w:rsid w:val="003039E9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4339"/>
    <w:rsid w:val="00325104"/>
    <w:rsid w:val="00326916"/>
    <w:rsid w:val="0033012C"/>
    <w:rsid w:val="00330E93"/>
    <w:rsid w:val="00331E2E"/>
    <w:rsid w:val="003327CA"/>
    <w:rsid w:val="0033296D"/>
    <w:rsid w:val="00336A14"/>
    <w:rsid w:val="003409B1"/>
    <w:rsid w:val="00340AB2"/>
    <w:rsid w:val="00341BC3"/>
    <w:rsid w:val="003420E5"/>
    <w:rsid w:val="003421E1"/>
    <w:rsid w:val="0034451A"/>
    <w:rsid w:val="00346CBD"/>
    <w:rsid w:val="003528D4"/>
    <w:rsid w:val="00353244"/>
    <w:rsid w:val="00353CFF"/>
    <w:rsid w:val="0035486F"/>
    <w:rsid w:val="00356660"/>
    <w:rsid w:val="003573C4"/>
    <w:rsid w:val="003602EE"/>
    <w:rsid w:val="00360866"/>
    <w:rsid w:val="00362AFB"/>
    <w:rsid w:val="00362DE7"/>
    <w:rsid w:val="003631FB"/>
    <w:rsid w:val="00364802"/>
    <w:rsid w:val="003659CC"/>
    <w:rsid w:val="00366904"/>
    <w:rsid w:val="003670E4"/>
    <w:rsid w:val="0036735F"/>
    <w:rsid w:val="00371FAA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BBD"/>
    <w:rsid w:val="003B2533"/>
    <w:rsid w:val="003B5AAA"/>
    <w:rsid w:val="003B5D67"/>
    <w:rsid w:val="003B6548"/>
    <w:rsid w:val="003B7717"/>
    <w:rsid w:val="003B7CDA"/>
    <w:rsid w:val="003B7ECD"/>
    <w:rsid w:val="003C1C08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F159E"/>
    <w:rsid w:val="003F30FC"/>
    <w:rsid w:val="003F5362"/>
    <w:rsid w:val="003F580C"/>
    <w:rsid w:val="003F5B65"/>
    <w:rsid w:val="003F5CA1"/>
    <w:rsid w:val="004012BF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1BBB"/>
    <w:rsid w:val="00423968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1F40"/>
    <w:rsid w:val="00452E63"/>
    <w:rsid w:val="00453DED"/>
    <w:rsid w:val="00454C2B"/>
    <w:rsid w:val="00454DDB"/>
    <w:rsid w:val="0045553E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871AB"/>
    <w:rsid w:val="00490208"/>
    <w:rsid w:val="0049071F"/>
    <w:rsid w:val="00491E44"/>
    <w:rsid w:val="0049263E"/>
    <w:rsid w:val="00492913"/>
    <w:rsid w:val="00493175"/>
    <w:rsid w:val="00494F74"/>
    <w:rsid w:val="004A156E"/>
    <w:rsid w:val="004A2D4B"/>
    <w:rsid w:val="004A2E3A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501CCF"/>
    <w:rsid w:val="00501DE2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4992"/>
    <w:rsid w:val="00575F71"/>
    <w:rsid w:val="00577F67"/>
    <w:rsid w:val="00580592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F96"/>
    <w:rsid w:val="005B1F3D"/>
    <w:rsid w:val="005B34D8"/>
    <w:rsid w:val="005B4507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E6ED6"/>
    <w:rsid w:val="005F1CAA"/>
    <w:rsid w:val="005F207D"/>
    <w:rsid w:val="005F4153"/>
    <w:rsid w:val="005F4A05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A7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605F"/>
    <w:rsid w:val="00636621"/>
    <w:rsid w:val="0063716C"/>
    <w:rsid w:val="00641C43"/>
    <w:rsid w:val="00641D95"/>
    <w:rsid w:val="006431F1"/>
    <w:rsid w:val="006434A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94F"/>
    <w:rsid w:val="00657980"/>
    <w:rsid w:val="00661022"/>
    <w:rsid w:val="006643F0"/>
    <w:rsid w:val="006646C9"/>
    <w:rsid w:val="00666362"/>
    <w:rsid w:val="00666366"/>
    <w:rsid w:val="00666AF0"/>
    <w:rsid w:val="00670F04"/>
    <w:rsid w:val="00673BCC"/>
    <w:rsid w:val="00677346"/>
    <w:rsid w:val="00677576"/>
    <w:rsid w:val="00684941"/>
    <w:rsid w:val="00684EC7"/>
    <w:rsid w:val="00685AAE"/>
    <w:rsid w:val="006874CA"/>
    <w:rsid w:val="006918DB"/>
    <w:rsid w:val="006931E2"/>
    <w:rsid w:val="00693774"/>
    <w:rsid w:val="00694A9A"/>
    <w:rsid w:val="00694EE7"/>
    <w:rsid w:val="0069647F"/>
    <w:rsid w:val="00696EEF"/>
    <w:rsid w:val="006A021A"/>
    <w:rsid w:val="006A0956"/>
    <w:rsid w:val="006A32E5"/>
    <w:rsid w:val="006A4AB1"/>
    <w:rsid w:val="006A53A1"/>
    <w:rsid w:val="006A5A42"/>
    <w:rsid w:val="006A7E8A"/>
    <w:rsid w:val="006A7EDF"/>
    <w:rsid w:val="006B17F6"/>
    <w:rsid w:val="006B2CC3"/>
    <w:rsid w:val="006B2E1F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3892"/>
    <w:rsid w:val="0070492A"/>
    <w:rsid w:val="00704958"/>
    <w:rsid w:val="00705433"/>
    <w:rsid w:val="00705BDB"/>
    <w:rsid w:val="007060A8"/>
    <w:rsid w:val="00706DD5"/>
    <w:rsid w:val="00706F8D"/>
    <w:rsid w:val="00712B50"/>
    <w:rsid w:val="00714AB2"/>
    <w:rsid w:val="00715BEE"/>
    <w:rsid w:val="0071623D"/>
    <w:rsid w:val="0071683E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77B9"/>
    <w:rsid w:val="00760268"/>
    <w:rsid w:val="007612FF"/>
    <w:rsid w:val="00761574"/>
    <w:rsid w:val="0076168C"/>
    <w:rsid w:val="0076354F"/>
    <w:rsid w:val="0076456C"/>
    <w:rsid w:val="00764F91"/>
    <w:rsid w:val="0076519F"/>
    <w:rsid w:val="007700AD"/>
    <w:rsid w:val="0077047F"/>
    <w:rsid w:val="007708FE"/>
    <w:rsid w:val="00770A23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B001C"/>
    <w:rsid w:val="007B0838"/>
    <w:rsid w:val="007B2546"/>
    <w:rsid w:val="007B2CEF"/>
    <w:rsid w:val="007B4966"/>
    <w:rsid w:val="007B52EE"/>
    <w:rsid w:val="007B67A4"/>
    <w:rsid w:val="007B78EB"/>
    <w:rsid w:val="007B7DAA"/>
    <w:rsid w:val="007C0E2E"/>
    <w:rsid w:val="007C509C"/>
    <w:rsid w:val="007C58B9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6C4B"/>
    <w:rsid w:val="007E7A07"/>
    <w:rsid w:val="007F32D2"/>
    <w:rsid w:val="007F35C6"/>
    <w:rsid w:val="007F39DF"/>
    <w:rsid w:val="007F7AAB"/>
    <w:rsid w:val="007F7EEF"/>
    <w:rsid w:val="008002D7"/>
    <w:rsid w:val="00800AF8"/>
    <w:rsid w:val="0080262C"/>
    <w:rsid w:val="00802E6D"/>
    <w:rsid w:val="00803A19"/>
    <w:rsid w:val="00804FBF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2F03"/>
    <w:rsid w:val="008332DE"/>
    <w:rsid w:val="008338FD"/>
    <w:rsid w:val="00835535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6996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1C43"/>
    <w:rsid w:val="008D46F3"/>
    <w:rsid w:val="008D6837"/>
    <w:rsid w:val="008E1EFE"/>
    <w:rsid w:val="008E325C"/>
    <w:rsid w:val="008E34CB"/>
    <w:rsid w:val="008E4518"/>
    <w:rsid w:val="008E5445"/>
    <w:rsid w:val="008E5976"/>
    <w:rsid w:val="008E6535"/>
    <w:rsid w:val="008F4C36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10F0D"/>
    <w:rsid w:val="0091191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9FC"/>
    <w:rsid w:val="00925BAF"/>
    <w:rsid w:val="00925EB6"/>
    <w:rsid w:val="00926D34"/>
    <w:rsid w:val="0093063F"/>
    <w:rsid w:val="00930E9E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6792D"/>
    <w:rsid w:val="009702E0"/>
    <w:rsid w:val="00970F25"/>
    <w:rsid w:val="00971ACA"/>
    <w:rsid w:val="009739D3"/>
    <w:rsid w:val="0097412F"/>
    <w:rsid w:val="00974599"/>
    <w:rsid w:val="00975889"/>
    <w:rsid w:val="00977C2F"/>
    <w:rsid w:val="00981008"/>
    <w:rsid w:val="009818B1"/>
    <w:rsid w:val="00981B51"/>
    <w:rsid w:val="00985B09"/>
    <w:rsid w:val="00991E77"/>
    <w:rsid w:val="00992F15"/>
    <w:rsid w:val="009931CE"/>
    <w:rsid w:val="00994DC7"/>
    <w:rsid w:val="00995B11"/>
    <w:rsid w:val="00997087"/>
    <w:rsid w:val="0099723C"/>
    <w:rsid w:val="009A4A59"/>
    <w:rsid w:val="009B0A7A"/>
    <w:rsid w:val="009B1653"/>
    <w:rsid w:val="009B4969"/>
    <w:rsid w:val="009B4EF3"/>
    <w:rsid w:val="009B5C6E"/>
    <w:rsid w:val="009B6C9E"/>
    <w:rsid w:val="009C075C"/>
    <w:rsid w:val="009C156E"/>
    <w:rsid w:val="009C1B81"/>
    <w:rsid w:val="009C2AE5"/>
    <w:rsid w:val="009C2CCD"/>
    <w:rsid w:val="009C4B10"/>
    <w:rsid w:val="009C4C30"/>
    <w:rsid w:val="009C4F50"/>
    <w:rsid w:val="009C6161"/>
    <w:rsid w:val="009C619F"/>
    <w:rsid w:val="009C64CC"/>
    <w:rsid w:val="009C7E6F"/>
    <w:rsid w:val="009D1046"/>
    <w:rsid w:val="009D279C"/>
    <w:rsid w:val="009D4032"/>
    <w:rsid w:val="009D76E7"/>
    <w:rsid w:val="009D78C8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A01529"/>
    <w:rsid w:val="00A01992"/>
    <w:rsid w:val="00A04D73"/>
    <w:rsid w:val="00A0508A"/>
    <w:rsid w:val="00A0586D"/>
    <w:rsid w:val="00A06C43"/>
    <w:rsid w:val="00A06D66"/>
    <w:rsid w:val="00A071F0"/>
    <w:rsid w:val="00A13972"/>
    <w:rsid w:val="00A13EB8"/>
    <w:rsid w:val="00A1462D"/>
    <w:rsid w:val="00A1699B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A2E"/>
    <w:rsid w:val="00A82D50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5366"/>
    <w:rsid w:val="00A97137"/>
    <w:rsid w:val="00A97980"/>
    <w:rsid w:val="00AA060A"/>
    <w:rsid w:val="00AA1E54"/>
    <w:rsid w:val="00AA275F"/>
    <w:rsid w:val="00AA3025"/>
    <w:rsid w:val="00AA428A"/>
    <w:rsid w:val="00AA4804"/>
    <w:rsid w:val="00AA5AE6"/>
    <w:rsid w:val="00AA69D1"/>
    <w:rsid w:val="00AB09D4"/>
    <w:rsid w:val="00AB0BB9"/>
    <w:rsid w:val="00AB1D70"/>
    <w:rsid w:val="00AB227A"/>
    <w:rsid w:val="00AB402A"/>
    <w:rsid w:val="00AB5497"/>
    <w:rsid w:val="00AB56DA"/>
    <w:rsid w:val="00AB6870"/>
    <w:rsid w:val="00AC0B0E"/>
    <w:rsid w:val="00AC2215"/>
    <w:rsid w:val="00AC2BC9"/>
    <w:rsid w:val="00AC2DDA"/>
    <w:rsid w:val="00AC35AA"/>
    <w:rsid w:val="00AC4B9E"/>
    <w:rsid w:val="00AC5D78"/>
    <w:rsid w:val="00AC5EFC"/>
    <w:rsid w:val="00AD07B4"/>
    <w:rsid w:val="00AD0831"/>
    <w:rsid w:val="00AD1D55"/>
    <w:rsid w:val="00AD5F31"/>
    <w:rsid w:val="00AE0085"/>
    <w:rsid w:val="00AE1338"/>
    <w:rsid w:val="00AE2E68"/>
    <w:rsid w:val="00AE3EB9"/>
    <w:rsid w:val="00AE5480"/>
    <w:rsid w:val="00AE5BB6"/>
    <w:rsid w:val="00AE73C1"/>
    <w:rsid w:val="00AE7915"/>
    <w:rsid w:val="00AF314A"/>
    <w:rsid w:val="00AF4B28"/>
    <w:rsid w:val="00AF78CF"/>
    <w:rsid w:val="00B00747"/>
    <w:rsid w:val="00B0120D"/>
    <w:rsid w:val="00B02074"/>
    <w:rsid w:val="00B02EC1"/>
    <w:rsid w:val="00B02F47"/>
    <w:rsid w:val="00B05DE9"/>
    <w:rsid w:val="00B061FB"/>
    <w:rsid w:val="00B070DD"/>
    <w:rsid w:val="00B07FA3"/>
    <w:rsid w:val="00B10C33"/>
    <w:rsid w:val="00B121D2"/>
    <w:rsid w:val="00B14436"/>
    <w:rsid w:val="00B15915"/>
    <w:rsid w:val="00B159D1"/>
    <w:rsid w:val="00B15FF2"/>
    <w:rsid w:val="00B16ABC"/>
    <w:rsid w:val="00B21166"/>
    <w:rsid w:val="00B22C73"/>
    <w:rsid w:val="00B25401"/>
    <w:rsid w:val="00B2618E"/>
    <w:rsid w:val="00B2639D"/>
    <w:rsid w:val="00B32934"/>
    <w:rsid w:val="00B34AA6"/>
    <w:rsid w:val="00B35241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26B6"/>
    <w:rsid w:val="00B627A7"/>
    <w:rsid w:val="00B62E8E"/>
    <w:rsid w:val="00B63A06"/>
    <w:rsid w:val="00B640A1"/>
    <w:rsid w:val="00B64B2D"/>
    <w:rsid w:val="00B65422"/>
    <w:rsid w:val="00B65AA9"/>
    <w:rsid w:val="00B7084C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3E35"/>
    <w:rsid w:val="00BE54B8"/>
    <w:rsid w:val="00BE56F0"/>
    <w:rsid w:val="00BE641B"/>
    <w:rsid w:val="00BF143E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DF0"/>
    <w:rsid w:val="00D012CB"/>
    <w:rsid w:val="00D03112"/>
    <w:rsid w:val="00D04533"/>
    <w:rsid w:val="00D053A0"/>
    <w:rsid w:val="00D06D15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97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6A9B"/>
    <w:rsid w:val="00D5577D"/>
    <w:rsid w:val="00D56D24"/>
    <w:rsid w:val="00D603E5"/>
    <w:rsid w:val="00D6295E"/>
    <w:rsid w:val="00D62B81"/>
    <w:rsid w:val="00D63B74"/>
    <w:rsid w:val="00D64B95"/>
    <w:rsid w:val="00D66816"/>
    <w:rsid w:val="00D6714D"/>
    <w:rsid w:val="00D6740A"/>
    <w:rsid w:val="00D67FB3"/>
    <w:rsid w:val="00D7030A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8EE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D0BC1"/>
    <w:rsid w:val="00DD2D13"/>
    <w:rsid w:val="00DD2F0F"/>
    <w:rsid w:val="00DD39C0"/>
    <w:rsid w:val="00DD4147"/>
    <w:rsid w:val="00DD4647"/>
    <w:rsid w:val="00DD4CE6"/>
    <w:rsid w:val="00DD4E61"/>
    <w:rsid w:val="00DE0688"/>
    <w:rsid w:val="00DE06FB"/>
    <w:rsid w:val="00DE2EC7"/>
    <w:rsid w:val="00DE44C3"/>
    <w:rsid w:val="00DE4B50"/>
    <w:rsid w:val="00DE79FC"/>
    <w:rsid w:val="00DE7F92"/>
    <w:rsid w:val="00DF1071"/>
    <w:rsid w:val="00DF1A0D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47C5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46C6"/>
    <w:rsid w:val="00E55D11"/>
    <w:rsid w:val="00E5626E"/>
    <w:rsid w:val="00E56B7E"/>
    <w:rsid w:val="00E60B54"/>
    <w:rsid w:val="00E61660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A556B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1CD2"/>
    <w:rsid w:val="00F125EB"/>
    <w:rsid w:val="00F15E34"/>
    <w:rsid w:val="00F16157"/>
    <w:rsid w:val="00F16196"/>
    <w:rsid w:val="00F17458"/>
    <w:rsid w:val="00F174B9"/>
    <w:rsid w:val="00F22048"/>
    <w:rsid w:val="00F22D85"/>
    <w:rsid w:val="00F23DC7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0D2C"/>
    <w:rsid w:val="00F41D42"/>
    <w:rsid w:val="00F44BF9"/>
    <w:rsid w:val="00F504CB"/>
    <w:rsid w:val="00F526BD"/>
    <w:rsid w:val="00F52A9B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77ACD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97B1E"/>
    <w:rsid w:val="00FA0F9C"/>
    <w:rsid w:val="00FA10A5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23ED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69B2"/>
    <w:rsid w:val="00FC76FD"/>
    <w:rsid w:val="00FC776C"/>
    <w:rsid w:val="00FD02C5"/>
    <w:rsid w:val="00FD0376"/>
    <w:rsid w:val="00FD177C"/>
    <w:rsid w:val="00FD17D9"/>
    <w:rsid w:val="00FD182D"/>
    <w:rsid w:val="00FD2079"/>
    <w:rsid w:val="00FD26A6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customStyle="1" w:styleId="UnresolvedMention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A6A02-D519-4D85-92C1-5CC67A0411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A55ECE-B45A-4F96-9F78-C19691AC8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3d0d8-0464-4cce-abda-cd8524f42175"/>
    <ds:schemaRef ds:uri="aff8ce7c-408c-4e0e-9a17-854f108d6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161569-60EB-4515-B858-CF3470D9D00D}">
  <ds:schemaRefs>
    <ds:schemaRef ds:uri="http://schemas.microsoft.com/office/2006/metadata/properties"/>
    <ds:schemaRef ds:uri="http://schemas.microsoft.com/office/infopath/2007/PartnerControls"/>
    <ds:schemaRef ds:uri="3693d0d8-0464-4cce-abda-cd8524f42175"/>
    <ds:schemaRef ds:uri="aff8ce7c-408c-4e0e-9a17-854f108d641a"/>
  </ds:schemaRefs>
</ds:datastoreItem>
</file>

<file path=customXml/itemProps4.xml><?xml version="1.0" encoding="utf-8"?>
<ds:datastoreItem xmlns:ds="http://schemas.openxmlformats.org/officeDocument/2006/customXml" ds:itemID="{D211F381-E774-4348-A079-891EFFB5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512</TotalTime>
  <Pages>8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KOPO</cp:lastModifiedBy>
  <cp:revision>100</cp:revision>
  <cp:lastPrinted>2019-12-12T00:50:00Z</cp:lastPrinted>
  <dcterms:created xsi:type="dcterms:W3CDTF">2019-12-13T02:10:00Z</dcterms:created>
  <dcterms:modified xsi:type="dcterms:W3CDTF">2023-06-15T10:15:00Z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